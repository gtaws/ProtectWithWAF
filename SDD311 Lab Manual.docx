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E1B" w:rsidRPr="0007698C" w:rsidRDefault="00795D82" w:rsidP="0007698C">
      <w:pPr>
        <w:pStyle w:val="Cover-Title"/>
      </w:pPr>
      <w:r>
        <w:t>SDD311 – Protecting from bots and scrapers with AWS WAF</w:t>
      </w:r>
    </w:p>
    <w:p w:rsidR="008A3591" w:rsidRPr="0007698C" w:rsidRDefault="00795D82" w:rsidP="0007698C">
      <w:pPr>
        <w:pStyle w:val="Cover-Subtitle"/>
      </w:pPr>
      <w:proofErr w:type="spellStart"/>
      <w:proofErr w:type="gramStart"/>
      <w:r>
        <w:t>re:Inforce</w:t>
      </w:r>
      <w:proofErr w:type="spellEnd"/>
      <w:proofErr w:type="gramEnd"/>
      <w:r>
        <w:t xml:space="preserve"> 2019</w:t>
      </w:r>
    </w:p>
    <w:p w:rsidR="007615CE" w:rsidRDefault="00795D82" w:rsidP="00FD2110">
      <w:pPr>
        <w:pStyle w:val="Date"/>
      </w:pPr>
      <w:r>
        <w:t>June,</w:t>
      </w:r>
      <w:r w:rsidR="002D0D1C" w:rsidRPr="0007698C">
        <w:t xml:space="preserve"> </w:t>
      </w:r>
      <w:r w:rsidR="007127D0">
        <w:t>2019</w:t>
      </w:r>
    </w:p>
    <w:p w:rsidR="007127D0" w:rsidRPr="001F3EDB" w:rsidRDefault="00564A06" w:rsidP="001F3EDB">
      <w:bookmarkStart w:id="1" w:name="_Toc451174921"/>
      <w:bookmarkStart w:id="2" w:name="_Toc452618980"/>
      <w:r>
        <w:rPr>
          <w:noProof/>
        </w:rPr>
        <w:drawing>
          <wp:anchor distT="0" distB="0" distL="114300" distR="114300" simplePos="0" relativeHeight="251658240" behindDoc="0" locked="0" layoutInCell="1" allowOverlap="0" wp14:anchorId="19EDCE9D">
            <wp:simplePos x="0" y="0"/>
            <wp:positionH relativeFrom="column">
              <wp:posOffset>2232307</wp:posOffset>
            </wp:positionH>
            <wp:positionV relativeFrom="page">
              <wp:posOffset>6309360</wp:posOffset>
            </wp:positionV>
            <wp:extent cx="1499235" cy="8959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S_logo_RGB.png"/>
                    <pic:cNvPicPr/>
                  </pic:nvPicPr>
                  <pic:blipFill>
                    <a:blip r:embed="rId11">
                      <a:extLst>
                        <a:ext uri="{28A0092B-C50C-407E-A947-70E740481C1C}">
                          <a14:useLocalDpi xmlns:a14="http://schemas.microsoft.com/office/drawing/2010/main" val="0"/>
                        </a:ext>
                      </a:extLst>
                    </a:blip>
                    <a:stretch>
                      <a:fillRect/>
                    </a:stretch>
                  </pic:blipFill>
                  <pic:spPr>
                    <a:xfrm>
                      <a:off x="0" y="0"/>
                      <a:ext cx="1499235" cy="895985"/>
                    </a:xfrm>
                    <a:prstGeom prst="rect">
                      <a:avLst/>
                    </a:prstGeom>
                  </pic:spPr>
                </pic:pic>
              </a:graphicData>
            </a:graphic>
            <wp14:sizeRelH relativeFrom="margin">
              <wp14:pctWidth>0</wp14:pctWidth>
            </wp14:sizeRelH>
            <wp14:sizeRelV relativeFrom="margin">
              <wp14:pctHeight>0</wp14:pctHeight>
            </wp14:sizeRelV>
          </wp:anchor>
        </w:drawing>
      </w:r>
      <w:r w:rsidR="007127D0" w:rsidRPr="001F3EDB">
        <w:br w:type="page"/>
      </w:r>
    </w:p>
    <w:p w:rsidR="00C352F0" w:rsidRPr="00DC496D" w:rsidRDefault="008A239F" w:rsidP="00403DDB">
      <w:pPr>
        <w:pStyle w:val="FrontMatterH1"/>
      </w:pPr>
      <w:r w:rsidRPr="00DC496D">
        <w:lastRenderedPageBreak/>
        <w:t>Notices</w:t>
      </w:r>
      <w:bookmarkEnd w:id="1"/>
      <w:bookmarkEnd w:id="2"/>
    </w:p>
    <w:p w:rsidR="000731F2" w:rsidRDefault="00C174BD" w:rsidP="006F28A7">
      <w:r w:rsidRPr="00C174BD">
        <w:t xml:space="preserve">Customers are responsible for making their own independent assessment of the information in this document. This document: (a) is for informational purposes only, (b) represents current </w:t>
      </w:r>
      <w:r w:rsidR="000731F2">
        <w:t xml:space="preserve">AWS </w:t>
      </w:r>
      <w:r w:rsidRPr="00C174BD">
        <w:t xml:space="preserve">product offerings and practices, which are subject to change without notice, and (c) does not create any commitments or assurances from AWS and its affiliates, suppliers or licensors. AWS products or services are provided “as is” without warranties, representations, or conditions of any kind, whether express or implied. </w:t>
      </w:r>
      <w:r w:rsidR="000731F2">
        <w:t>The</w:t>
      </w:r>
      <w:r w:rsidRPr="00C174BD">
        <w:t xml:space="preserve"> responsibilities and liabilities</w:t>
      </w:r>
      <w:r w:rsidR="000731F2">
        <w:t xml:space="preserve"> of AWS</w:t>
      </w:r>
      <w:r w:rsidRPr="00C174BD">
        <w:t xml:space="preserve"> to its customers are controlled by AWS agreements, and this document is not part of, nor does it modify, any agreement between AWS and its customers.</w:t>
      </w:r>
    </w:p>
    <w:p w:rsidR="007127D0" w:rsidRDefault="007127D0" w:rsidP="007127D0">
      <w:pPr>
        <w:pStyle w:val="Copyright"/>
      </w:pPr>
      <w:r>
        <w:t>© 201</w:t>
      </w:r>
      <w:r w:rsidR="008C250C">
        <w:t>9</w:t>
      </w:r>
      <w:r w:rsidRPr="006F28A7">
        <w:t xml:space="preserve"> Amazon Web Services, Inc. or its affiliates. All rights reserved.</w:t>
      </w:r>
    </w:p>
    <w:p w:rsidR="007127D0" w:rsidRDefault="007127D0">
      <w:pPr>
        <w:spacing w:after="320" w:line="320" w:lineRule="exact"/>
      </w:pPr>
      <w:r>
        <w:br w:type="page"/>
      </w:r>
    </w:p>
    <w:bookmarkStart w:id="3" w:name="_Toc452618981" w:displacedByCustomXml="next"/>
    <w:bookmarkStart w:id="4" w:name="_Toc451174922" w:displacedByCustomXml="next"/>
    <w:sdt>
      <w:sdtPr>
        <w:rPr>
          <w:rFonts w:cs="Times New Roman"/>
          <w:color w:val="232F3E"/>
          <w:sz w:val="24"/>
          <w:szCs w:val="24"/>
        </w:rPr>
        <w:id w:val="-1991235920"/>
        <w:docPartObj>
          <w:docPartGallery w:val="Table of Contents"/>
          <w:docPartUnique/>
        </w:docPartObj>
      </w:sdtPr>
      <w:sdtEndPr>
        <w:rPr>
          <w:noProof/>
        </w:rPr>
      </w:sdtEndPr>
      <w:sdtContent>
        <w:p w:rsidR="00DB38A5" w:rsidRPr="001F3EDB" w:rsidRDefault="00DB38A5" w:rsidP="001F3EDB">
          <w:pPr>
            <w:pStyle w:val="FrontMatterH1"/>
          </w:pPr>
          <w:r w:rsidRPr="001F3EDB">
            <w:t>Contents</w:t>
          </w:r>
          <w:bookmarkEnd w:id="4"/>
          <w:bookmarkEnd w:id="3"/>
        </w:p>
        <w:p w:rsidR="008A7E8F" w:rsidRDefault="001953FF">
          <w:pPr>
            <w:pStyle w:val="TOC1"/>
            <w:rPr>
              <w:rFonts w:asciiTheme="minorHAnsi" w:eastAsiaTheme="minorEastAsia" w:hAnsiTheme="minorHAnsi" w:cstheme="minorBidi"/>
              <w:noProof/>
              <w:color w:val="auto"/>
              <w:szCs w:val="24"/>
            </w:rPr>
          </w:pPr>
          <w:r>
            <w:rPr>
              <w:rFonts w:ascii="Calibri" w:hAnsi="Calibri"/>
            </w:rPr>
            <w:fldChar w:fldCharType="begin"/>
          </w:r>
          <w:r>
            <w:rPr>
              <w:rFonts w:ascii="Calibri" w:hAnsi="Calibri"/>
            </w:rPr>
            <w:instrText xml:space="preserve"> TOC \o "1-2" \h \z \u </w:instrText>
          </w:r>
          <w:r>
            <w:rPr>
              <w:rFonts w:ascii="Calibri" w:hAnsi="Calibri"/>
            </w:rPr>
            <w:fldChar w:fldCharType="separate"/>
          </w:r>
          <w:hyperlink w:anchor="_Toc11741934" w:history="1">
            <w:r w:rsidR="008A7E8F" w:rsidRPr="00D0519C">
              <w:rPr>
                <w:rStyle w:val="Hyperlink"/>
                <w:noProof/>
              </w:rPr>
              <w:t>Pre-requisites</w:t>
            </w:r>
            <w:r w:rsidR="008A7E8F">
              <w:rPr>
                <w:noProof/>
                <w:webHidden/>
              </w:rPr>
              <w:tab/>
            </w:r>
            <w:r w:rsidR="008A7E8F">
              <w:rPr>
                <w:noProof/>
                <w:webHidden/>
              </w:rPr>
              <w:fldChar w:fldCharType="begin"/>
            </w:r>
            <w:r w:rsidR="008A7E8F">
              <w:rPr>
                <w:noProof/>
                <w:webHidden/>
              </w:rPr>
              <w:instrText xml:space="preserve"> PAGEREF _Toc11741934 \h </w:instrText>
            </w:r>
            <w:r w:rsidR="008A7E8F">
              <w:rPr>
                <w:noProof/>
                <w:webHidden/>
              </w:rPr>
            </w:r>
            <w:r w:rsidR="008A7E8F">
              <w:rPr>
                <w:noProof/>
                <w:webHidden/>
              </w:rPr>
              <w:fldChar w:fldCharType="separate"/>
            </w:r>
            <w:r w:rsidR="008A7E8F">
              <w:rPr>
                <w:noProof/>
                <w:webHidden/>
              </w:rPr>
              <w:t>4</w:t>
            </w:r>
            <w:r w:rsidR="008A7E8F">
              <w:rPr>
                <w:noProof/>
                <w:webHidden/>
              </w:rPr>
              <w:fldChar w:fldCharType="end"/>
            </w:r>
          </w:hyperlink>
        </w:p>
        <w:p w:rsidR="008A7E8F" w:rsidRDefault="00A07348">
          <w:pPr>
            <w:pStyle w:val="TOC1"/>
            <w:rPr>
              <w:rFonts w:asciiTheme="minorHAnsi" w:eastAsiaTheme="minorEastAsia" w:hAnsiTheme="minorHAnsi" w:cstheme="minorBidi"/>
              <w:noProof/>
              <w:color w:val="auto"/>
              <w:szCs w:val="24"/>
            </w:rPr>
          </w:pPr>
          <w:hyperlink w:anchor="_Toc11741935" w:history="1">
            <w:r w:rsidR="008A7E8F" w:rsidRPr="00D0519C">
              <w:rPr>
                <w:rStyle w:val="Hyperlink"/>
                <w:noProof/>
              </w:rPr>
              <w:t>Lab Prep – Launch Cloudformation Stacks Setup</w:t>
            </w:r>
            <w:r w:rsidR="008A7E8F">
              <w:rPr>
                <w:noProof/>
                <w:webHidden/>
              </w:rPr>
              <w:tab/>
            </w:r>
            <w:r w:rsidR="008A7E8F">
              <w:rPr>
                <w:noProof/>
                <w:webHidden/>
              </w:rPr>
              <w:fldChar w:fldCharType="begin"/>
            </w:r>
            <w:r w:rsidR="008A7E8F">
              <w:rPr>
                <w:noProof/>
                <w:webHidden/>
              </w:rPr>
              <w:instrText xml:space="preserve"> PAGEREF _Toc11741935 \h </w:instrText>
            </w:r>
            <w:r w:rsidR="008A7E8F">
              <w:rPr>
                <w:noProof/>
                <w:webHidden/>
              </w:rPr>
            </w:r>
            <w:r w:rsidR="008A7E8F">
              <w:rPr>
                <w:noProof/>
                <w:webHidden/>
              </w:rPr>
              <w:fldChar w:fldCharType="separate"/>
            </w:r>
            <w:r w:rsidR="008A7E8F">
              <w:rPr>
                <w:noProof/>
                <w:webHidden/>
              </w:rPr>
              <w:t>4</w:t>
            </w:r>
            <w:r w:rsidR="008A7E8F">
              <w:rPr>
                <w:noProof/>
                <w:webHidden/>
              </w:rPr>
              <w:fldChar w:fldCharType="end"/>
            </w:r>
          </w:hyperlink>
        </w:p>
        <w:p w:rsidR="008A7E8F" w:rsidRDefault="00A07348">
          <w:pPr>
            <w:pStyle w:val="TOC2"/>
            <w:rPr>
              <w:rFonts w:asciiTheme="minorHAnsi" w:eastAsiaTheme="minorEastAsia" w:hAnsiTheme="minorHAnsi" w:cstheme="minorBidi"/>
              <w:noProof/>
              <w:color w:val="auto"/>
              <w:szCs w:val="24"/>
            </w:rPr>
          </w:pPr>
          <w:hyperlink w:anchor="_Toc11741936" w:history="1">
            <w:r w:rsidR="008A7E8F" w:rsidRPr="00D0519C">
              <w:rPr>
                <w:rStyle w:val="Hyperlink"/>
                <w:noProof/>
              </w:rPr>
              <w:t>WAF Automation And Dashboard Setup</w:t>
            </w:r>
            <w:r w:rsidR="008A7E8F">
              <w:rPr>
                <w:noProof/>
                <w:webHidden/>
              </w:rPr>
              <w:tab/>
            </w:r>
            <w:r w:rsidR="008A7E8F">
              <w:rPr>
                <w:noProof/>
                <w:webHidden/>
              </w:rPr>
              <w:fldChar w:fldCharType="begin"/>
            </w:r>
            <w:r w:rsidR="008A7E8F">
              <w:rPr>
                <w:noProof/>
                <w:webHidden/>
              </w:rPr>
              <w:instrText xml:space="preserve"> PAGEREF _Toc11741936 \h </w:instrText>
            </w:r>
            <w:r w:rsidR="008A7E8F">
              <w:rPr>
                <w:noProof/>
                <w:webHidden/>
              </w:rPr>
            </w:r>
            <w:r w:rsidR="008A7E8F">
              <w:rPr>
                <w:noProof/>
                <w:webHidden/>
              </w:rPr>
              <w:fldChar w:fldCharType="separate"/>
            </w:r>
            <w:r w:rsidR="008A7E8F">
              <w:rPr>
                <w:noProof/>
                <w:webHidden/>
              </w:rPr>
              <w:t>4</w:t>
            </w:r>
            <w:r w:rsidR="008A7E8F">
              <w:rPr>
                <w:noProof/>
                <w:webHidden/>
              </w:rPr>
              <w:fldChar w:fldCharType="end"/>
            </w:r>
          </w:hyperlink>
        </w:p>
        <w:p w:rsidR="008A7E8F" w:rsidRDefault="00A07348">
          <w:pPr>
            <w:pStyle w:val="TOC2"/>
            <w:rPr>
              <w:rFonts w:asciiTheme="minorHAnsi" w:eastAsiaTheme="minorEastAsia" w:hAnsiTheme="minorHAnsi" w:cstheme="minorBidi"/>
              <w:noProof/>
              <w:color w:val="auto"/>
              <w:szCs w:val="24"/>
            </w:rPr>
          </w:pPr>
          <w:hyperlink w:anchor="_Toc11741937" w:history="1">
            <w:r w:rsidR="008A7E8F" w:rsidRPr="00D0519C">
              <w:rPr>
                <w:rStyle w:val="Hyperlink"/>
                <w:noProof/>
              </w:rPr>
              <w:t>Web Carter &amp; Attacker workstation setup</w:t>
            </w:r>
            <w:r w:rsidR="008A7E8F">
              <w:rPr>
                <w:noProof/>
                <w:webHidden/>
              </w:rPr>
              <w:tab/>
            </w:r>
            <w:r w:rsidR="008A7E8F">
              <w:rPr>
                <w:noProof/>
                <w:webHidden/>
              </w:rPr>
              <w:fldChar w:fldCharType="begin"/>
            </w:r>
            <w:r w:rsidR="008A7E8F">
              <w:rPr>
                <w:noProof/>
                <w:webHidden/>
              </w:rPr>
              <w:instrText xml:space="preserve"> PAGEREF _Toc11741937 \h </w:instrText>
            </w:r>
            <w:r w:rsidR="008A7E8F">
              <w:rPr>
                <w:noProof/>
                <w:webHidden/>
              </w:rPr>
            </w:r>
            <w:r w:rsidR="008A7E8F">
              <w:rPr>
                <w:noProof/>
                <w:webHidden/>
              </w:rPr>
              <w:fldChar w:fldCharType="separate"/>
            </w:r>
            <w:r w:rsidR="008A7E8F">
              <w:rPr>
                <w:noProof/>
                <w:webHidden/>
              </w:rPr>
              <w:t>8</w:t>
            </w:r>
            <w:r w:rsidR="008A7E8F">
              <w:rPr>
                <w:noProof/>
                <w:webHidden/>
              </w:rPr>
              <w:fldChar w:fldCharType="end"/>
            </w:r>
          </w:hyperlink>
        </w:p>
        <w:p w:rsidR="008A7E8F" w:rsidRDefault="00A07348">
          <w:pPr>
            <w:pStyle w:val="TOC1"/>
            <w:rPr>
              <w:rFonts w:asciiTheme="minorHAnsi" w:eastAsiaTheme="minorEastAsia" w:hAnsiTheme="minorHAnsi" w:cstheme="minorBidi"/>
              <w:noProof/>
              <w:color w:val="auto"/>
              <w:szCs w:val="24"/>
            </w:rPr>
          </w:pPr>
          <w:hyperlink w:anchor="_Toc11741938" w:history="1">
            <w:r w:rsidR="008A7E8F" w:rsidRPr="00D0519C">
              <w:rPr>
                <w:rStyle w:val="Hyperlink"/>
                <w:noProof/>
              </w:rPr>
              <w:t>Lab 1 – Manually testing attacks and protections</w:t>
            </w:r>
            <w:r w:rsidR="008A7E8F">
              <w:rPr>
                <w:noProof/>
                <w:webHidden/>
              </w:rPr>
              <w:tab/>
            </w:r>
            <w:r w:rsidR="008A7E8F">
              <w:rPr>
                <w:noProof/>
                <w:webHidden/>
              </w:rPr>
              <w:fldChar w:fldCharType="begin"/>
            </w:r>
            <w:r w:rsidR="008A7E8F">
              <w:rPr>
                <w:noProof/>
                <w:webHidden/>
              </w:rPr>
              <w:instrText xml:space="preserve"> PAGEREF _Toc11741938 \h </w:instrText>
            </w:r>
            <w:r w:rsidR="008A7E8F">
              <w:rPr>
                <w:noProof/>
                <w:webHidden/>
              </w:rPr>
            </w:r>
            <w:r w:rsidR="008A7E8F">
              <w:rPr>
                <w:noProof/>
                <w:webHidden/>
              </w:rPr>
              <w:fldChar w:fldCharType="separate"/>
            </w:r>
            <w:r w:rsidR="008A7E8F">
              <w:rPr>
                <w:noProof/>
                <w:webHidden/>
              </w:rPr>
              <w:t>12</w:t>
            </w:r>
            <w:r w:rsidR="008A7E8F">
              <w:rPr>
                <w:noProof/>
                <w:webHidden/>
              </w:rPr>
              <w:fldChar w:fldCharType="end"/>
            </w:r>
          </w:hyperlink>
        </w:p>
        <w:p w:rsidR="008A7E8F" w:rsidRDefault="00A07348">
          <w:pPr>
            <w:pStyle w:val="TOC1"/>
            <w:rPr>
              <w:rFonts w:asciiTheme="minorHAnsi" w:eastAsiaTheme="minorEastAsia" w:hAnsiTheme="minorHAnsi" w:cstheme="minorBidi"/>
              <w:noProof/>
              <w:color w:val="auto"/>
              <w:szCs w:val="24"/>
            </w:rPr>
          </w:pPr>
          <w:hyperlink w:anchor="_Toc11741939" w:history="1">
            <w:r w:rsidR="008A7E8F" w:rsidRPr="00D0519C">
              <w:rPr>
                <w:rStyle w:val="Hyperlink"/>
                <w:noProof/>
              </w:rPr>
              <w:t>Lab 2 – Automating Protections and Tracking Attacks</w:t>
            </w:r>
            <w:r w:rsidR="008A7E8F">
              <w:rPr>
                <w:noProof/>
                <w:webHidden/>
              </w:rPr>
              <w:tab/>
            </w:r>
            <w:r w:rsidR="008A7E8F">
              <w:rPr>
                <w:noProof/>
                <w:webHidden/>
              </w:rPr>
              <w:fldChar w:fldCharType="begin"/>
            </w:r>
            <w:r w:rsidR="008A7E8F">
              <w:rPr>
                <w:noProof/>
                <w:webHidden/>
              </w:rPr>
              <w:instrText xml:space="preserve"> PAGEREF _Toc11741939 \h </w:instrText>
            </w:r>
            <w:r w:rsidR="008A7E8F">
              <w:rPr>
                <w:noProof/>
                <w:webHidden/>
              </w:rPr>
            </w:r>
            <w:r w:rsidR="008A7E8F">
              <w:rPr>
                <w:noProof/>
                <w:webHidden/>
              </w:rPr>
              <w:fldChar w:fldCharType="separate"/>
            </w:r>
            <w:r w:rsidR="008A7E8F">
              <w:rPr>
                <w:noProof/>
                <w:webHidden/>
              </w:rPr>
              <w:t>26</w:t>
            </w:r>
            <w:r w:rsidR="008A7E8F">
              <w:rPr>
                <w:noProof/>
                <w:webHidden/>
              </w:rPr>
              <w:fldChar w:fldCharType="end"/>
            </w:r>
          </w:hyperlink>
        </w:p>
        <w:p w:rsidR="00DB38A5" w:rsidRDefault="001953FF" w:rsidP="006F28A7">
          <w:r>
            <w:rPr>
              <w:rFonts w:ascii="Calibri" w:eastAsia="Calibri" w:hAnsi="Calibri"/>
              <w:szCs w:val="22"/>
            </w:rPr>
            <w:fldChar w:fldCharType="end"/>
          </w:r>
        </w:p>
      </w:sdtContent>
    </w:sdt>
    <w:p w:rsidR="00DC496D" w:rsidRDefault="00DC496D" w:rsidP="009D15D5">
      <w:bookmarkStart w:id="5" w:name="_Toc387314098"/>
      <w:r>
        <w:br w:type="page"/>
      </w:r>
    </w:p>
    <w:p w:rsidR="00D719F4" w:rsidRDefault="003063A7" w:rsidP="003063A7">
      <w:pPr>
        <w:pStyle w:val="Heading1"/>
      </w:pPr>
      <w:bookmarkStart w:id="6" w:name="_Toc11741934"/>
      <w:bookmarkEnd w:id="5"/>
      <w:r>
        <w:lastRenderedPageBreak/>
        <w:t>Pre-requisites</w:t>
      </w:r>
      <w:bookmarkEnd w:id="6"/>
    </w:p>
    <w:p w:rsidR="003063A7" w:rsidRDefault="003063A7" w:rsidP="003063A7">
      <w:pPr>
        <w:pStyle w:val="ListParagraph"/>
        <w:numPr>
          <w:ilvl w:val="0"/>
          <w:numId w:val="37"/>
        </w:numPr>
      </w:pPr>
      <w:r>
        <w:t>A computer with Chrome</w:t>
      </w:r>
    </w:p>
    <w:p w:rsidR="003063A7" w:rsidRPr="003063A7" w:rsidRDefault="003063A7" w:rsidP="003063A7">
      <w:pPr>
        <w:pStyle w:val="ListParagraph"/>
        <w:numPr>
          <w:ilvl w:val="0"/>
          <w:numId w:val="37"/>
        </w:numPr>
      </w:pPr>
      <w:r>
        <w:t>Optional - git</w:t>
      </w:r>
    </w:p>
    <w:p w:rsidR="000509D9" w:rsidRDefault="00D719F4" w:rsidP="000509D9">
      <w:pPr>
        <w:pStyle w:val="Heading1"/>
      </w:pPr>
      <w:bookmarkStart w:id="7" w:name="_Toc11741935"/>
      <w:r>
        <w:t xml:space="preserve">Lab </w:t>
      </w:r>
      <w:r w:rsidR="00D37750">
        <w:t>Prep –</w:t>
      </w:r>
      <w:r>
        <w:t xml:space="preserve"> </w:t>
      </w:r>
      <w:r w:rsidR="00D37750">
        <w:t xml:space="preserve">Launch </w:t>
      </w:r>
      <w:proofErr w:type="spellStart"/>
      <w:r w:rsidR="00D37750">
        <w:t>Cloudformation</w:t>
      </w:r>
      <w:proofErr w:type="spellEnd"/>
      <w:r w:rsidR="00D37750">
        <w:t xml:space="preserve"> Stacks</w:t>
      </w:r>
      <w:r>
        <w:t xml:space="preserve"> Setup</w:t>
      </w:r>
      <w:bookmarkEnd w:id="7"/>
    </w:p>
    <w:p w:rsidR="002261DA" w:rsidRDefault="002261DA" w:rsidP="002261DA">
      <w:r>
        <w:t xml:space="preserve">(Estimated completion time – </w:t>
      </w:r>
      <w:r w:rsidR="00D37750">
        <w:t>3</w:t>
      </w:r>
      <w:r>
        <w:t>5 minutes)</w:t>
      </w:r>
    </w:p>
    <w:p w:rsidR="003063A7" w:rsidRDefault="00D37750" w:rsidP="002261DA">
      <w:r>
        <w:t>Lab preparation will take some time to complete, so we recommend that you initiate this and let it complete in the background.</w:t>
      </w:r>
    </w:p>
    <w:p w:rsidR="00525CEF" w:rsidRDefault="00525CEF" w:rsidP="00525CEF">
      <w:pPr>
        <w:pStyle w:val="Heading2"/>
      </w:pPr>
      <w:bookmarkStart w:id="8" w:name="_Toc11741936"/>
      <w:r>
        <w:t xml:space="preserve">WAF Automation </w:t>
      </w:r>
      <w:proofErr w:type="gramStart"/>
      <w:r>
        <w:t>And</w:t>
      </w:r>
      <w:proofErr w:type="gramEnd"/>
      <w:r>
        <w:t xml:space="preserve"> Dashboard Setup</w:t>
      </w:r>
      <w:bookmarkEnd w:id="8"/>
    </w:p>
    <w:p w:rsidR="00525CEF" w:rsidRPr="0014793B" w:rsidRDefault="00525CEF" w:rsidP="00525CEF">
      <w:r>
        <w:t xml:space="preserve">This </w:t>
      </w:r>
      <w:proofErr w:type="spellStart"/>
      <w:r>
        <w:t>Cloudformation</w:t>
      </w:r>
      <w:proofErr w:type="spellEnd"/>
      <w:r>
        <w:t xml:space="preserve"> stack will stand up the automation for managing WAF and the dashboards.</w:t>
      </w:r>
    </w:p>
    <w:p w:rsidR="00525CEF" w:rsidRDefault="00525CEF" w:rsidP="00525CEF">
      <w:pPr>
        <w:pStyle w:val="ListParagraph"/>
        <w:numPr>
          <w:ilvl w:val="0"/>
          <w:numId w:val="39"/>
        </w:numPr>
      </w:pPr>
      <w:r>
        <w:t>Open the CloudFormation console</w:t>
      </w:r>
    </w:p>
    <w:p w:rsidR="00124413" w:rsidRDefault="00525CEF" w:rsidP="00525CEF">
      <w:pPr>
        <w:pStyle w:val="ListParagraph"/>
        <w:ind w:left="1440"/>
      </w:pPr>
      <w:r>
        <w:rPr>
          <w:noProof/>
        </w:rPr>
        <w:drawing>
          <wp:inline distT="0" distB="0" distL="0" distR="0" wp14:anchorId="3B064E7E" wp14:editId="7BFE0073">
            <wp:extent cx="2764867" cy="304165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2 at 2.59.5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9097" cy="3057305"/>
                    </a:xfrm>
                    <a:prstGeom prst="rect">
                      <a:avLst/>
                    </a:prstGeom>
                  </pic:spPr>
                </pic:pic>
              </a:graphicData>
            </a:graphic>
          </wp:inline>
        </w:drawing>
      </w:r>
    </w:p>
    <w:p w:rsidR="00124413" w:rsidRDefault="00124413" w:rsidP="00124413">
      <w:pPr>
        <w:pStyle w:val="Cover-Subtitle"/>
      </w:pPr>
      <w:r>
        <w:br w:type="page"/>
      </w:r>
    </w:p>
    <w:p w:rsidR="00525CEF" w:rsidRDefault="00525CEF" w:rsidP="00525CEF">
      <w:pPr>
        <w:pStyle w:val="ListParagraph"/>
        <w:ind w:left="1440"/>
      </w:pPr>
    </w:p>
    <w:p w:rsidR="00525CEF" w:rsidRDefault="00525CEF" w:rsidP="00525CEF">
      <w:pPr>
        <w:pStyle w:val="ListParagraph"/>
        <w:numPr>
          <w:ilvl w:val="0"/>
          <w:numId w:val="39"/>
        </w:numPr>
      </w:pPr>
      <w:r>
        <w:t>Create a new stack</w:t>
      </w:r>
    </w:p>
    <w:p w:rsidR="00525CEF" w:rsidRDefault="00525CEF" w:rsidP="00124413">
      <w:r>
        <w:rPr>
          <w:noProof/>
        </w:rPr>
        <w:drawing>
          <wp:inline distT="0" distB="0" distL="0" distR="0" wp14:anchorId="5A644352" wp14:editId="53779141">
            <wp:extent cx="3314700" cy="1702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27 at 11.06.3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4700" cy="1702325"/>
                    </a:xfrm>
                    <a:prstGeom prst="rect">
                      <a:avLst/>
                    </a:prstGeom>
                  </pic:spPr>
                </pic:pic>
              </a:graphicData>
            </a:graphic>
          </wp:inline>
        </w:drawing>
      </w:r>
    </w:p>
    <w:p w:rsidR="00525CEF" w:rsidRDefault="00525CEF" w:rsidP="00525CEF">
      <w:pPr>
        <w:pStyle w:val="ListParagraph"/>
        <w:numPr>
          <w:ilvl w:val="0"/>
          <w:numId w:val="39"/>
        </w:numPr>
      </w:pPr>
      <w:r>
        <w:t>Upload the template template/</w:t>
      </w:r>
      <w:proofErr w:type="spellStart"/>
      <w:r w:rsidRPr="007F33A6">
        <w:t>aws</w:t>
      </w:r>
      <w:proofErr w:type="spellEnd"/>
      <w:r w:rsidRPr="007F33A6">
        <w:t>-</w:t>
      </w:r>
      <w:proofErr w:type="spellStart"/>
      <w:r w:rsidRPr="007F33A6">
        <w:t>waf</w:t>
      </w:r>
      <w:proofErr w:type="spellEnd"/>
      <w:r w:rsidRPr="007F33A6">
        <w:t>-security-automations-</w:t>
      </w:r>
      <w:proofErr w:type="spellStart"/>
      <w:r w:rsidRPr="007F33A6">
        <w:t>template.yaml</w:t>
      </w:r>
      <w:proofErr w:type="spellEnd"/>
    </w:p>
    <w:p w:rsidR="00525CEF" w:rsidRDefault="00525CEF" w:rsidP="00525CEF">
      <w:r>
        <w:rPr>
          <w:noProof/>
        </w:rPr>
        <w:drawing>
          <wp:inline distT="0" distB="0" distL="0" distR="0" wp14:anchorId="2D0C5D1B" wp14:editId="4E5C9D44">
            <wp:extent cx="4013200" cy="265360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6-12 at 6.34.5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3200" cy="2653600"/>
                    </a:xfrm>
                    <a:prstGeom prst="rect">
                      <a:avLst/>
                    </a:prstGeom>
                  </pic:spPr>
                </pic:pic>
              </a:graphicData>
            </a:graphic>
          </wp:inline>
        </w:drawing>
      </w:r>
    </w:p>
    <w:p w:rsidR="00525CEF" w:rsidRDefault="00525CEF" w:rsidP="00525CEF">
      <w:pPr>
        <w:pStyle w:val="ListParagraph"/>
        <w:numPr>
          <w:ilvl w:val="0"/>
          <w:numId w:val="39"/>
        </w:numPr>
      </w:pPr>
      <w:r>
        <w:t xml:space="preserve">Enter a new stack name </w:t>
      </w:r>
      <w:r w:rsidR="004D1B8E">
        <w:t xml:space="preserve">in </w:t>
      </w:r>
      <w:r w:rsidR="004D1B8E" w:rsidRPr="004D1B8E">
        <w:rPr>
          <w:b/>
          <w:color w:val="FF0000"/>
        </w:rPr>
        <w:t xml:space="preserve">all lowercase </w:t>
      </w:r>
      <w:r>
        <w:t xml:space="preserve">– e.g. </w:t>
      </w:r>
      <w:proofErr w:type="spellStart"/>
      <w:r w:rsidR="004D1B8E">
        <w:t>waf</w:t>
      </w:r>
      <w:proofErr w:type="spellEnd"/>
      <w:r>
        <w:t>-</w:t>
      </w:r>
      <w:r w:rsidR="00EF57B3">
        <w:t>l</w:t>
      </w:r>
      <w:r>
        <w:t>ab</w:t>
      </w:r>
    </w:p>
    <w:p w:rsidR="00525CEF" w:rsidRDefault="00525CEF" w:rsidP="00525CEF">
      <w:r>
        <w:rPr>
          <w:noProof/>
        </w:rPr>
        <w:drawing>
          <wp:inline distT="0" distB="0" distL="0" distR="0" wp14:anchorId="520A05FB" wp14:editId="65944493">
            <wp:extent cx="2660650" cy="1322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6-12 at 6.43.5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6595" cy="1330863"/>
                    </a:xfrm>
                    <a:prstGeom prst="rect">
                      <a:avLst/>
                    </a:prstGeom>
                  </pic:spPr>
                </pic:pic>
              </a:graphicData>
            </a:graphic>
          </wp:inline>
        </w:drawing>
      </w:r>
    </w:p>
    <w:p w:rsidR="00525CEF" w:rsidRDefault="00525CEF" w:rsidP="00525CEF">
      <w:pPr>
        <w:pStyle w:val="ListParagraph"/>
        <w:numPr>
          <w:ilvl w:val="0"/>
          <w:numId w:val="39"/>
        </w:numPr>
      </w:pPr>
      <w:r>
        <w:t>Update Scanner &amp; Probe Protection to “yes – Amazon Athena log parser”:</w:t>
      </w:r>
    </w:p>
    <w:p w:rsidR="00525CEF" w:rsidRDefault="00525CEF" w:rsidP="00525CEF">
      <w:pPr>
        <w:pStyle w:val="ListParagraph"/>
        <w:ind w:left="360"/>
      </w:pPr>
      <w:r>
        <w:rPr>
          <w:noProof/>
        </w:rPr>
        <w:lastRenderedPageBreak/>
        <w:drawing>
          <wp:inline distT="0" distB="0" distL="0" distR="0" wp14:anchorId="0417A5CE" wp14:editId="1A40809E">
            <wp:extent cx="4930098" cy="554636"/>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6-12 at 11.36.2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5583" cy="558628"/>
                    </a:xfrm>
                    <a:prstGeom prst="rect">
                      <a:avLst/>
                    </a:prstGeom>
                  </pic:spPr>
                </pic:pic>
              </a:graphicData>
            </a:graphic>
          </wp:inline>
        </w:drawing>
      </w:r>
    </w:p>
    <w:p w:rsidR="00525CEF" w:rsidRDefault="00525CEF" w:rsidP="00525CEF">
      <w:pPr>
        <w:pStyle w:val="ListParagraph"/>
        <w:numPr>
          <w:ilvl w:val="0"/>
          <w:numId w:val="39"/>
        </w:numPr>
      </w:pPr>
      <w:r>
        <w:t>Enter a new S3 bucket to collect access logs for WAF</w:t>
      </w:r>
    </w:p>
    <w:p w:rsidR="00525CEF" w:rsidRDefault="00525CEF" w:rsidP="00124413">
      <w:r>
        <w:rPr>
          <w:noProof/>
        </w:rPr>
        <w:drawing>
          <wp:inline distT="0" distB="0" distL="0" distR="0" wp14:anchorId="3792EA64" wp14:editId="1A36D2A0">
            <wp:extent cx="5943600" cy="9874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6-12 at 6.41.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87425"/>
                    </a:xfrm>
                    <a:prstGeom prst="rect">
                      <a:avLst/>
                    </a:prstGeom>
                  </pic:spPr>
                </pic:pic>
              </a:graphicData>
            </a:graphic>
          </wp:inline>
        </w:drawing>
      </w:r>
    </w:p>
    <w:p w:rsidR="00525CEF" w:rsidRDefault="00525CEF" w:rsidP="00525CEF">
      <w:pPr>
        <w:pStyle w:val="ListParagraph"/>
        <w:numPr>
          <w:ilvl w:val="0"/>
          <w:numId w:val="39"/>
        </w:numPr>
      </w:pPr>
      <w:r>
        <w:t xml:space="preserve">Get your IP from Google with “what is my </w:t>
      </w:r>
      <w:proofErr w:type="spellStart"/>
      <w:r>
        <w:t>ip</w:t>
      </w:r>
      <w:proofErr w:type="spellEnd"/>
      <w:r>
        <w:t>”.</w:t>
      </w:r>
    </w:p>
    <w:p w:rsidR="00525CEF" w:rsidRDefault="00525CEF" w:rsidP="00525CEF">
      <w:r>
        <w:rPr>
          <w:noProof/>
        </w:rPr>
        <w:drawing>
          <wp:inline distT="0" distB="0" distL="0" distR="0" wp14:anchorId="439DAA61" wp14:editId="129E24B5">
            <wp:extent cx="1926077" cy="1331111"/>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12 at 3.14.3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3766" cy="1336425"/>
                    </a:xfrm>
                    <a:prstGeom prst="rect">
                      <a:avLst/>
                    </a:prstGeom>
                  </pic:spPr>
                </pic:pic>
              </a:graphicData>
            </a:graphic>
          </wp:inline>
        </w:drawing>
      </w:r>
    </w:p>
    <w:p w:rsidR="00525CEF" w:rsidRDefault="00525CEF" w:rsidP="00525CEF">
      <w:pPr>
        <w:pStyle w:val="ListParagraph"/>
        <w:numPr>
          <w:ilvl w:val="0"/>
          <w:numId w:val="39"/>
        </w:numPr>
      </w:pPr>
      <w:r>
        <w:t xml:space="preserve">Enter your IP + “/32” for the attacker’s allowed ingress IP address in the </w:t>
      </w:r>
      <w:proofErr w:type="spellStart"/>
      <w:r>
        <w:t>Cloudformation</w:t>
      </w:r>
      <w:proofErr w:type="spellEnd"/>
      <w:r>
        <w:t xml:space="preserve"> form. Please </w:t>
      </w:r>
      <w:proofErr w:type="gramStart"/>
      <w:r>
        <w:t>replace  72.21.196.65</w:t>
      </w:r>
      <w:proofErr w:type="gramEnd"/>
      <w:r>
        <w:t xml:space="preserve"> in these instructions with your IP address:</w:t>
      </w:r>
    </w:p>
    <w:p w:rsidR="00525CEF" w:rsidRDefault="00525CEF" w:rsidP="00525CEF">
      <w:pPr>
        <w:pStyle w:val="ListParagraph"/>
        <w:ind w:left="360"/>
      </w:pPr>
      <w:r>
        <w:rPr>
          <w:noProof/>
        </w:rPr>
        <w:drawing>
          <wp:inline distT="0" distB="0" distL="0" distR="0" wp14:anchorId="443B04DD" wp14:editId="273669BA">
            <wp:extent cx="2684834" cy="80833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12 at 3.25.0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0127" cy="827995"/>
                    </a:xfrm>
                    <a:prstGeom prst="rect">
                      <a:avLst/>
                    </a:prstGeom>
                  </pic:spPr>
                </pic:pic>
              </a:graphicData>
            </a:graphic>
          </wp:inline>
        </w:drawing>
      </w:r>
    </w:p>
    <w:p w:rsidR="008A7E8F" w:rsidRDefault="008A7E8F" w:rsidP="00525CEF">
      <w:pPr>
        <w:pStyle w:val="ListParagraph"/>
        <w:numPr>
          <w:ilvl w:val="0"/>
          <w:numId w:val="39"/>
        </w:numPr>
      </w:pPr>
      <w:r>
        <w:t xml:space="preserve">Scroll to the bottom of the page and hit </w:t>
      </w:r>
      <w:r w:rsidRPr="008A7E8F">
        <w:rPr>
          <w:b/>
        </w:rPr>
        <w:t>Next</w:t>
      </w:r>
      <w:r>
        <w:t>.</w:t>
      </w:r>
    </w:p>
    <w:p w:rsidR="00525CEF" w:rsidRDefault="00525CEF" w:rsidP="00525CEF">
      <w:pPr>
        <w:pStyle w:val="ListParagraph"/>
        <w:numPr>
          <w:ilvl w:val="0"/>
          <w:numId w:val="39"/>
        </w:numPr>
      </w:pPr>
      <w:r>
        <w:t xml:space="preserve">Hit </w:t>
      </w:r>
      <w:r w:rsidRPr="008A7E8F">
        <w:rPr>
          <w:b/>
        </w:rPr>
        <w:t>Next</w:t>
      </w:r>
      <w:r>
        <w:t xml:space="preserve"> on “</w:t>
      </w:r>
      <w:r w:rsidRPr="005B3670">
        <w:t>Configure stack options</w:t>
      </w:r>
      <w:r>
        <w:t>”</w:t>
      </w:r>
    </w:p>
    <w:p w:rsidR="00525CEF" w:rsidRDefault="008A7E8F" w:rsidP="00525CEF">
      <w:pPr>
        <w:pStyle w:val="ListParagraph"/>
        <w:numPr>
          <w:ilvl w:val="0"/>
          <w:numId w:val="39"/>
        </w:numPr>
      </w:pPr>
      <w:r>
        <w:t>Scroll to the bottom of the page. C</w:t>
      </w:r>
      <w:r w:rsidR="00525CEF">
        <w:t xml:space="preserve">heck </w:t>
      </w:r>
      <w:r w:rsidR="00525CEF" w:rsidRPr="008A7E8F">
        <w:rPr>
          <w:b/>
        </w:rPr>
        <w:t>I acknowledge that AWS CloudFormation might create IAM resources with custom names.</w:t>
      </w:r>
      <w:r w:rsidR="00525CEF">
        <w:t xml:space="preserve"> </w:t>
      </w:r>
      <w:r>
        <w:t>a</w:t>
      </w:r>
      <w:r w:rsidR="00525CEF">
        <w:t xml:space="preserve">nd </w:t>
      </w:r>
      <w:r w:rsidR="00525CEF" w:rsidRPr="008A7E8F">
        <w:rPr>
          <w:b/>
        </w:rPr>
        <w:t xml:space="preserve">I acknowledge that AWS </w:t>
      </w:r>
      <w:proofErr w:type="spellStart"/>
      <w:r w:rsidR="00525CEF" w:rsidRPr="008A7E8F">
        <w:rPr>
          <w:b/>
        </w:rPr>
        <w:t>Cloudformation</w:t>
      </w:r>
      <w:proofErr w:type="spellEnd"/>
      <w:r w:rsidR="00525CEF" w:rsidRPr="008A7E8F">
        <w:rPr>
          <w:b/>
        </w:rPr>
        <w:t xml:space="preserve"> might require the following capability: CAPABILITY_AUTO_EXPAND</w:t>
      </w:r>
      <w:r w:rsidR="00525CEF">
        <w:t>, the</w:t>
      </w:r>
      <w:r>
        <w:t>n</w:t>
      </w:r>
      <w:r w:rsidR="00525CEF">
        <w:t xml:space="preserve"> click “Create”</w:t>
      </w:r>
    </w:p>
    <w:p w:rsidR="00525CEF" w:rsidRDefault="00525CEF" w:rsidP="00525CEF">
      <w:r>
        <w:rPr>
          <w:noProof/>
        </w:rPr>
        <w:lastRenderedPageBreak/>
        <w:drawing>
          <wp:inline distT="0" distB="0" distL="0" distR="0" wp14:anchorId="6D82DD6F" wp14:editId="5075D57F">
            <wp:extent cx="5943600" cy="21678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6-12 at 6.46.5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rsidR="00525CEF" w:rsidRDefault="00525CEF" w:rsidP="00525CEF">
      <w:pPr>
        <w:pStyle w:val="ListParagraph"/>
        <w:numPr>
          <w:ilvl w:val="0"/>
          <w:numId w:val="39"/>
        </w:numPr>
      </w:pPr>
      <w:r>
        <w:t>While you’re waiting for the stack turns to CREATE_COMPLETE, let’s start on the next stack.</w:t>
      </w:r>
    </w:p>
    <w:p w:rsidR="00525CEF" w:rsidRDefault="00525CEF">
      <w:pPr>
        <w:spacing w:before="0" w:after="320" w:line="320" w:lineRule="exact"/>
        <w:rPr>
          <w:rFonts w:eastAsiaTheme="majorEastAsia" w:cstheme="majorBidi"/>
          <w:b/>
          <w:bCs/>
          <w:sz w:val="36"/>
          <w:szCs w:val="26"/>
        </w:rPr>
      </w:pPr>
      <w:r>
        <w:br w:type="page"/>
      </w:r>
    </w:p>
    <w:p w:rsidR="00D37750" w:rsidRPr="002261DA" w:rsidRDefault="00D37750" w:rsidP="00D37750">
      <w:pPr>
        <w:pStyle w:val="Heading2"/>
      </w:pPr>
      <w:bookmarkStart w:id="9" w:name="_Toc11741937"/>
      <w:r>
        <w:lastRenderedPageBreak/>
        <w:t>Web Carter &amp; Attacker workstation setup</w:t>
      </w:r>
      <w:bookmarkEnd w:id="9"/>
    </w:p>
    <w:p w:rsidR="004714B2" w:rsidRDefault="004714B2" w:rsidP="00525CEF">
      <w:pPr>
        <w:pStyle w:val="ListParagraph"/>
        <w:numPr>
          <w:ilvl w:val="0"/>
          <w:numId w:val="43"/>
        </w:numPr>
      </w:pPr>
      <w:r>
        <w:t xml:space="preserve">Open the </w:t>
      </w:r>
      <w:proofErr w:type="spellStart"/>
      <w:r>
        <w:t>Cloudformation</w:t>
      </w:r>
      <w:proofErr w:type="spellEnd"/>
      <w:r>
        <w:t xml:space="preserve"> console</w:t>
      </w:r>
    </w:p>
    <w:p w:rsidR="00374AE9" w:rsidRDefault="00374AE9" w:rsidP="00124413">
      <w:pPr>
        <w:pStyle w:val="ListParagraph"/>
        <w:ind w:left="1440"/>
      </w:pPr>
      <w:r>
        <w:rPr>
          <w:noProof/>
        </w:rPr>
        <w:drawing>
          <wp:inline distT="0" distB="0" distL="0" distR="0">
            <wp:extent cx="3376718" cy="37147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2 at 2.59.5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0107" cy="3729479"/>
                    </a:xfrm>
                    <a:prstGeom prst="rect">
                      <a:avLst/>
                    </a:prstGeom>
                  </pic:spPr>
                </pic:pic>
              </a:graphicData>
            </a:graphic>
          </wp:inline>
        </w:drawing>
      </w:r>
    </w:p>
    <w:p w:rsidR="00374AE9" w:rsidRDefault="00374AE9" w:rsidP="00525CEF">
      <w:pPr>
        <w:pStyle w:val="ListParagraph"/>
        <w:numPr>
          <w:ilvl w:val="0"/>
          <w:numId w:val="43"/>
        </w:numPr>
      </w:pPr>
      <w:r>
        <w:t>Create a new stack</w:t>
      </w:r>
    </w:p>
    <w:p w:rsidR="00124413" w:rsidRDefault="00374AE9" w:rsidP="00374AE9">
      <w:r>
        <w:rPr>
          <w:noProof/>
        </w:rPr>
        <w:drawing>
          <wp:inline distT="0" distB="0" distL="0" distR="0">
            <wp:extent cx="2501900" cy="12848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27 at 11.06.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3673" cy="1290943"/>
                    </a:xfrm>
                    <a:prstGeom prst="rect">
                      <a:avLst/>
                    </a:prstGeom>
                  </pic:spPr>
                </pic:pic>
              </a:graphicData>
            </a:graphic>
          </wp:inline>
        </w:drawing>
      </w:r>
    </w:p>
    <w:p w:rsidR="00124413" w:rsidRDefault="00124413" w:rsidP="00124413">
      <w:pPr>
        <w:pStyle w:val="Cover-Subtitle"/>
      </w:pPr>
      <w:r>
        <w:br w:type="page"/>
      </w:r>
    </w:p>
    <w:p w:rsidR="00374AE9" w:rsidRDefault="00374AE9" w:rsidP="00525CEF">
      <w:pPr>
        <w:pStyle w:val="ListParagraph"/>
        <w:numPr>
          <w:ilvl w:val="0"/>
          <w:numId w:val="43"/>
        </w:numPr>
      </w:pPr>
      <w:r>
        <w:lastRenderedPageBreak/>
        <w:t xml:space="preserve">Upload stack template </w:t>
      </w:r>
      <w:r w:rsidR="00C74463" w:rsidRPr="00C74463">
        <w:rPr>
          <w:b/>
        </w:rPr>
        <w:t>template/</w:t>
      </w:r>
      <w:proofErr w:type="spellStart"/>
      <w:r w:rsidRPr="00C74463">
        <w:rPr>
          <w:b/>
        </w:rPr>
        <w:t>webcart</w:t>
      </w:r>
      <w:r w:rsidR="00D37750">
        <w:rPr>
          <w:b/>
        </w:rPr>
        <w:t>er</w:t>
      </w:r>
      <w:proofErr w:type="spellEnd"/>
      <w:r w:rsidRPr="00C74463">
        <w:rPr>
          <w:b/>
        </w:rPr>
        <w:t>-attacker-</w:t>
      </w:r>
      <w:proofErr w:type="spellStart"/>
      <w:r w:rsidRPr="00C74463">
        <w:rPr>
          <w:b/>
        </w:rPr>
        <w:t>template.yaml</w:t>
      </w:r>
      <w:proofErr w:type="spellEnd"/>
    </w:p>
    <w:p w:rsidR="00374AE9" w:rsidRDefault="0096426D" w:rsidP="00374AE9">
      <w:r>
        <w:rPr>
          <w:noProof/>
        </w:rPr>
        <w:drawing>
          <wp:inline distT="0" distB="0" distL="0" distR="0">
            <wp:extent cx="3844630" cy="25704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18 at 8.33.05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7094" cy="2585499"/>
                    </a:xfrm>
                    <a:prstGeom prst="rect">
                      <a:avLst/>
                    </a:prstGeom>
                  </pic:spPr>
                </pic:pic>
              </a:graphicData>
            </a:graphic>
          </wp:inline>
        </w:drawing>
      </w:r>
    </w:p>
    <w:p w:rsidR="004055E5" w:rsidRDefault="004055E5" w:rsidP="00525CEF">
      <w:pPr>
        <w:pStyle w:val="ListParagraph"/>
        <w:numPr>
          <w:ilvl w:val="0"/>
          <w:numId w:val="43"/>
        </w:numPr>
      </w:pPr>
      <w:r>
        <w:t xml:space="preserve">Enter a stack name </w:t>
      </w:r>
      <w:r w:rsidR="007F33A6">
        <w:t xml:space="preserve">– e.g. </w:t>
      </w:r>
      <w:r>
        <w:t>“WAF-Lab-</w:t>
      </w:r>
      <w:proofErr w:type="spellStart"/>
      <w:r>
        <w:t>WebCart</w:t>
      </w:r>
      <w:r w:rsidR="00716C9C">
        <w:t>er</w:t>
      </w:r>
      <w:proofErr w:type="spellEnd"/>
      <w:r>
        <w:t>”</w:t>
      </w:r>
    </w:p>
    <w:p w:rsidR="00002833" w:rsidRDefault="0096426D" w:rsidP="004055E5">
      <w:r>
        <w:rPr>
          <w:noProof/>
        </w:rPr>
        <w:drawing>
          <wp:inline distT="0" distB="0" distL="0" distR="0">
            <wp:extent cx="3184922" cy="13589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6-18 at 8.35.23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2864" cy="1362289"/>
                    </a:xfrm>
                    <a:prstGeom prst="rect">
                      <a:avLst/>
                    </a:prstGeom>
                  </pic:spPr>
                </pic:pic>
              </a:graphicData>
            </a:graphic>
          </wp:inline>
        </w:drawing>
      </w:r>
    </w:p>
    <w:p w:rsidR="00002833" w:rsidRDefault="00002833" w:rsidP="00002833">
      <w:pPr>
        <w:pStyle w:val="Cover-Subtitle"/>
      </w:pPr>
      <w:r>
        <w:br w:type="page"/>
      </w:r>
    </w:p>
    <w:p w:rsidR="004055E5" w:rsidRDefault="004055E5" w:rsidP="004055E5"/>
    <w:p w:rsidR="004055E5" w:rsidRDefault="006F0BF0" w:rsidP="00525CEF">
      <w:pPr>
        <w:pStyle w:val="ListParagraph"/>
        <w:numPr>
          <w:ilvl w:val="0"/>
          <w:numId w:val="43"/>
        </w:numPr>
      </w:pPr>
      <w:r>
        <w:t>Enter the environmental configurations for the stack</w:t>
      </w:r>
    </w:p>
    <w:p w:rsidR="006F0BF0" w:rsidRDefault="006F0BF0" w:rsidP="006F0BF0">
      <w:pPr>
        <w:pStyle w:val="ListParagraph"/>
        <w:numPr>
          <w:ilvl w:val="1"/>
          <w:numId w:val="38"/>
        </w:numPr>
      </w:pPr>
      <w:r>
        <w:t>Your IP address from above</w:t>
      </w:r>
    </w:p>
    <w:p w:rsidR="006F0BF0" w:rsidRDefault="006F0BF0" w:rsidP="006F0BF0">
      <w:pPr>
        <w:pStyle w:val="ListParagraph"/>
        <w:numPr>
          <w:ilvl w:val="1"/>
          <w:numId w:val="38"/>
        </w:numPr>
      </w:pPr>
      <w:r>
        <w:t>An SSH in your inventory from EC2</w:t>
      </w:r>
    </w:p>
    <w:p w:rsidR="006F0BF0" w:rsidRDefault="006F0BF0" w:rsidP="006F0BF0">
      <w:pPr>
        <w:pStyle w:val="ListParagraph"/>
        <w:numPr>
          <w:ilvl w:val="1"/>
          <w:numId w:val="38"/>
        </w:numPr>
      </w:pPr>
      <w:r>
        <w:t>An environment tag (e.g. DEV or TEST or PROD)</w:t>
      </w:r>
    </w:p>
    <w:p w:rsidR="00002833" w:rsidRDefault="00002833" w:rsidP="00002833">
      <w:r>
        <w:rPr>
          <w:noProof/>
        </w:rPr>
        <w:drawing>
          <wp:inline distT="0" distB="0" distL="0" distR="0">
            <wp:extent cx="5943600" cy="3428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16 at 8.13.2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rsidR="00002833" w:rsidRDefault="00002833" w:rsidP="00002833">
      <w:pPr>
        <w:pStyle w:val="Cover-Subtitle"/>
      </w:pPr>
      <w:r>
        <w:br w:type="page"/>
      </w:r>
    </w:p>
    <w:p w:rsidR="00002833" w:rsidRDefault="00002833" w:rsidP="00525CEF">
      <w:pPr>
        <w:pStyle w:val="ListParagraph"/>
        <w:numPr>
          <w:ilvl w:val="0"/>
          <w:numId w:val="43"/>
        </w:numPr>
      </w:pPr>
      <w:r>
        <w:lastRenderedPageBreak/>
        <w:t>Enter passwords for the following credentials:</w:t>
      </w:r>
    </w:p>
    <w:p w:rsidR="005B3670" w:rsidRDefault="00002833" w:rsidP="00002833">
      <w:pPr>
        <w:pStyle w:val="ListParagraph"/>
        <w:numPr>
          <w:ilvl w:val="1"/>
          <w:numId w:val="38"/>
        </w:numPr>
      </w:pPr>
      <w:r>
        <w:t>RDS instance master password</w:t>
      </w:r>
    </w:p>
    <w:p w:rsidR="00002833" w:rsidRDefault="00002833" w:rsidP="00002833">
      <w:pPr>
        <w:pStyle w:val="ListParagraph"/>
        <w:numPr>
          <w:ilvl w:val="1"/>
          <w:numId w:val="38"/>
        </w:numPr>
      </w:pPr>
      <w:r>
        <w:t>RDS database password</w:t>
      </w:r>
    </w:p>
    <w:p w:rsidR="00002833" w:rsidRDefault="00002833" w:rsidP="00002833">
      <w:pPr>
        <w:pStyle w:val="ListParagraph"/>
        <w:numPr>
          <w:ilvl w:val="1"/>
          <w:numId w:val="38"/>
        </w:numPr>
      </w:pPr>
      <w:r>
        <w:t>Admin password</w:t>
      </w:r>
    </w:p>
    <w:p w:rsidR="00002833" w:rsidRDefault="00002833" w:rsidP="00002833">
      <w:pPr>
        <w:pStyle w:val="ListParagraph"/>
        <w:numPr>
          <w:ilvl w:val="1"/>
          <w:numId w:val="38"/>
        </w:numPr>
      </w:pPr>
      <w:r>
        <w:t>Test user password</w:t>
      </w:r>
    </w:p>
    <w:p w:rsidR="0096426D" w:rsidRDefault="0096426D" w:rsidP="0096426D">
      <w:r>
        <w:t xml:space="preserve">     Scroll to the bottom of the page and hit </w:t>
      </w:r>
      <w:r w:rsidRPr="0096426D">
        <w:rPr>
          <w:b/>
        </w:rPr>
        <w:t>Next</w:t>
      </w:r>
    </w:p>
    <w:p w:rsidR="005B3670" w:rsidRDefault="0096426D" w:rsidP="005B3670">
      <w:r>
        <w:rPr>
          <w:noProof/>
        </w:rPr>
        <w:drawing>
          <wp:inline distT="0" distB="0" distL="0" distR="0">
            <wp:extent cx="5384800" cy="37866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18 at 8.38.2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6944" cy="3802190"/>
                    </a:xfrm>
                    <a:prstGeom prst="rect">
                      <a:avLst/>
                    </a:prstGeom>
                  </pic:spPr>
                </pic:pic>
              </a:graphicData>
            </a:graphic>
          </wp:inline>
        </w:drawing>
      </w:r>
    </w:p>
    <w:p w:rsidR="00002833" w:rsidRDefault="00002833" w:rsidP="000B68EB">
      <w:pPr>
        <w:pStyle w:val="ListParagraph"/>
        <w:numPr>
          <w:ilvl w:val="0"/>
          <w:numId w:val="43"/>
        </w:numPr>
      </w:pPr>
      <w:r>
        <w:t>Scroll to the bottom of the page and h</w:t>
      </w:r>
      <w:r w:rsidR="005B3670">
        <w:t xml:space="preserve">it </w:t>
      </w:r>
      <w:r w:rsidR="005B3670" w:rsidRPr="00525CEF">
        <w:rPr>
          <w:b/>
        </w:rPr>
        <w:t>Next</w:t>
      </w:r>
      <w:r w:rsidR="005B3670">
        <w:t xml:space="preserve"> on </w:t>
      </w:r>
      <w:r w:rsidR="005B3670" w:rsidRPr="00525CEF">
        <w:rPr>
          <w:i/>
        </w:rPr>
        <w:t>Configure stack options</w:t>
      </w:r>
      <w:r>
        <w:t xml:space="preserve"> page</w:t>
      </w:r>
      <w:r>
        <w:br w:type="page"/>
      </w:r>
    </w:p>
    <w:p w:rsidR="003012A8" w:rsidRDefault="00002833" w:rsidP="00525CEF">
      <w:pPr>
        <w:pStyle w:val="ListParagraph"/>
        <w:numPr>
          <w:ilvl w:val="0"/>
          <w:numId w:val="43"/>
        </w:numPr>
      </w:pPr>
      <w:r>
        <w:lastRenderedPageBreak/>
        <w:t>Scroll to the bottom of the page and c</w:t>
      </w:r>
      <w:r w:rsidR="003012A8">
        <w:t xml:space="preserve">heck </w:t>
      </w:r>
      <w:r w:rsidR="003012A8" w:rsidRPr="00002833">
        <w:rPr>
          <w:b/>
        </w:rPr>
        <w:t>I acknowledge that AWS CloudFormation might create IAM resources.</w:t>
      </w:r>
      <w:r w:rsidR="003012A8">
        <w:t xml:space="preserve">, the click </w:t>
      </w:r>
      <w:r w:rsidR="003012A8" w:rsidRPr="00002833">
        <w:rPr>
          <w:b/>
        </w:rPr>
        <w:t>Create</w:t>
      </w:r>
    </w:p>
    <w:p w:rsidR="003012A8" w:rsidRDefault="003012A8" w:rsidP="003012A8">
      <w:r>
        <w:rPr>
          <w:noProof/>
        </w:rPr>
        <w:drawing>
          <wp:inline distT="0" distB="0" distL="0" distR="0">
            <wp:extent cx="5943600" cy="147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6-12 at 3.54.4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rsidR="00D37750" w:rsidRPr="004714B2" w:rsidRDefault="00525CEF" w:rsidP="00525CEF">
      <w:pPr>
        <w:pStyle w:val="ListParagraph"/>
        <w:numPr>
          <w:ilvl w:val="0"/>
          <w:numId w:val="43"/>
        </w:numPr>
      </w:pPr>
      <w:r>
        <w:t>T</w:t>
      </w:r>
      <w:r w:rsidR="00D37750">
        <w:t xml:space="preserve">he stack </w:t>
      </w:r>
      <w:r>
        <w:t xml:space="preserve">will eventually </w:t>
      </w:r>
      <w:r w:rsidR="00D37750">
        <w:t>turn to CREATE_COMPLETE.</w:t>
      </w:r>
    </w:p>
    <w:p w:rsidR="000509D9" w:rsidRDefault="000509D9" w:rsidP="000509D9">
      <w:pPr>
        <w:pStyle w:val="Heading1"/>
      </w:pPr>
      <w:bookmarkStart w:id="10" w:name="_Toc11741938"/>
      <w:r>
        <w:t>Lab 1</w:t>
      </w:r>
      <w:r w:rsidR="00D37750">
        <w:t xml:space="preserve"> – Manually testing attacks and protections</w:t>
      </w:r>
      <w:bookmarkEnd w:id="10"/>
    </w:p>
    <w:p w:rsidR="00CD5A45" w:rsidRPr="00CD5A45" w:rsidRDefault="00CD5A45" w:rsidP="00CD5A45">
      <w:pPr>
        <w:rPr>
          <w:b/>
          <w:bCs/>
        </w:rPr>
      </w:pPr>
      <w:r w:rsidRPr="00CD5A45">
        <w:rPr>
          <w:b/>
          <w:bCs/>
        </w:rPr>
        <w:t>Step 1: Simulate Cross-Site Scripting, SQL Injection, HTTP Flood, and Bad BOT activities.</w:t>
      </w:r>
    </w:p>
    <w:p w:rsidR="00CD5A45" w:rsidRPr="00CD5A45" w:rsidRDefault="00CD5A45" w:rsidP="00CD5A45">
      <w:pPr>
        <w:numPr>
          <w:ilvl w:val="0"/>
          <w:numId w:val="29"/>
        </w:numPr>
      </w:pPr>
      <w:r w:rsidRPr="00CD5A45">
        <w:t>Wh</w:t>
      </w:r>
      <w:r w:rsidR="00D72194">
        <w:t>en</w:t>
      </w:r>
      <w:r w:rsidRPr="00CD5A45">
        <w:t xml:space="preserve"> </w:t>
      </w:r>
      <w:proofErr w:type="spellStart"/>
      <w:r w:rsidR="00041E1B">
        <w:t>WebCarter</w:t>
      </w:r>
      <w:proofErr w:type="spellEnd"/>
      <w:r w:rsidR="007F653E">
        <w:t>-attacker-template</w:t>
      </w:r>
      <w:r w:rsidRPr="00CD5A45">
        <w:t xml:space="preserve"> </w:t>
      </w:r>
      <w:r w:rsidR="003A34C0">
        <w:t xml:space="preserve">CloudFormation </w:t>
      </w:r>
      <w:r w:rsidRPr="00CD5A45">
        <w:t xml:space="preserve">stack has been created, go to </w:t>
      </w:r>
      <w:r w:rsidRPr="00915293">
        <w:rPr>
          <w:b/>
        </w:rPr>
        <w:t>Outputs</w:t>
      </w:r>
      <w:bookmarkStart w:id="11" w:name="_GoBack"/>
      <w:bookmarkEnd w:id="11"/>
      <w:r w:rsidRPr="00CD5A45">
        <w:t xml:space="preserve"> tab and save the ALB endpoint for your </w:t>
      </w:r>
      <w:proofErr w:type="spellStart"/>
      <w:r w:rsidR="00041E1B">
        <w:t>WebCarter</w:t>
      </w:r>
      <w:proofErr w:type="spellEnd"/>
      <w:r w:rsidRPr="00CD5A45">
        <w:t xml:space="preserve"> web site:</w:t>
      </w:r>
    </w:p>
    <w:p w:rsidR="00CD5A45" w:rsidRPr="00CD5A45" w:rsidRDefault="00CD5A45" w:rsidP="00CD5A45"/>
    <w:p w:rsidR="00CD5A45" w:rsidRPr="00CD5A45" w:rsidRDefault="00915293" w:rsidP="006D64CD">
      <w:r>
        <w:rPr>
          <w:noProof/>
        </w:rPr>
        <w:drawing>
          <wp:inline distT="0" distB="0" distL="0" distR="0">
            <wp:extent cx="5943600" cy="434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1 at 12.57.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4340"/>
                    </a:xfrm>
                    <a:prstGeom prst="rect">
                      <a:avLst/>
                    </a:prstGeom>
                  </pic:spPr>
                </pic:pic>
              </a:graphicData>
            </a:graphic>
          </wp:inline>
        </w:drawing>
      </w:r>
    </w:p>
    <w:p w:rsidR="00CD5A45" w:rsidRPr="00CD5A45" w:rsidRDefault="00CD5A45" w:rsidP="00CD5A45">
      <w:pPr>
        <w:numPr>
          <w:ilvl w:val="0"/>
          <w:numId w:val="29"/>
        </w:numPr>
      </w:pPr>
      <w:r w:rsidRPr="00CD5A45">
        <w:t xml:space="preserve">RDP to the windows server created by </w:t>
      </w:r>
      <w:proofErr w:type="spellStart"/>
      <w:r w:rsidR="00041E1B">
        <w:t>WebCarter</w:t>
      </w:r>
      <w:proofErr w:type="spellEnd"/>
      <w:r w:rsidR="007F653E">
        <w:t>-attacker-template</w:t>
      </w:r>
      <w:r w:rsidRPr="00CD5A45">
        <w:t xml:space="preserve"> </w:t>
      </w:r>
      <w:r w:rsidR="003A34C0">
        <w:t xml:space="preserve">CloudFormation </w:t>
      </w:r>
      <w:r w:rsidRPr="00CD5A45">
        <w:t>stack.</w:t>
      </w:r>
    </w:p>
    <w:p w:rsidR="00CD5A45" w:rsidRPr="00CD5A45" w:rsidRDefault="00CD5A45" w:rsidP="00CD5A45">
      <w:r w:rsidRPr="00CD5A45">
        <w:t>You will be using this Windows instance to simulate web application attacks with the following tools:</w:t>
      </w:r>
    </w:p>
    <w:p w:rsidR="00CD5A45" w:rsidRPr="00CD5A45" w:rsidRDefault="00CD5A45" w:rsidP="00CD5A45">
      <w:r w:rsidRPr="00CD5A45">
        <w:t xml:space="preserve">Apache JMeter: </w:t>
      </w:r>
      <w:hyperlink r:id="rId29" w:history="1">
        <w:r w:rsidRPr="00CD5A45">
          <w:rPr>
            <w:rStyle w:val="Hyperlink"/>
          </w:rPr>
          <w:t>https://jmeter.apache.org/</w:t>
        </w:r>
      </w:hyperlink>
    </w:p>
    <w:p w:rsidR="00CD5A45" w:rsidRPr="00CD5A45" w:rsidRDefault="00CD5A45" w:rsidP="00CD5A45">
      <w:r w:rsidRPr="00CD5A45">
        <w:t xml:space="preserve">Apache Benchmark (Ab): </w:t>
      </w:r>
      <w:hyperlink r:id="rId30" w:history="1">
        <w:r w:rsidRPr="00CD5A45">
          <w:rPr>
            <w:rStyle w:val="Hyperlink"/>
          </w:rPr>
          <w:t>https://httpd.apache.org/docs/2.4/programs/ab.html</w:t>
        </w:r>
      </w:hyperlink>
    </w:p>
    <w:p w:rsidR="00CD5A45" w:rsidRPr="00CD5A45" w:rsidRDefault="00CD5A45" w:rsidP="002712BC">
      <w:proofErr w:type="spellStart"/>
      <w:r w:rsidRPr="00CD5A45">
        <w:t>HTTRack</w:t>
      </w:r>
      <w:proofErr w:type="spellEnd"/>
      <w:r w:rsidRPr="00CD5A45">
        <w:t xml:space="preserve">: </w:t>
      </w:r>
      <w:hyperlink r:id="rId31" w:history="1">
        <w:r w:rsidRPr="00CD5A45">
          <w:rPr>
            <w:rStyle w:val="Hyperlink"/>
          </w:rPr>
          <w:t>https://www.httrack.com/</w:t>
        </w:r>
      </w:hyperlink>
    </w:p>
    <w:p w:rsidR="00CD5A45" w:rsidRPr="00CD5A45" w:rsidRDefault="00CD5A45" w:rsidP="00CD5A45">
      <w:r w:rsidRPr="00CD5A45">
        <w:t>These tools have been pre-installed on the Windows instance created above.</w:t>
      </w:r>
    </w:p>
    <w:p w:rsidR="00CD5A45" w:rsidRPr="00CD5A45" w:rsidRDefault="00CD5A45" w:rsidP="00CD5A45">
      <w:pPr>
        <w:numPr>
          <w:ilvl w:val="0"/>
          <w:numId w:val="29"/>
        </w:numPr>
      </w:pPr>
      <w:r w:rsidRPr="00CD5A45">
        <w:t>Open Chrome browser and navigate to the ALB endpoint you saved above:</w:t>
      </w:r>
    </w:p>
    <w:p w:rsidR="00CD5A45" w:rsidRPr="00CD5A45" w:rsidRDefault="006D64CD" w:rsidP="00CD5A45">
      <w:r>
        <w:rPr>
          <w:noProof/>
        </w:rPr>
        <w:lastRenderedPageBreak/>
        <w:drawing>
          <wp:inline distT="0" distB="0" distL="0" distR="0">
            <wp:extent cx="4560849" cy="205238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2 at 8.05.4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0612" cy="2056775"/>
                    </a:xfrm>
                    <a:prstGeom prst="rect">
                      <a:avLst/>
                    </a:prstGeom>
                  </pic:spPr>
                </pic:pic>
              </a:graphicData>
            </a:graphic>
          </wp:inline>
        </w:drawing>
      </w:r>
    </w:p>
    <w:p w:rsidR="00CD5A45" w:rsidRPr="00CD5A45" w:rsidRDefault="00CD5A45" w:rsidP="00CD5A45">
      <w:pPr>
        <w:numPr>
          <w:ilvl w:val="0"/>
          <w:numId w:val="29"/>
        </w:numPr>
      </w:pPr>
      <w:r w:rsidRPr="00CD5A45">
        <w:t xml:space="preserve">Right click on the page and choose “Inspect”. Chrome Developer Tools will open. </w:t>
      </w:r>
    </w:p>
    <w:p w:rsidR="00CD5A45" w:rsidRPr="00CD5A45" w:rsidRDefault="00CD5A45" w:rsidP="00CD5A45">
      <w:pPr>
        <w:numPr>
          <w:ilvl w:val="0"/>
          <w:numId w:val="29"/>
        </w:numPr>
      </w:pPr>
      <w:r w:rsidRPr="00CD5A45">
        <w:t>Go to Networking tab.</w:t>
      </w:r>
    </w:p>
    <w:p w:rsidR="00CD5A45" w:rsidRPr="00CD5A45" w:rsidRDefault="00CD5A45" w:rsidP="00CD5A45">
      <w:pPr>
        <w:numPr>
          <w:ilvl w:val="0"/>
          <w:numId w:val="29"/>
        </w:numPr>
      </w:pPr>
      <w:r w:rsidRPr="00CD5A45">
        <w:t>Type &lt;script&gt;alert(</w:t>
      </w:r>
      <w:proofErr w:type="spellStart"/>
      <w:proofErr w:type="gramStart"/>
      <w:r w:rsidRPr="00CD5A45">
        <w:t>document.cookie</w:t>
      </w:r>
      <w:proofErr w:type="spellEnd"/>
      <w:proofErr w:type="gramEnd"/>
      <w:r w:rsidRPr="00CD5A45">
        <w:t xml:space="preserve">)&lt;/script&gt; in the “Search” </w:t>
      </w:r>
      <w:r w:rsidR="00B23689">
        <w:t xml:space="preserve">text field in the </w:t>
      </w:r>
      <w:proofErr w:type="spellStart"/>
      <w:r w:rsidR="00B23689">
        <w:t>WebCarter</w:t>
      </w:r>
      <w:proofErr w:type="spellEnd"/>
      <w:r w:rsidR="00B23689">
        <w:t xml:space="preserve"> site</w:t>
      </w:r>
      <w:r w:rsidRPr="00CD5A45">
        <w:t xml:space="preserve"> and click “Search!”</w:t>
      </w:r>
    </w:p>
    <w:p w:rsidR="00CD5A45" w:rsidRPr="00CD5A45" w:rsidRDefault="00B23689" w:rsidP="00CD5A45">
      <w:pPr>
        <w:numPr>
          <w:ilvl w:val="0"/>
          <w:numId w:val="29"/>
        </w:numPr>
      </w:pPr>
      <w:r>
        <w:t>Select</w:t>
      </w:r>
      <w:r w:rsidR="00CD5A45" w:rsidRPr="00CD5A45">
        <w:t xml:space="preserve"> the “</w:t>
      </w:r>
      <w:proofErr w:type="spellStart"/>
      <w:proofErr w:type="gramStart"/>
      <w:r w:rsidR="00CD5A45" w:rsidRPr="00CD5A45">
        <w:t>search?id</w:t>
      </w:r>
      <w:proofErr w:type="spellEnd"/>
      <w:proofErr w:type="gramEnd"/>
      <w:r w:rsidR="00CD5A45" w:rsidRPr="00CD5A45">
        <w:t xml:space="preserve">…” request </w:t>
      </w:r>
      <w:r>
        <w:t xml:space="preserve">in the Network tab </w:t>
      </w:r>
      <w:r w:rsidR="00CD5A45" w:rsidRPr="00CD5A45">
        <w:t xml:space="preserve">and navigate to Response </w:t>
      </w:r>
      <w:r>
        <w:t xml:space="preserve">sub </w:t>
      </w:r>
      <w:r w:rsidR="00CD5A45" w:rsidRPr="00CD5A45">
        <w:t xml:space="preserve">tab on the right. Use CTRL-F combination to search for “alert” in the response. As far as you can see, server returned your input above without validating it: </w:t>
      </w:r>
    </w:p>
    <w:p w:rsidR="00CD5A45" w:rsidRPr="00CD5A45" w:rsidRDefault="006D64CD" w:rsidP="00CD5A45">
      <w:r>
        <w:rPr>
          <w:noProof/>
        </w:rPr>
        <w:drawing>
          <wp:inline distT="0" distB="0" distL="0" distR="0">
            <wp:extent cx="4066047" cy="238272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4 at 9.48.2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1302" cy="2385800"/>
                    </a:xfrm>
                    <a:prstGeom prst="rect">
                      <a:avLst/>
                    </a:prstGeom>
                  </pic:spPr>
                </pic:pic>
              </a:graphicData>
            </a:graphic>
          </wp:inline>
        </w:drawing>
      </w:r>
    </w:p>
    <w:p w:rsidR="00CD5A45" w:rsidRPr="00CD5A45" w:rsidRDefault="00CD5A45" w:rsidP="00CD5A45">
      <w:pPr>
        <w:numPr>
          <w:ilvl w:val="0"/>
          <w:numId w:val="29"/>
        </w:numPr>
      </w:pPr>
      <w:r w:rsidRPr="00CD5A45">
        <w:t>Click on any of the Brands filters (Apple, NBA). The script will be executed and the session cookie will be printed in the alert. Your Cross-site scripting attack was successful:</w:t>
      </w:r>
    </w:p>
    <w:p w:rsidR="00CD5A45" w:rsidRPr="00CD5A45" w:rsidRDefault="00CD5A45" w:rsidP="00CD5A45"/>
    <w:p w:rsidR="00CD5A45" w:rsidRPr="00CD5A45" w:rsidRDefault="006D64CD" w:rsidP="00CD5A45">
      <w:r>
        <w:rPr>
          <w:noProof/>
        </w:rPr>
        <w:lastRenderedPageBreak/>
        <w:drawing>
          <wp:inline distT="0" distB="0" distL="0" distR="0">
            <wp:extent cx="4605454" cy="102343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4 at 9.39.3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0899" cy="1029088"/>
                    </a:xfrm>
                    <a:prstGeom prst="rect">
                      <a:avLst/>
                    </a:prstGeom>
                  </pic:spPr>
                </pic:pic>
              </a:graphicData>
            </a:graphic>
          </wp:inline>
        </w:drawing>
      </w:r>
    </w:p>
    <w:p w:rsidR="00CD5A45" w:rsidRPr="00CD5A45" w:rsidRDefault="00CD5A45" w:rsidP="00CD5A45">
      <w:pPr>
        <w:numPr>
          <w:ilvl w:val="0"/>
          <w:numId w:val="29"/>
        </w:numPr>
      </w:pPr>
      <w:r w:rsidRPr="00CD5A45">
        <w:t>Click “Clear” button to clear the Developer Tools output:</w:t>
      </w:r>
    </w:p>
    <w:p w:rsidR="00CD5A45" w:rsidRPr="00CD5A45" w:rsidRDefault="0016546B" w:rsidP="0016546B">
      <w:r>
        <w:rPr>
          <w:noProof/>
        </w:rPr>
        <w:drawing>
          <wp:inline distT="0" distB="0" distL="0" distR="0">
            <wp:extent cx="3468029" cy="2187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4 at 9.34.5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8061" cy="2193482"/>
                    </a:xfrm>
                    <a:prstGeom prst="rect">
                      <a:avLst/>
                    </a:prstGeom>
                  </pic:spPr>
                </pic:pic>
              </a:graphicData>
            </a:graphic>
          </wp:inline>
        </w:drawing>
      </w:r>
    </w:p>
    <w:p w:rsidR="00CD5A45" w:rsidRDefault="00324D37" w:rsidP="00CD5A45">
      <w:pPr>
        <w:numPr>
          <w:ilvl w:val="0"/>
          <w:numId w:val="29"/>
        </w:numPr>
      </w:pPr>
      <w:r>
        <w:t>In the “Search” field enter the following</w:t>
      </w:r>
      <w:r w:rsidR="00CD5A45" w:rsidRPr="00CD5A45">
        <w:t>:</w:t>
      </w:r>
    </w:p>
    <w:p w:rsidR="00324D37" w:rsidRPr="00324D37" w:rsidRDefault="00324D37" w:rsidP="00324D37">
      <w:pPr>
        <w:ind w:left="360"/>
        <w:rPr>
          <w:i/>
          <w:iCs/>
        </w:rPr>
      </w:pPr>
      <w:r w:rsidRPr="00324D37">
        <w:rPr>
          <w:i/>
          <w:iCs/>
        </w:rPr>
        <w:t xml:space="preserve">' and 1=0 union select </w:t>
      </w:r>
      <w:proofErr w:type="gramStart"/>
      <w:r w:rsidRPr="00324D37">
        <w:rPr>
          <w:i/>
          <w:iCs/>
        </w:rPr>
        <w:t>1,group</w:t>
      </w:r>
      <w:proofErr w:type="gramEnd"/>
      <w:r w:rsidRPr="00324D37">
        <w:rPr>
          <w:i/>
          <w:iCs/>
        </w:rPr>
        <w:t>_concat(</w:t>
      </w:r>
      <w:proofErr w:type="spellStart"/>
      <w:r w:rsidRPr="00324D37">
        <w:rPr>
          <w:i/>
          <w:iCs/>
        </w:rPr>
        <w:t>table_name</w:t>
      </w:r>
      <w:proofErr w:type="spellEnd"/>
      <w:r w:rsidRPr="00324D37">
        <w:rPr>
          <w:i/>
          <w:iCs/>
        </w:rPr>
        <w:t xml:space="preserve">) from </w:t>
      </w:r>
      <w:proofErr w:type="spellStart"/>
      <w:r w:rsidRPr="00324D37">
        <w:rPr>
          <w:i/>
          <w:iCs/>
        </w:rPr>
        <w:t>information_schema.tables</w:t>
      </w:r>
      <w:proofErr w:type="spellEnd"/>
      <w:r w:rsidRPr="00324D37">
        <w:rPr>
          <w:i/>
          <w:iCs/>
        </w:rPr>
        <w:t xml:space="preserve"> </w:t>
      </w:r>
      <w:r w:rsidR="00C4594F">
        <w:rPr>
          <w:i/>
          <w:iCs/>
        </w:rPr>
        <w:t>#</w:t>
      </w:r>
    </w:p>
    <w:p w:rsidR="00CD5A45" w:rsidRPr="00CD5A45" w:rsidRDefault="00324D37" w:rsidP="00C4594F">
      <w:r>
        <w:rPr>
          <w:noProof/>
        </w:rPr>
        <w:drawing>
          <wp:inline distT="0" distB="0" distL="0" distR="0">
            <wp:extent cx="5765180" cy="898038"/>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12 at 7.54.2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4458" cy="899483"/>
                    </a:xfrm>
                    <a:prstGeom prst="rect">
                      <a:avLst/>
                    </a:prstGeom>
                  </pic:spPr>
                </pic:pic>
              </a:graphicData>
            </a:graphic>
          </wp:inline>
        </w:drawing>
      </w:r>
    </w:p>
    <w:p w:rsidR="00CD5A45" w:rsidRPr="00CD5A45" w:rsidRDefault="00CD5A45" w:rsidP="00CD5A45">
      <w:pPr>
        <w:numPr>
          <w:ilvl w:val="0"/>
          <w:numId w:val="29"/>
        </w:numPr>
      </w:pPr>
      <w:r w:rsidRPr="00CD5A45">
        <w:t xml:space="preserve">Server returns “Database Error” page displaying the SQL statement been executed. You started SQL Injection attack and got a desired output from the server. You can continue to explore SQL Injection vulnerabilities of </w:t>
      </w:r>
      <w:proofErr w:type="spellStart"/>
      <w:r w:rsidR="00041E1B">
        <w:t>WebCarter</w:t>
      </w:r>
      <w:proofErr w:type="spellEnd"/>
      <w:r w:rsidRPr="00CD5A45">
        <w:t xml:space="preserve"> application later on.</w:t>
      </w:r>
    </w:p>
    <w:p w:rsidR="00CD5A45" w:rsidRPr="00CD5A45" w:rsidRDefault="00C4594F" w:rsidP="00CD5A45">
      <w:r>
        <w:rPr>
          <w:noProof/>
        </w:rPr>
        <w:drawing>
          <wp:inline distT="0" distB="0" distL="0" distR="0" wp14:anchorId="0BCD52D6" wp14:editId="5EEF8A32">
            <wp:extent cx="4430751" cy="719524"/>
            <wp:effectExtent l="0" t="0" r="190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6-12 at 11.20.3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2893" cy="726368"/>
                    </a:xfrm>
                    <a:prstGeom prst="rect">
                      <a:avLst/>
                    </a:prstGeom>
                  </pic:spPr>
                </pic:pic>
              </a:graphicData>
            </a:graphic>
          </wp:inline>
        </w:drawing>
      </w:r>
    </w:p>
    <w:p w:rsidR="00CD5A45" w:rsidRDefault="00CD5A45" w:rsidP="00CD5A45">
      <w:pPr>
        <w:numPr>
          <w:ilvl w:val="0"/>
          <w:numId w:val="29"/>
        </w:numPr>
      </w:pPr>
      <w:r w:rsidRPr="00CD5A45">
        <w:t xml:space="preserve">Run Apache JMeter </w:t>
      </w:r>
      <w:r w:rsidR="00A65395">
        <w:t>by clicking on the JMeter shortcut on the desktop</w:t>
      </w:r>
    </w:p>
    <w:p w:rsidR="00D50043" w:rsidRDefault="00D50043" w:rsidP="00D50043">
      <w:r>
        <w:rPr>
          <w:noProof/>
        </w:rPr>
        <w:lastRenderedPageBreak/>
        <w:drawing>
          <wp:inline distT="0" distB="0" distL="0" distR="0">
            <wp:extent cx="801471" cy="119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17 at 5.38.1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03503" cy="1196827"/>
                    </a:xfrm>
                    <a:prstGeom prst="rect">
                      <a:avLst/>
                    </a:prstGeom>
                  </pic:spPr>
                </pic:pic>
              </a:graphicData>
            </a:graphic>
          </wp:inline>
        </w:drawing>
      </w:r>
    </w:p>
    <w:p w:rsidR="00D50043" w:rsidRDefault="00D50043">
      <w:pPr>
        <w:spacing w:before="0" w:after="320" w:line="320" w:lineRule="exact"/>
      </w:pPr>
      <w:r>
        <w:br w:type="page"/>
      </w:r>
    </w:p>
    <w:p w:rsidR="00CD5A45" w:rsidRPr="00CD5A45" w:rsidRDefault="00CD5A45" w:rsidP="00CD5A45">
      <w:pPr>
        <w:numPr>
          <w:ilvl w:val="0"/>
          <w:numId w:val="29"/>
        </w:numPr>
      </w:pPr>
      <w:r w:rsidRPr="00CD5A45">
        <w:lastRenderedPageBreak/>
        <w:t>Go to File-&gt;Open menu and navigate to c:\</w:t>
      </w:r>
      <w:r w:rsidR="0016546B">
        <w:t>JmeterScenarios</w:t>
      </w:r>
      <w:r w:rsidRPr="00CD5A45">
        <w:t>.jmx file and click Open:</w:t>
      </w:r>
    </w:p>
    <w:p w:rsidR="00CD5A45" w:rsidRPr="00CD5A45" w:rsidRDefault="0016546B" w:rsidP="00CD5A45">
      <w:r>
        <w:rPr>
          <w:noProof/>
        </w:rPr>
        <w:drawing>
          <wp:inline distT="0" distB="0" distL="0" distR="0">
            <wp:extent cx="3586976" cy="25124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6-12 at 8.15.4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9459" cy="2521159"/>
                    </a:xfrm>
                    <a:prstGeom prst="rect">
                      <a:avLst/>
                    </a:prstGeom>
                  </pic:spPr>
                </pic:pic>
              </a:graphicData>
            </a:graphic>
          </wp:inline>
        </w:drawing>
      </w:r>
    </w:p>
    <w:p w:rsidR="00CD5A45" w:rsidRPr="00CD5A45" w:rsidRDefault="00122283" w:rsidP="002712BC">
      <w:pPr>
        <w:numPr>
          <w:ilvl w:val="0"/>
          <w:numId w:val="29"/>
        </w:numPr>
      </w:pPr>
      <w:r>
        <w:t>Click the most top</w:t>
      </w:r>
      <w:r w:rsidR="00CD5A45" w:rsidRPr="00CD5A45">
        <w:t xml:space="preserve"> “HTTP Requests Defaults” </w:t>
      </w:r>
      <w:r>
        <w:t>entry in</w:t>
      </w:r>
      <w:r w:rsidR="00CD5A45" w:rsidRPr="00CD5A45">
        <w:t xml:space="preserve"> the test plan menu. Update the “Server Name or IP” with the ALB endpoint saved in the p. 1 above</w:t>
      </w:r>
      <w:r>
        <w:t xml:space="preserve">. Enter the server name only without </w:t>
      </w:r>
      <w:hyperlink w:history="1">
        <w:r w:rsidRPr="00560481">
          <w:rPr>
            <w:rStyle w:val="Hyperlink"/>
          </w:rPr>
          <w:t>http://</w:t>
        </w:r>
      </w:hyperlink>
      <w:r>
        <w:t xml:space="preserve"> and without the “/” </w:t>
      </w:r>
      <w:proofErr w:type="spellStart"/>
      <w:r>
        <w:t>suffux</w:t>
      </w:r>
      <w:proofErr w:type="spellEnd"/>
      <w:r>
        <w:t>:</w:t>
      </w:r>
    </w:p>
    <w:p w:rsidR="00CD5A45" w:rsidRPr="00CD5A45" w:rsidRDefault="00122283" w:rsidP="00CD5A45">
      <w:r>
        <w:rPr>
          <w:noProof/>
        </w:rPr>
        <w:drawing>
          <wp:inline distT="0" distB="0" distL="0" distR="0">
            <wp:extent cx="4601980" cy="1713943"/>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6-13 at 1.33.1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06727" cy="1715711"/>
                    </a:xfrm>
                    <a:prstGeom prst="rect">
                      <a:avLst/>
                    </a:prstGeom>
                  </pic:spPr>
                </pic:pic>
              </a:graphicData>
            </a:graphic>
          </wp:inline>
        </w:drawing>
      </w:r>
    </w:p>
    <w:p w:rsidR="00CD5A45" w:rsidRPr="00CD5A45" w:rsidRDefault="00CD5A45" w:rsidP="00122283">
      <w:pPr>
        <w:ind w:left="360"/>
      </w:pPr>
    </w:p>
    <w:p w:rsidR="00CD5A45" w:rsidRPr="00CD5A45" w:rsidRDefault="00CD5A45" w:rsidP="00CD5A45">
      <w:pPr>
        <w:numPr>
          <w:ilvl w:val="0"/>
          <w:numId w:val="29"/>
        </w:numPr>
      </w:pPr>
      <w:r w:rsidRPr="00CD5A45">
        <w:t>Save changes by navigating to File-&gt;Save menu.</w:t>
      </w:r>
    </w:p>
    <w:p w:rsidR="00CD5A45" w:rsidRPr="00CD5A45" w:rsidRDefault="00CD5A45" w:rsidP="00CD5A45">
      <w:pPr>
        <w:numPr>
          <w:ilvl w:val="0"/>
          <w:numId w:val="29"/>
        </w:numPr>
      </w:pPr>
      <w:r w:rsidRPr="00CD5A45">
        <w:t>Right click on the “</w:t>
      </w:r>
      <w:proofErr w:type="spellStart"/>
      <w:r w:rsidRPr="00CD5A45">
        <w:t>DoS</w:t>
      </w:r>
      <w:proofErr w:type="spellEnd"/>
      <w:r w:rsidRPr="00CD5A45">
        <w:t>” scenario and then click “Start”:</w:t>
      </w:r>
    </w:p>
    <w:p w:rsidR="00CD5A45" w:rsidRPr="00CD5A45" w:rsidRDefault="0016546B" w:rsidP="00CD5A45">
      <w:r>
        <w:rPr>
          <w:noProof/>
        </w:rPr>
        <w:lastRenderedPageBreak/>
        <w:drawing>
          <wp:inline distT="0" distB="0" distL="0" distR="0">
            <wp:extent cx="4427034" cy="201155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6-04 at 2.30.0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37072" cy="2016118"/>
                    </a:xfrm>
                    <a:prstGeom prst="rect">
                      <a:avLst/>
                    </a:prstGeom>
                  </pic:spPr>
                </pic:pic>
              </a:graphicData>
            </a:graphic>
          </wp:inline>
        </w:drawing>
      </w:r>
    </w:p>
    <w:p w:rsidR="00CD5A45" w:rsidRPr="00CD5A45" w:rsidRDefault="00CD5A45" w:rsidP="00CD5A45"/>
    <w:p w:rsidR="00CD5A45" w:rsidRPr="00CD5A45" w:rsidRDefault="00CD5A45" w:rsidP="00CD5A45">
      <w:pPr>
        <w:numPr>
          <w:ilvl w:val="0"/>
          <w:numId w:val="29"/>
        </w:numPr>
      </w:pPr>
      <w:r w:rsidRPr="00CD5A45">
        <w:t>Navigate to “View Results Tree” and assure you’re getting 200 OK responses. Your attack was successful:</w:t>
      </w:r>
    </w:p>
    <w:p w:rsidR="00CD5A45" w:rsidRPr="00CD5A45" w:rsidRDefault="0016546B" w:rsidP="00CD5A45">
      <w:r>
        <w:rPr>
          <w:noProof/>
        </w:rPr>
        <w:drawing>
          <wp:inline distT="0" distB="0" distL="0" distR="0">
            <wp:extent cx="4426585" cy="2643655"/>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6-12 at 8.22.4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37039" cy="2649898"/>
                    </a:xfrm>
                    <a:prstGeom prst="rect">
                      <a:avLst/>
                    </a:prstGeom>
                  </pic:spPr>
                </pic:pic>
              </a:graphicData>
            </a:graphic>
          </wp:inline>
        </w:drawing>
      </w:r>
    </w:p>
    <w:p w:rsidR="00CD5A45" w:rsidRPr="00CD5A45" w:rsidRDefault="00CD5A45" w:rsidP="00CD5A45">
      <w:pPr>
        <w:numPr>
          <w:ilvl w:val="0"/>
          <w:numId w:val="29"/>
        </w:numPr>
      </w:pPr>
      <w:r w:rsidRPr="00CD5A45">
        <w:t>Clear the results tree for the next tests:</w:t>
      </w:r>
    </w:p>
    <w:p w:rsidR="00CD5A45" w:rsidRPr="00CD5A45" w:rsidRDefault="00EC5E2A" w:rsidP="00CD5A45">
      <w:r>
        <w:rPr>
          <w:noProof/>
        </w:rPr>
        <w:lastRenderedPageBreak/>
        <w:drawing>
          <wp:inline distT="0" distB="0" distL="0" distR="0">
            <wp:extent cx="4529521" cy="2675611"/>
            <wp:effectExtent l="0" t="0" r="444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6-12 at 8.26.3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3013" cy="2683581"/>
                    </a:xfrm>
                    <a:prstGeom prst="rect">
                      <a:avLst/>
                    </a:prstGeom>
                  </pic:spPr>
                </pic:pic>
              </a:graphicData>
            </a:graphic>
          </wp:inline>
        </w:drawing>
      </w:r>
    </w:p>
    <w:p w:rsidR="00CD5A45" w:rsidRPr="00CD5A45" w:rsidRDefault="00CD5A45" w:rsidP="00CD5A45"/>
    <w:p w:rsidR="00CD5A45" w:rsidRPr="00CD5A45" w:rsidRDefault="00CD5A45" w:rsidP="00CD5A45">
      <w:pPr>
        <w:numPr>
          <w:ilvl w:val="0"/>
          <w:numId w:val="29"/>
        </w:numPr>
      </w:pPr>
      <w:r w:rsidRPr="00CD5A45">
        <w:t xml:space="preserve">Open a </w:t>
      </w:r>
      <w:proofErr w:type="spellStart"/>
      <w:r w:rsidRPr="00CD5A45">
        <w:t>cmd</w:t>
      </w:r>
      <w:proofErr w:type="spellEnd"/>
      <w:r w:rsidRPr="00CD5A45">
        <w:t xml:space="preserve"> window and change directory to “C:\Apache24\bin”.</w:t>
      </w:r>
    </w:p>
    <w:p w:rsidR="00CD5A45" w:rsidRDefault="00CD5A45" w:rsidP="00CD5A45">
      <w:pPr>
        <w:numPr>
          <w:ilvl w:val="0"/>
          <w:numId w:val="29"/>
        </w:numPr>
      </w:pPr>
      <w:r w:rsidRPr="00CD5A45">
        <w:t>Run Apache Benchmark</w:t>
      </w:r>
      <w:r w:rsidR="00016363">
        <w:t>:</w:t>
      </w:r>
    </w:p>
    <w:p w:rsidR="00016363" w:rsidRDefault="00016363" w:rsidP="00016363">
      <w:pPr>
        <w:numPr>
          <w:ilvl w:val="1"/>
          <w:numId w:val="29"/>
        </w:numPr>
      </w:pPr>
      <w:r>
        <w:t xml:space="preserve">Copy the </w:t>
      </w:r>
      <w:proofErr w:type="spellStart"/>
      <w:r>
        <w:t>ab</w:t>
      </w:r>
      <w:r w:rsidR="002652FF">
        <w:t>Load</w:t>
      </w:r>
      <w:r>
        <w:t>TestCommand</w:t>
      </w:r>
      <w:proofErr w:type="spellEnd"/>
      <w:r>
        <w:t xml:space="preserve"> from the </w:t>
      </w:r>
      <w:r w:rsidRPr="00016363">
        <w:rPr>
          <w:b/>
        </w:rPr>
        <w:t>Outputs</w:t>
      </w:r>
      <w:r>
        <w:rPr>
          <w:b/>
        </w:rPr>
        <w:t xml:space="preserve"> </w:t>
      </w:r>
      <w:r>
        <w:t xml:space="preserve">tab in your </w:t>
      </w:r>
      <w:proofErr w:type="spellStart"/>
      <w:r>
        <w:t>Cloudformation</w:t>
      </w:r>
      <w:proofErr w:type="spellEnd"/>
      <w:r>
        <w:t xml:space="preserve"> stack</w:t>
      </w:r>
    </w:p>
    <w:p w:rsidR="00016363" w:rsidRDefault="00F415B9" w:rsidP="00016363">
      <w:r>
        <w:rPr>
          <w:noProof/>
        </w:rPr>
        <w:drawing>
          <wp:inline distT="0" distB="0" distL="0" distR="0">
            <wp:extent cx="4089400" cy="29495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18 at 8.49.34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3276" cy="2959531"/>
                    </a:xfrm>
                    <a:prstGeom prst="rect">
                      <a:avLst/>
                    </a:prstGeom>
                  </pic:spPr>
                </pic:pic>
              </a:graphicData>
            </a:graphic>
          </wp:inline>
        </w:drawing>
      </w:r>
    </w:p>
    <w:p w:rsidR="00016363" w:rsidRPr="00CD5A45" w:rsidRDefault="00016363" w:rsidP="00016363">
      <w:pPr>
        <w:pStyle w:val="ListParagraph"/>
        <w:numPr>
          <w:ilvl w:val="0"/>
          <w:numId w:val="41"/>
        </w:numPr>
      </w:pPr>
      <w:r>
        <w:t>Run the command in a Command Prompt window</w:t>
      </w:r>
    </w:p>
    <w:p w:rsidR="00CD5A45" w:rsidRPr="00CD5A45" w:rsidRDefault="00CD5A45" w:rsidP="00016363">
      <w:pPr>
        <w:numPr>
          <w:ilvl w:val="1"/>
          <w:numId w:val="29"/>
        </w:numPr>
      </w:pPr>
      <w:r w:rsidRPr="00CD5A45">
        <w:t xml:space="preserve">Assure </w:t>
      </w:r>
      <w:r w:rsidR="002712BC">
        <w:t xml:space="preserve">that </w:t>
      </w:r>
      <w:r w:rsidRPr="00CD5A45">
        <w:t>ab run above was successful:</w:t>
      </w:r>
    </w:p>
    <w:p w:rsidR="00CD5A45" w:rsidRPr="002712BC" w:rsidRDefault="00CD5A45" w:rsidP="002712BC">
      <w:pPr>
        <w:ind w:left="360"/>
        <w:rPr>
          <w:i/>
          <w:iCs/>
          <w:sz w:val="20"/>
          <w:szCs w:val="20"/>
        </w:rPr>
      </w:pPr>
      <w:r w:rsidRPr="002712BC">
        <w:rPr>
          <w:i/>
          <w:iCs/>
          <w:sz w:val="20"/>
          <w:szCs w:val="20"/>
        </w:rPr>
        <w:lastRenderedPageBreak/>
        <w:t>Concurrency Level:      1</w:t>
      </w:r>
    </w:p>
    <w:p w:rsidR="00CD5A45" w:rsidRPr="002712BC" w:rsidRDefault="00CD5A45" w:rsidP="002712BC">
      <w:pPr>
        <w:ind w:left="360"/>
        <w:rPr>
          <w:i/>
          <w:iCs/>
          <w:sz w:val="20"/>
          <w:szCs w:val="20"/>
        </w:rPr>
      </w:pPr>
      <w:r w:rsidRPr="002712BC">
        <w:rPr>
          <w:i/>
          <w:iCs/>
          <w:sz w:val="20"/>
          <w:szCs w:val="20"/>
        </w:rPr>
        <w:t>Time taken for tests:   6.813 seconds</w:t>
      </w:r>
    </w:p>
    <w:p w:rsidR="00CD5A45" w:rsidRPr="002712BC" w:rsidRDefault="00CD5A45" w:rsidP="002712BC">
      <w:pPr>
        <w:ind w:left="360"/>
        <w:rPr>
          <w:i/>
          <w:iCs/>
          <w:sz w:val="20"/>
          <w:szCs w:val="20"/>
        </w:rPr>
      </w:pPr>
      <w:r w:rsidRPr="002712BC">
        <w:rPr>
          <w:i/>
          <w:iCs/>
          <w:sz w:val="20"/>
          <w:szCs w:val="20"/>
        </w:rPr>
        <w:t>Complete requests:      100</w:t>
      </w:r>
    </w:p>
    <w:p w:rsidR="00CD5A45" w:rsidRPr="002712BC" w:rsidRDefault="00CD5A45" w:rsidP="002712BC">
      <w:pPr>
        <w:ind w:left="360"/>
        <w:rPr>
          <w:i/>
          <w:iCs/>
          <w:sz w:val="20"/>
          <w:szCs w:val="20"/>
        </w:rPr>
      </w:pPr>
      <w:r w:rsidRPr="002712BC">
        <w:rPr>
          <w:i/>
          <w:iCs/>
          <w:sz w:val="20"/>
          <w:szCs w:val="20"/>
        </w:rPr>
        <w:t>Failed requests:        0</w:t>
      </w:r>
    </w:p>
    <w:p w:rsidR="00CD5A45" w:rsidRPr="00CD5A45" w:rsidRDefault="00CD5A45" w:rsidP="002652FF">
      <w:pPr>
        <w:ind w:left="360"/>
      </w:pPr>
      <w:r w:rsidRPr="00CD5A45">
        <w:t xml:space="preserve">In this test we simulated a simple bot that causes excessive load on the server and can be identified by its </w:t>
      </w:r>
      <w:r w:rsidRPr="00CD5A45">
        <w:rPr>
          <w:i/>
          <w:iCs/>
        </w:rPr>
        <w:t xml:space="preserve">User-Agent. </w:t>
      </w:r>
    </w:p>
    <w:p w:rsidR="00CD5A45" w:rsidRPr="00CD5A45" w:rsidRDefault="00CD5A45" w:rsidP="00CD5A45"/>
    <w:p w:rsidR="00CD5A45" w:rsidRPr="00CD5A45" w:rsidRDefault="00CD5A45" w:rsidP="00CD5A45">
      <w:pPr>
        <w:rPr>
          <w:b/>
          <w:bCs/>
        </w:rPr>
      </w:pPr>
      <w:r w:rsidRPr="00CD5A45">
        <w:rPr>
          <w:b/>
          <w:bCs/>
        </w:rPr>
        <w:t xml:space="preserve">Step 2: Configure protection against the above attacks using WAF native rules. </w:t>
      </w:r>
    </w:p>
    <w:p w:rsidR="00CD5A45" w:rsidRPr="00CD5A45" w:rsidRDefault="00CD5A45" w:rsidP="00CD5A45"/>
    <w:p w:rsidR="00CD5A45" w:rsidRPr="00CD5A45" w:rsidRDefault="00CD5A45" w:rsidP="00CD5A45">
      <w:pPr>
        <w:numPr>
          <w:ilvl w:val="0"/>
          <w:numId w:val="30"/>
        </w:numPr>
      </w:pPr>
      <w:r w:rsidRPr="00CD5A45">
        <w:t xml:space="preserve">Login to AWS console and choose EC2 service.  </w:t>
      </w:r>
    </w:p>
    <w:p w:rsidR="00CD5A45" w:rsidRPr="00CD5A45" w:rsidRDefault="00CD5A45" w:rsidP="00CD5A45">
      <w:pPr>
        <w:numPr>
          <w:ilvl w:val="0"/>
          <w:numId w:val="30"/>
        </w:numPr>
      </w:pPr>
      <w:r w:rsidRPr="00CD5A45">
        <w:t xml:space="preserve">Choose “Load Balancers” in the left menu and then choose </w:t>
      </w:r>
      <w:r w:rsidR="00B23689">
        <w:t>your</w:t>
      </w:r>
      <w:r w:rsidRPr="00CD5A45">
        <w:t xml:space="preserve"> load balancer created by CloudFormation stack. </w:t>
      </w:r>
    </w:p>
    <w:p w:rsidR="00CD5A45" w:rsidRPr="00CD5A45" w:rsidRDefault="00CD5A45" w:rsidP="00CD5A45">
      <w:pPr>
        <w:numPr>
          <w:ilvl w:val="0"/>
          <w:numId w:val="30"/>
        </w:numPr>
      </w:pPr>
      <w:r w:rsidRPr="00CD5A45">
        <w:t>Go to “Integrated Services” tab and click on “Create Web ACL” button. You’ll be directed to the WAF &amp; Shield service console.</w:t>
      </w:r>
    </w:p>
    <w:p w:rsidR="00CD5A45" w:rsidRPr="00CD5A45" w:rsidRDefault="00CD5A45" w:rsidP="002712BC">
      <w:pPr>
        <w:numPr>
          <w:ilvl w:val="0"/>
          <w:numId w:val="30"/>
        </w:numPr>
      </w:pPr>
      <w:r w:rsidRPr="00CD5A45">
        <w:t>Choose the region you’re using in the “Filter” field:</w:t>
      </w:r>
    </w:p>
    <w:p w:rsidR="00CD5A45" w:rsidRPr="002712BC" w:rsidRDefault="002712BC" w:rsidP="002712BC">
      <w:r>
        <w:rPr>
          <w:noProof/>
        </w:rPr>
        <w:drawing>
          <wp:inline distT="0" distB="0" distL="0" distR="0">
            <wp:extent cx="4412166" cy="1255770"/>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6-12 at 11.16.5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1957" cy="1269941"/>
                    </a:xfrm>
                    <a:prstGeom prst="rect">
                      <a:avLst/>
                    </a:prstGeom>
                  </pic:spPr>
                </pic:pic>
              </a:graphicData>
            </a:graphic>
          </wp:inline>
        </w:drawing>
      </w:r>
    </w:p>
    <w:p w:rsidR="00CD5A45" w:rsidRPr="00CD5A45" w:rsidRDefault="00CD5A45" w:rsidP="002712BC">
      <w:r w:rsidRPr="00CD5A45">
        <w:rPr>
          <w:b/>
          <w:bCs/>
        </w:rPr>
        <w:t>Note</w:t>
      </w:r>
      <w:r w:rsidRPr="00CD5A45">
        <w:t xml:space="preserve">: WAF configuration is separate for each region and separate for “Global” deployment used for CloudFront deployments. You must configure your Web ACL in the same region </w:t>
      </w:r>
      <w:r w:rsidR="002712BC" w:rsidRPr="00CD5A45">
        <w:t>where</w:t>
      </w:r>
      <w:r w:rsidRPr="00CD5A45">
        <w:t xml:space="preserve"> you have your ALB deployed. </w:t>
      </w:r>
    </w:p>
    <w:p w:rsidR="00CD5A45" w:rsidRPr="00CD5A45" w:rsidRDefault="00CD5A45" w:rsidP="00CD5A45">
      <w:pPr>
        <w:numPr>
          <w:ilvl w:val="0"/>
          <w:numId w:val="30"/>
        </w:numPr>
      </w:pPr>
      <w:r w:rsidRPr="00CD5A45">
        <w:t>Click “Create web ACL” and fill out the details as below and click “Next”:</w:t>
      </w:r>
    </w:p>
    <w:p w:rsidR="00CD5A45" w:rsidRPr="00CD5A45" w:rsidRDefault="00CD5A45" w:rsidP="00CD5A45">
      <w:r w:rsidRPr="00CD5A45">
        <w:t xml:space="preserve"> </w:t>
      </w:r>
    </w:p>
    <w:p w:rsidR="00CD5A45" w:rsidRPr="00CD5A45" w:rsidRDefault="006564ED" w:rsidP="00CD5A45">
      <w:r>
        <w:rPr>
          <w:noProof/>
        </w:rPr>
        <w:lastRenderedPageBreak/>
        <w:drawing>
          <wp:inline distT="0" distB="0" distL="0" distR="0">
            <wp:extent cx="4114031" cy="3059151"/>
            <wp:effectExtent l="0" t="0" r="127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6-12 at 8.32.3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526" cy="3061750"/>
                    </a:xfrm>
                    <a:prstGeom prst="rect">
                      <a:avLst/>
                    </a:prstGeom>
                  </pic:spPr>
                </pic:pic>
              </a:graphicData>
            </a:graphic>
          </wp:inline>
        </w:drawing>
      </w:r>
    </w:p>
    <w:p w:rsidR="00CD5A45" w:rsidRPr="00CD5A45" w:rsidRDefault="00CD5A45" w:rsidP="00CD5A45">
      <w:pPr>
        <w:numPr>
          <w:ilvl w:val="0"/>
          <w:numId w:val="30"/>
        </w:numPr>
      </w:pPr>
      <w:r w:rsidRPr="00CD5A45">
        <w:t>Create Cross-site scripting match condition. Click “Add Filter” then “Create”.</w:t>
      </w:r>
    </w:p>
    <w:p w:rsidR="00CD5A45" w:rsidRPr="00CD5A45" w:rsidRDefault="00CD5A45" w:rsidP="00CD5A45">
      <w:r w:rsidRPr="00CD5A45">
        <w:rPr>
          <w:noProof/>
        </w:rPr>
        <w:drawing>
          <wp:inline distT="0" distB="0" distL="0" distR="0" wp14:anchorId="45D89A93" wp14:editId="21AEC947">
            <wp:extent cx="3942414" cy="2004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5 at 8.32.36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0259" cy="2008048"/>
                    </a:xfrm>
                    <a:prstGeom prst="rect">
                      <a:avLst/>
                    </a:prstGeom>
                  </pic:spPr>
                </pic:pic>
              </a:graphicData>
            </a:graphic>
          </wp:inline>
        </w:drawing>
      </w:r>
    </w:p>
    <w:p w:rsidR="00CD5A45" w:rsidRPr="00CD5A45" w:rsidRDefault="00CD5A45" w:rsidP="00CD5A45">
      <w:r w:rsidRPr="00CD5A45">
        <w:rPr>
          <w:b/>
          <w:bCs/>
        </w:rPr>
        <w:t>Note</w:t>
      </w:r>
      <w:r w:rsidRPr="00CD5A45">
        <w:t>: Filters in the conditions are logically disjoined, i.e. “OR”. You can have up to 10 filters in each condition (hard limit).</w:t>
      </w:r>
    </w:p>
    <w:p w:rsidR="00CD5A45" w:rsidRPr="00CD5A45" w:rsidRDefault="00CD5A45" w:rsidP="00CD5A45"/>
    <w:p w:rsidR="00CD5A45" w:rsidRPr="00CD5A45" w:rsidRDefault="00CD5A45" w:rsidP="00CD5A45">
      <w:pPr>
        <w:numPr>
          <w:ilvl w:val="0"/>
          <w:numId w:val="30"/>
        </w:numPr>
      </w:pPr>
      <w:r w:rsidRPr="00CD5A45">
        <w:t>Create SQL injection match condition. Click “Add Filter” then “Create”.</w:t>
      </w:r>
    </w:p>
    <w:p w:rsidR="00CD5A45" w:rsidRPr="00CD5A45" w:rsidRDefault="00CD5A45" w:rsidP="00CD5A45">
      <w:r w:rsidRPr="00CD5A45">
        <w:rPr>
          <w:noProof/>
        </w:rPr>
        <w:lastRenderedPageBreak/>
        <w:drawing>
          <wp:inline distT="0" distB="0" distL="0" distR="0" wp14:anchorId="496C7465" wp14:editId="60BA2B18">
            <wp:extent cx="3972394" cy="198152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6-05 at 8.36.0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4356" cy="1987496"/>
                    </a:xfrm>
                    <a:prstGeom prst="rect">
                      <a:avLst/>
                    </a:prstGeom>
                  </pic:spPr>
                </pic:pic>
              </a:graphicData>
            </a:graphic>
          </wp:inline>
        </w:drawing>
      </w:r>
    </w:p>
    <w:p w:rsidR="00CD5A45" w:rsidRPr="00CD5A45" w:rsidRDefault="00CD5A45" w:rsidP="00CD5A45">
      <w:pPr>
        <w:numPr>
          <w:ilvl w:val="0"/>
          <w:numId w:val="30"/>
        </w:numPr>
      </w:pPr>
      <w:r w:rsidRPr="00CD5A45">
        <w:t>Create String and regex match condition. Click “Add Filter” then “Create”.</w:t>
      </w:r>
    </w:p>
    <w:p w:rsidR="00CD5A45" w:rsidRPr="00CD5A45" w:rsidRDefault="00CD5A45" w:rsidP="00CD5A45">
      <w:r w:rsidRPr="00CD5A45">
        <w:rPr>
          <w:noProof/>
        </w:rPr>
        <w:drawing>
          <wp:inline distT="0" distB="0" distL="0" distR="0" wp14:anchorId="611420D7" wp14:editId="5C3CD23D">
            <wp:extent cx="3380282" cy="24304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5 at 8.39.16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86902" cy="2435241"/>
                    </a:xfrm>
                    <a:prstGeom prst="rect">
                      <a:avLst/>
                    </a:prstGeom>
                  </pic:spPr>
                </pic:pic>
              </a:graphicData>
            </a:graphic>
          </wp:inline>
        </w:drawing>
      </w:r>
    </w:p>
    <w:p w:rsidR="00CD5A45" w:rsidRPr="00CD5A45" w:rsidRDefault="00CD5A45" w:rsidP="00CD5A45">
      <w:pPr>
        <w:numPr>
          <w:ilvl w:val="0"/>
          <w:numId w:val="30"/>
        </w:numPr>
      </w:pPr>
      <w:r w:rsidRPr="00CD5A45">
        <w:t>Click “Next”</w:t>
      </w:r>
      <w:r w:rsidR="00B23689">
        <w:t xml:space="preserve"> on the </w:t>
      </w:r>
      <w:r w:rsidR="00B23689" w:rsidRPr="00B23689">
        <w:rPr>
          <w:i/>
        </w:rPr>
        <w:t>Create Conditions</w:t>
      </w:r>
      <w:r w:rsidR="00B23689">
        <w:rPr>
          <w:i/>
        </w:rPr>
        <w:t xml:space="preserve"> </w:t>
      </w:r>
      <w:r w:rsidR="00B23689">
        <w:t>page</w:t>
      </w:r>
      <w:r w:rsidRPr="00CD5A45">
        <w:t>.</w:t>
      </w:r>
    </w:p>
    <w:p w:rsidR="00CD5A45" w:rsidRPr="00CD5A45" w:rsidRDefault="00CD5A45" w:rsidP="00CD5A45">
      <w:pPr>
        <w:numPr>
          <w:ilvl w:val="0"/>
          <w:numId w:val="30"/>
        </w:numPr>
      </w:pPr>
      <w:r w:rsidRPr="00CD5A45">
        <w:t>Click “Create Rule” button.</w:t>
      </w:r>
    </w:p>
    <w:p w:rsidR="00CD5A45" w:rsidRPr="00CD5A45" w:rsidRDefault="00CD5A45" w:rsidP="00CD5A45">
      <w:pPr>
        <w:numPr>
          <w:ilvl w:val="0"/>
          <w:numId w:val="30"/>
        </w:numPr>
      </w:pPr>
      <w:r w:rsidRPr="00CD5A45">
        <w:t xml:space="preserve">Create a simple Cross-site scripting rule that in our example will contain a single XSS condition created above. Select the condition as below and click “Add Condition”: </w:t>
      </w:r>
    </w:p>
    <w:p w:rsidR="00CD5A45" w:rsidRPr="00CD5A45" w:rsidRDefault="00CD5A45" w:rsidP="00CD5A45">
      <w:r w:rsidRPr="00CD5A45">
        <w:rPr>
          <w:noProof/>
        </w:rPr>
        <w:lastRenderedPageBreak/>
        <w:drawing>
          <wp:inline distT="0" distB="0" distL="0" distR="0" wp14:anchorId="245A4AD9" wp14:editId="36F634C2">
            <wp:extent cx="3847762" cy="260669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05 at 8.42.1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7946" cy="2613594"/>
                    </a:xfrm>
                    <a:prstGeom prst="rect">
                      <a:avLst/>
                    </a:prstGeom>
                  </pic:spPr>
                </pic:pic>
              </a:graphicData>
            </a:graphic>
          </wp:inline>
        </w:drawing>
      </w:r>
    </w:p>
    <w:p w:rsidR="00CD5A45" w:rsidRPr="00CD5A45" w:rsidRDefault="00CD5A45" w:rsidP="00CD5A45">
      <w:pPr>
        <w:rPr>
          <w:b/>
          <w:bCs/>
        </w:rPr>
      </w:pPr>
    </w:p>
    <w:p w:rsidR="00CD5A45" w:rsidRPr="00CD5A45" w:rsidRDefault="00CD5A45" w:rsidP="00CD5A45">
      <w:r w:rsidRPr="00CD5A45">
        <w:rPr>
          <w:b/>
          <w:bCs/>
        </w:rPr>
        <w:t>Note</w:t>
      </w:r>
      <w:r w:rsidRPr="00CD5A45">
        <w:t>: Conditions in the rule are logically joined, i.e. “AND”. You can have up to 100 conditions of each type per account (soft limit).</w:t>
      </w:r>
    </w:p>
    <w:p w:rsidR="00CD5A45" w:rsidRPr="00CD5A45" w:rsidRDefault="00CD5A45" w:rsidP="00CD5A45">
      <w:pPr>
        <w:rPr>
          <w:b/>
          <w:bCs/>
        </w:rPr>
      </w:pPr>
    </w:p>
    <w:p w:rsidR="00CD5A45" w:rsidRPr="00CD5A45" w:rsidRDefault="00CD5A45" w:rsidP="00CD5A45">
      <w:pPr>
        <w:numPr>
          <w:ilvl w:val="0"/>
          <w:numId w:val="30"/>
        </w:numPr>
        <w:rPr>
          <w:b/>
          <w:bCs/>
        </w:rPr>
      </w:pPr>
      <w:r w:rsidRPr="00CD5A45">
        <w:t>Create SQL Injection rule choosing the SQL injection condition created above:</w:t>
      </w:r>
    </w:p>
    <w:p w:rsidR="00CD5A45" w:rsidRPr="00CD5A45" w:rsidRDefault="00CD5A45" w:rsidP="00CD5A45">
      <w:pPr>
        <w:rPr>
          <w:b/>
          <w:bCs/>
        </w:rPr>
      </w:pPr>
      <w:r w:rsidRPr="00CD5A45">
        <w:rPr>
          <w:b/>
          <w:bCs/>
          <w:noProof/>
        </w:rPr>
        <w:drawing>
          <wp:inline distT="0" distB="0" distL="0" distR="0" wp14:anchorId="1E52CCB9" wp14:editId="69848B4E">
            <wp:extent cx="3217530" cy="219383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06 at 6.44.07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30327" cy="2202558"/>
                    </a:xfrm>
                    <a:prstGeom prst="rect">
                      <a:avLst/>
                    </a:prstGeom>
                  </pic:spPr>
                </pic:pic>
              </a:graphicData>
            </a:graphic>
          </wp:inline>
        </w:drawing>
      </w:r>
    </w:p>
    <w:p w:rsidR="00CD5A45" w:rsidRPr="00CD5A45" w:rsidRDefault="00CD5A45" w:rsidP="00CD5A45">
      <w:pPr>
        <w:numPr>
          <w:ilvl w:val="0"/>
          <w:numId w:val="30"/>
        </w:numPr>
        <w:rPr>
          <w:b/>
          <w:bCs/>
        </w:rPr>
      </w:pPr>
      <w:r w:rsidRPr="00CD5A45">
        <w:t>Create Bad Bot rule choosing the String match condition created above:</w:t>
      </w:r>
    </w:p>
    <w:p w:rsidR="00CD5A45" w:rsidRPr="00CD5A45" w:rsidRDefault="00CD5A45" w:rsidP="00CD5A45">
      <w:pPr>
        <w:rPr>
          <w:b/>
          <w:bCs/>
        </w:rPr>
      </w:pPr>
      <w:r w:rsidRPr="00CD5A45">
        <w:rPr>
          <w:b/>
          <w:bCs/>
          <w:noProof/>
        </w:rPr>
        <w:lastRenderedPageBreak/>
        <w:drawing>
          <wp:inline distT="0" distB="0" distL="0" distR="0" wp14:anchorId="1CE10EB9" wp14:editId="00FE8B74">
            <wp:extent cx="3156263" cy="2237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06 at 6.49.00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5651" cy="2250776"/>
                    </a:xfrm>
                    <a:prstGeom prst="rect">
                      <a:avLst/>
                    </a:prstGeom>
                  </pic:spPr>
                </pic:pic>
              </a:graphicData>
            </a:graphic>
          </wp:inline>
        </w:drawing>
      </w:r>
    </w:p>
    <w:p w:rsidR="00CD5A45" w:rsidRPr="00CD5A45" w:rsidRDefault="00CD5A45" w:rsidP="00CD5A45">
      <w:pPr>
        <w:numPr>
          <w:ilvl w:val="0"/>
          <w:numId w:val="30"/>
        </w:numPr>
      </w:pPr>
      <w:r w:rsidRPr="00CD5A45">
        <w:t>Create HTTP Flood rule changing the Rule type to “Rate-based rule”:</w:t>
      </w:r>
      <w:r w:rsidRPr="00CD5A45">
        <w:rPr>
          <w:noProof/>
        </w:rPr>
        <w:drawing>
          <wp:inline distT="0" distB="0" distL="0" distR="0" wp14:anchorId="4038961E" wp14:editId="55E3C07C">
            <wp:extent cx="3410618" cy="2608976"/>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06 at 6.52.21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30116" cy="2623891"/>
                    </a:xfrm>
                    <a:prstGeom prst="rect">
                      <a:avLst/>
                    </a:prstGeom>
                  </pic:spPr>
                </pic:pic>
              </a:graphicData>
            </a:graphic>
          </wp:inline>
        </w:drawing>
      </w:r>
    </w:p>
    <w:p w:rsidR="00CD5A45" w:rsidRPr="00CD5A45" w:rsidRDefault="00CD5A45" w:rsidP="00CD5A45">
      <w:r w:rsidRPr="00CD5A45">
        <w:rPr>
          <w:b/>
          <w:bCs/>
        </w:rPr>
        <w:t>Note</w:t>
      </w:r>
      <w:r w:rsidRPr="00CD5A45">
        <w:t>: You can add match conditions to the rate-based rule when crafting your custom signatures.</w:t>
      </w:r>
    </w:p>
    <w:p w:rsidR="00CD5A45" w:rsidRPr="00CD5A45" w:rsidRDefault="00CD5A45" w:rsidP="00CD5A45">
      <w:pPr>
        <w:numPr>
          <w:ilvl w:val="0"/>
          <w:numId w:val="30"/>
        </w:numPr>
      </w:pPr>
      <w:r w:rsidRPr="00CD5A45">
        <w:t>Set default Web ACL action as “Allow all requests that don't match any rules” and click “Review and create”.</w:t>
      </w:r>
    </w:p>
    <w:p w:rsidR="00CD5A45" w:rsidRPr="00CD5A45" w:rsidRDefault="00CD5A45" w:rsidP="00CD5A45">
      <w:pPr>
        <w:numPr>
          <w:ilvl w:val="0"/>
          <w:numId w:val="30"/>
        </w:numPr>
      </w:pPr>
      <w:r w:rsidRPr="00CD5A45">
        <w:t>Review the Web ACL and click “Confirm and create”.</w:t>
      </w:r>
    </w:p>
    <w:p w:rsidR="00CD5A45" w:rsidRPr="00CD5A45" w:rsidRDefault="00CD5A45" w:rsidP="00CD5A45">
      <w:r w:rsidRPr="00CD5A45">
        <w:rPr>
          <w:b/>
          <w:bCs/>
        </w:rPr>
        <w:t>Note</w:t>
      </w:r>
      <w:r w:rsidRPr="00CD5A45">
        <w:t>: Due to we started creating a Web ACL from the ALB console, your Web ACL became associated with your load balancer. You also can just create Web ACL and then associate it with one or more load balancer instances.</w:t>
      </w:r>
    </w:p>
    <w:p w:rsidR="00CD5A45" w:rsidRPr="00CD5A45" w:rsidRDefault="00CD5A45" w:rsidP="00CD5A45"/>
    <w:p w:rsidR="00CD5A45" w:rsidRPr="00CD5A45" w:rsidRDefault="00CD5A45" w:rsidP="00CD5A45">
      <w:pPr>
        <w:rPr>
          <w:b/>
          <w:bCs/>
        </w:rPr>
      </w:pPr>
      <w:r w:rsidRPr="00CD5A45">
        <w:rPr>
          <w:b/>
          <w:bCs/>
        </w:rPr>
        <w:t xml:space="preserve">Step 3: Demonstrate protection against the above attacks using WAF native rules. </w:t>
      </w:r>
    </w:p>
    <w:p w:rsidR="00CD5A45" w:rsidRPr="00CD5A45" w:rsidRDefault="00CD5A45" w:rsidP="00CD5A45"/>
    <w:p w:rsidR="00CD5A45" w:rsidRDefault="00CD5A45" w:rsidP="002712BC">
      <w:r w:rsidRPr="00CD5A45">
        <w:t xml:space="preserve">In this step we’ll repeat the attacks in Step 1 above and assure they’re blocked by the rules we created in Step </w:t>
      </w:r>
      <w:r w:rsidR="002712BC">
        <w:t>2</w:t>
      </w:r>
      <w:r w:rsidRPr="00CD5A45">
        <w:t>.</w:t>
      </w:r>
    </w:p>
    <w:p w:rsidR="002712BC" w:rsidRPr="00CD5A45" w:rsidRDefault="002712BC" w:rsidP="002712BC"/>
    <w:p w:rsidR="00CD5A45" w:rsidRPr="00CD5A45" w:rsidRDefault="00CD5A45" w:rsidP="00CD5A45">
      <w:pPr>
        <w:numPr>
          <w:ilvl w:val="0"/>
          <w:numId w:val="31"/>
        </w:numPr>
      </w:pPr>
      <w:r w:rsidRPr="00CD5A45">
        <w:t>In a Chrome browser window navigate to your ALB endpoint and type &lt;script&gt;alert(</w:t>
      </w:r>
      <w:proofErr w:type="spellStart"/>
      <w:proofErr w:type="gramStart"/>
      <w:r w:rsidRPr="00CD5A45">
        <w:t>document.cookie</w:t>
      </w:r>
      <w:proofErr w:type="spellEnd"/>
      <w:proofErr w:type="gramEnd"/>
      <w:r w:rsidRPr="00CD5A45">
        <w:t>)&lt;/script&gt; in the “Search” string. Then click “Search!”.</w:t>
      </w:r>
    </w:p>
    <w:p w:rsidR="00CD5A45" w:rsidRPr="00CD5A45" w:rsidRDefault="00CD5A45" w:rsidP="00CD5A45">
      <w:pPr>
        <w:numPr>
          <w:ilvl w:val="0"/>
          <w:numId w:val="31"/>
        </w:numPr>
      </w:pPr>
      <w:r w:rsidRPr="00CD5A45">
        <w:t>Assure you get HTTP 403 response from WAF:</w:t>
      </w:r>
    </w:p>
    <w:p w:rsidR="00CD5A45" w:rsidRPr="00CD5A45" w:rsidRDefault="003A50A3" w:rsidP="00CD5A45">
      <w:r>
        <w:rPr>
          <w:noProof/>
        </w:rPr>
        <w:drawing>
          <wp:inline distT="0" distB="0" distL="0" distR="0">
            <wp:extent cx="5698273" cy="614269"/>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6-06 at 7.07.11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3770" cy="615940"/>
                    </a:xfrm>
                    <a:prstGeom prst="rect">
                      <a:avLst/>
                    </a:prstGeom>
                  </pic:spPr>
                </pic:pic>
              </a:graphicData>
            </a:graphic>
          </wp:inline>
        </w:drawing>
      </w:r>
    </w:p>
    <w:p w:rsidR="00C4594F" w:rsidRDefault="00C4594F" w:rsidP="00C4594F">
      <w:pPr>
        <w:numPr>
          <w:ilvl w:val="0"/>
          <w:numId w:val="31"/>
        </w:numPr>
      </w:pPr>
      <w:r>
        <w:t>In the “Search” field enter the following</w:t>
      </w:r>
      <w:r w:rsidRPr="00CD5A45">
        <w:t>:</w:t>
      </w:r>
    </w:p>
    <w:p w:rsidR="00C4594F" w:rsidRPr="00324D37" w:rsidRDefault="00C4594F" w:rsidP="00C4594F">
      <w:pPr>
        <w:ind w:left="360"/>
        <w:rPr>
          <w:i/>
          <w:iCs/>
        </w:rPr>
      </w:pPr>
      <w:r w:rsidRPr="00324D37">
        <w:rPr>
          <w:i/>
          <w:iCs/>
        </w:rPr>
        <w:t xml:space="preserve">' and 1=0 union select </w:t>
      </w:r>
      <w:proofErr w:type="gramStart"/>
      <w:r w:rsidRPr="00324D37">
        <w:rPr>
          <w:i/>
          <w:iCs/>
        </w:rPr>
        <w:t>1,group</w:t>
      </w:r>
      <w:proofErr w:type="gramEnd"/>
      <w:r w:rsidRPr="00324D37">
        <w:rPr>
          <w:i/>
          <w:iCs/>
        </w:rPr>
        <w:t>_concat(</w:t>
      </w:r>
      <w:proofErr w:type="spellStart"/>
      <w:r w:rsidRPr="00324D37">
        <w:rPr>
          <w:i/>
          <w:iCs/>
        </w:rPr>
        <w:t>table_name</w:t>
      </w:r>
      <w:proofErr w:type="spellEnd"/>
      <w:r w:rsidRPr="00324D37">
        <w:rPr>
          <w:i/>
          <w:iCs/>
        </w:rPr>
        <w:t xml:space="preserve">) from </w:t>
      </w:r>
      <w:proofErr w:type="spellStart"/>
      <w:r w:rsidRPr="00324D37">
        <w:rPr>
          <w:i/>
          <w:iCs/>
        </w:rPr>
        <w:t>information_schema.tables</w:t>
      </w:r>
      <w:proofErr w:type="spellEnd"/>
      <w:r w:rsidRPr="00324D37">
        <w:rPr>
          <w:i/>
          <w:iCs/>
        </w:rPr>
        <w:t xml:space="preserve"> </w:t>
      </w:r>
      <w:r>
        <w:rPr>
          <w:i/>
          <w:iCs/>
        </w:rPr>
        <w:t>#</w:t>
      </w:r>
    </w:p>
    <w:p w:rsidR="00C4594F" w:rsidRPr="00CD5A45" w:rsidRDefault="00C4594F" w:rsidP="00C4594F">
      <w:pPr>
        <w:numPr>
          <w:ilvl w:val="0"/>
          <w:numId w:val="31"/>
        </w:numPr>
      </w:pPr>
      <w:r w:rsidRPr="00CD5A45">
        <w:t>Assure you get HTTP 403 response from WAF:</w:t>
      </w:r>
    </w:p>
    <w:p w:rsidR="00C4594F" w:rsidRDefault="00C4594F" w:rsidP="00C4594F">
      <w:r>
        <w:rPr>
          <w:noProof/>
        </w:rPr>
        <w:drawing>
          <wp:inline distT="0" distB="0" distL="0" distR="0" wp14:anchorId="00A6E579" wp14:editId="1DBE0623">
            <wp:extent cx="5698273" cy="614269"/>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6-06 at 7.07.11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3770" cy="615940"/>
                    </a:xfrm>
                    <a:prstGeom prst="rect">
                      <a:avLst/>
                    </a:prstGeom>
                  </pic:spPr>
                </pic:pic>
              </a:graphicData>
            </a:graphic>
          </wp:inline>
        </w:drawing>
      </w:r>
    </w:p>
    <w:p w:rsidR="00CD5A45" w:rsidRPr="00CD5A45" w:rsidRDefault="00CD5A45" w:rsidP="00CD5A45">
      <w:pPr>
        <w:numPr>
          <w:ilvl w:val="0"/>
          <w:numId w:val="31"/>
        </w:numPr>
      </w:pPr>
      <w:r w:rsidRPr="00CD5A45">
        <w:t xml:space="preserve">Start JMeter </w:t>
      </w:r>
      <w:proofErr w:type="spellStart"/>
      <w:r w:rsidRPr="00CD5A45">
        <w:t>DoS</w:t>
      </w:r>
      <w:proofErr w:type="spellEnd"/>
      <w:r w:rsidRPr="00CD5A45">
        <w:t xml:space="preserve"> scenario and navigate to the Results tree. Watch the request till they start failing after reaching 2000 requests / 5 min as configured in your rate-based rule:</w:t>
      </w:r>
    </w:p>
    <w:p w:rsidR="00CD5A45" w:rsidRPr="00CD5A45" w:rsidRDefault="002443EF" w:rsidP="00CD5A45">
      <w:r>
        <w:rPr>
          <w:noProof/>
        </w:rPr>
        <w:drawing>
          <wp:inline distT="0" distB="0" distL="0" distR="0">
            <wp:extent cx="3772829" cy="2254427"/>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6-06 at 9.10.11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6191" cy="2256436"/>
                    </a:xfrm>
                    <a:prstGeom prst="rect">
                      <a:avLst/>
                    </a:prstGeom>
                  </pic:spPr>
                </pic:pic>
              </a:graphicData>
            </a:graphic>
          </wp:inline>
        </w:drawing>
      </w:r>
    </w:p>
    <w:p w:rsidR="00CD5A45" w:rsidRPr="00CD5A45" w:rsidRDefault="00CD5A45" w:rsidP="00CD5A45">
      <w:pPr>
        <w:numPr>
          <w:ilvl w:val="0"/>
          <w:numId w:val="31"/>
        </w:numPr>
      </w:pPr>
      <w:r w:rsidRPr="00CD5A45">
        <w:lastRenderedPageBreak/>
        <w:t>Go to AWS WAF Console and navigate to Rules-&gt; HTTPFlood1Rule. Notice IP addresses that are currently blocked by this rule:</w:t>
      </w:r>
    </w:p>
    <w:p w:rsidR="00CD5A45" w:rsidRPr="00CD5A45" w:rsidRDefault="00CD5A45" w:rsidP="00CD5A45">
      <w:r w:rsidRPr="00CD5A45">
        <w:rPr>
          <w:noProof/>
        </w:rPr>
        <w:drawing>
          <wp:inline distT="0" distB="0" distL="0" distR="0" wp14:anchorId="1BEFA64C" wp14:editId="53CB7F62">
            <wp:extent cx="3189111" cy="71005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06 at 9.12.14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13310" cy="715442"/>
                    </a:xfrm>
                    <a:prstGeom prst="rect">
                      <a:avLst/>
                    </a:prstGeom>
                  </pic:spPr>
                </pic:pic>
              </a:graphicData>
            </a:graphic>
          </wp:inline>
        </w:drawing>
      </w:r>
    </w:p>
    <w:p w:rsidR="00CD5A45" w:rsidRPr="00CD5A45" w:rsidRDefault="00CD5A45" w:rsidP="00CD5A45">
      <w:r w:rsidRPr="00CD5A45">
        <w:t>These IP addresses configured in JMeter in “CSV Data Set Config” section.</w:t>
      </w:r>
    </w:p>
    <w:p w:rsidR="00CD5A45" w:rsidRPr="00CD5A45" w:rsidRDefault="00CD5A45" w:rsidP="00CD5A45">
      <w:pPr>
        <w:numPr>
          <w:ilvl w:val="0"/>
          <w:numId w:val="31"/>
        </w:numPr>
      </w:pPr>
      <w:r w:rsidRPr="00CD5A45">
        <w:t>Repeat ab test as above and notice Non-2xx responses from WAF:</w:t>
      </w:r>
    </w:p>
    <w:p w:rsidR="00CD5A45" w:rsidRPr="00CD5A45" w:rsidRDefault="00C4594F" w:rsidP="00CD5A45">
      <w:r>
        <w:rPr>
          <w:noProof/>
        </w:rPr>
        <w:drawing>
          <wp:inline distT="0" distB="0" distL="0" distR="0" wp14:anchorId="061CEBCA" wp14:editId="1E8E4760">
            <wp:extent cx="3603812" cy="1879295"/>
            <wp:effectExtent l="0" t="0" r="317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6-12 at 8.37.02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6943" cy="1891357"/>
                    </a:xfrm>
                    <a:prstGeom prst="rect">
                      <a:avLst/>
                    </a:prstGeom>
                  </pic:spPr>
                </pic:pic>
              </a:graphicData>
            </a:graphic>
          </wp:inline>
        </w:drawing>
      </w:r>
    </w:p>
    <w:p w:rsidR="00CD5A45" w:rsidRPr="00CD5A45" w:rsidRDefault="00CD5A45" w:rsidP="00CD5A45">
      <w:r w:rsidRPr="00CD5A45">
        <w:t>In this lab you protected your Web application against Cross-site scripting, SQL Injection, HTTP flood and simple BOTs using AWS WAF native rules.</w:t>
      </w:r>
    </w:p>
    <w:p w:rsidR="00CD5A45" w:rsidRPr="00CD5A45" w:rsidRDefault="00CD5A45" w:rsidP="00CD5A45"/>
    <w:p w:rsidR="00CD5A45" w:rsidRPr="00CD5A45" w:rsidRDefault="00CD5A45" w:rsidP="00CD5A45"/>
    <w:p w:rsidR="00B31CAF" w:rsidRDefault="00B31CAF">
      <w:pPr>
        <w:spacing w:after="320" w:line="320" w:lineRule="exact"/>
        <w:rPr>
          <w:rFonts w:cs="Arial"/>
          <w:color w:val="FF9900"/>
          <w:sz w:val="44"/>
          <w:szCs w:val="44"/>
        </w:rPr>
      </w:pPr>
      <w:r>
        <w:br w:type="page"/>
      </w:r>
    </w:p>
    <w:p w:rsidR="00D719F4" w:rsidRDefault="00D719F4" w:rsidP="00D719F4">
      <w:pPr>
        <w:pStyle w:val="Heading1"/>
      </w:pPr>
      <w:bookmarkStart w:id="12" w:name="_Toc11741939"/>
      <w:r>
        <w:lastRenderedPageBreak/>
        <w:t>Lab 2</w:t>
      </w:r>
      <w:r w:rsidR="00D37750">
        <w:t xml:space="preserve"> – Automating Protections and Tracking Attacks</w:t>
      </w:r>
      <w:bookmarkEnd w:id="12"/>
    </w:p>
    <w:p w:rsidR="0014793B" w:rsidRPr="0014793B" w:rsidRDefault="0014793B" w:rsidP="0014793B">
      <w:pPr>
        <w:rPr>
          <w:b/>
          <w:bCs/>
        </w:rPr>
      </w:pPr>
      <w:r w:rsidRPr="0014793B">
        <w:rPr>
          <w:b/>
          <w:bCs/>
        </w:rPr>
        <w:t xml:space="preserve">Step 1: Associate </w:t>
      </w:r>
      <w:proofErr w:type="spellStart"/>
      <w:r w:rsidR="00041E1B">
        <w:rPr>
          <w:b/>
          <w:bCs/>
        </w:rPr>
        <w:t>WebCarter</w:t>
      </w:r>
      <w:proofErr w:type="spellEnd"/>
      <w:r w:rsidRPr="0014793B">
        <w:rPr>
          <w:b/>
          <w:bCs/>
        </w:rPr>
        <w:t xml:space="preserve"> ALB with WAF-Automation Web ACL.</w:t>
      </w:r>
    </w:p>
    <w:p w:rsidR="0014793B" w:rsidRPr="0014793B" w:rsidRDefault="0014793B" w:rsidP="0014793B"/>
    <w:p w:rsidR="0014793B" w:rsidRPr="0014793B" w:rsidRDefault="0014793B" w:rsidP="0014793B">
      <w:pPr>
        <w:numPr>
          <w:ilvl w:val="0"/>
          <w:numId w:val="33"/>
        </w:numPr>
      </w:pPr>
      <w:r w:rsidRPr="0014793B">
        <w:t xml:space="preserve">Go to AWS WAF &amp; Shield console, </w:t>
      </w:r>
      <w:r w:rsidR="00231195">
        <w:t xml:space="preserve">choose the region you’re working </w:t>
      </w:r>
      <w:r w:rsidR="00C62F74">
        <w:t xml:space="preserve">at, and </w:t>
      </w:r>
      <w:r w:rsidRPr="0014793B">
        <w:t>open “</w:t>
      </w:r>
      <w:r w:rsidR="00041E1B">
        <w:t>WebCarter</w:t>
      </w:r>
      <w:r w:rsidRPr="0014793B">
        <w:t xml:space="preserve">-lab1” Web ACL and navigate to the “Rules” tab on the right. </w:t>
      </w:r>
    </w:p>
    <w:p w:rsidR="0014793B" w:rsidRPr="0014793B" w:rsidRDefault="0014793B" w:rsidP="0014793B">
      <w:pPr>
        <w:numPr>
          <w:ilvl w:val="0"/>
          <w:numId w:val="33"/>
        </w:numPr>
      </w:pPr>
      <w:r w:rsidRPr="0014793B">
        <w:t xml:space="preserve">In “AWS resources using this web ACL” delete association with </w:t>
      </w:r>
      <w:proofErr w:type="spellStart"/>
      <w:r w:rsidR="00041E1B">
        <w:t>WebCarter</w:t>
      </w:r>
      <w:proofErr w:type="spellEnd"/>
      <w:r w:rsidRPr="0014793B">
        <w:t xml:space="preserve"> ALB.</w:t>
      </w:r>
    </w:p>
    <w:p w:rsidR="0014793B" w:rsidRPr="0014793B" w:rsidRDefault="0014793B" w:rsidP="0014793B">
      <w:pPr>
        <w:numPr>
          <w:ilvl w:val="0"/>
          <w:numId w:val="33"/>
        </w:numPr>
      </w:pPr>
      <w:r w:rsidRPr="0014793B">
        <w:t xml:space="preserve">Choose WAF-automation Web ACL and open “Rules” tab. </w:t>
      </w:r>
    </w:p>
    <w:p w:rsidR="0014793B" w:rsidRPr="0014793B" w:rsidRDefault="0014793B" w:rsidP="0014793B">
      <w:pPr>
        <w:numPr>
          <w:ilvl w:val="0"/>
          <w:numId w:val="33"/>
        </w:numPr>
      </w:pPr>
      <w:r w:rsidRPr="0014793B">
        <w:t xml:space="preserve">Click “Add association”, then choose “Application load balancer” as “Resource type” and choose your </w:t>
      </w:r>
      <w:proofErr w:type="spellStart"/>
      <w:r w:rsidR="00041E1B">
        <w:t>WebCarter</w:t>
      </w:r>
      <w:proofErr w:type="spellEnd"/>
      <w:r w:rsidRPr="0014793B">
        <w:t xml:space="preserve"> load balancer. Click “Add”.</w:t>
      </w:r>
    </w:p>
    <w:p w:rsidR="0014793B" w:rsidRPr="0014793B" w:rsidRDefault="0014793B" w:rsidP="0014793B">
      <w:r w:rsidRPr="0014793B">
        <w:t xml:space="preserve">Now your </w:t>
      </w:r>
      <w:proofErr w:type="spellStart"/>
      <w:r w:rsidR="00041E1B">
        <w:t>WebCarter</w:t>
      </w:r>
      <w:proofErr w:type="spellEnd"/>
      <w:r w:rsidRPr="0014793B">
        <w:t xml:space="preserve"> Web application protected with Web ACL created </w:t>
      </w:r>
      <w:proofErr w:type="gramStart"/>
      <w:r w:rsidRPr="0014793B">
        <w:t>by  WAF</w:t>
      </w:r>
      <w:proofErr w:type="gramEnd"/>
      <w:r w:rsidRPr="0014793B">
        <w:t xml:space="preserve">-automation template. </w:t>
      </w:r>
    </w:p>
    <w:p w:rsidR="0014793B" w:rsidRPr="0014793B" w:rsidRDefault="0014793B" w:rsidP="0014793B"/>
    <w:p w:rsidR="0014793B" w:rsidRDefault="0014793B" w:rsidP="00E64F1A">
      <w:pPr>
        <w:rPr>
          <w:b/>
          <w:bCs/>
        </w:rPr>
      </w:pPr>
      <w:r w:rsidRPr="0014793B">
        <w:rPr>
          <w:b/>
          <w:bCs/>
        </w:rPr>
        <w:t>Step 2: Configure Web ACL full logging functionality.</w:t>
      </w:r>
    </w:p>
    <w:p w:rsidR="006E3490" w:rsidRPr="00E64F1A" w:rsidRDefault="006E3490" w:rsidP="00E64F1A">
      <w:pPr>
        <w:rPr>
          <w:b/>
          <w:bCs/>
        </w:rPr>
      </w:pPr>
    </w:p>
    <w:p w:rsidR="0014793B" w:rsidRPr="0014793B" w:rsidRDefault="0014793B" w:rsidP="0014793B">
      <w:pPr>
        <w:numPr>
          <w:ilvl w:val="0"/>
          <w:numId w:val="35"/>
        </w:numPr>
      </w:pPr>
      <w:r w:rsidRPr="0014793B">
        <w:t>Open “Logging” tab of the WAF-automation Web ACL and click “Edit”.</w:t>
      </w:r>
    </w:p>
    <w:p w:rsidR="0014793B" w:rsidRPr="0014793B" w:rsidRDefault="0014793B" w:rsidP="0014793B">
      <w:pPr>
        <w:numPr>
          <w:ilvl w:val="0"/>
          <w:numId w:val="35"/>
        </w:numPr>
      </w:pPr>
      <w:r w:rsidRPr="0014793B">
        <w:t xml:space="preserve">Choose Kinesis Data Firehose stream created by </w:t>
      </w:r>
      <w:proofErr w:type="spellStart"/>
      <w:r w:rsidR="00E64F1A">
        <w:t>waf</w:t>
      </w:r>
      <w:proofErr w:type="spellEnd"/>
      <w:r w:rsidR="00E64F1A">
        <w:t>-automation</w:t>
      </w:r>
      <w:r w:rsidRPr="0014793B">
        <w:t xml:space="preserve"> CloudFormation template. </w:t>
      </w:r>
    </w:p>
    <w:p w:rsidR="0014793B" w:rsidRPr="0014793B" w:rsidRDefault="0014793B" w:rsidP="0014793B">
      <w:pPr>
        <w:numPr>
          <w:ilvl w:val="0"/>
          <w:numId w:val="35"/>
        </w:numPr>
      </w:pPr>
      <w:r w:rsidRPr="0014793B">
        <w:t>Don’t add “Redacted Fields” and click “Create”.</w:t>
      </w:r>
    </w:p>
    <w:p w:rsidR="006E3490" w:rsidRDefault="006E3490" w:rsidP="006E3490">
      <w:pPr>
        <w:rPr>
          <w:b/>
          <w:bCs/>
        </w:rPr>
      </w:pPr>
      <w:r w:rsidRPr="006E3490">
        <w:rPr>
          <w:b/>
          <w:bCs/>
        </w:rPr>
        <w:t xml:space="preserve">Step </w:t>
      </w:r>
      <w:r>
        <w:rPr>
          <w:b/>
          <w:bCs/>
        </w:rPr>
        <w:t>3</w:t>
      </w:r>
      <w:r w:rsidRPr="006E3490">
        <w:rPr>
          <w:b/>
          <w:bCs/>
        </w:rPr>
        <w:t xml:space="preserve">: Configure </w:t>
      </w:r>
      <w:proofErr w:type="spellStart"/>
      <w:r w:rsidRPr="006E3490">
        <w:rPr>
          <w:b/>
          <w:bCs/>
        </w:rPr>
        <w:t>ElasticSearch</w:t>
      </w:r>
      <w:proofErr w:type="spellEnd"/>
      <w:r w:rsidRPr="006E3490">
        <w:rPr>
          <w:b/>
          <w:bCs/>
        </w:rPr>
        <w:t xml:space="preserve"> with Kibana</w:t>
      </w:r>
    </w:p>
    <w:p w:rsidR="007531E7" w:rsidRDefault="007531E7" w:rsidP="006E3490">
      <w:pPr>
        <w:rPr>
          <w:b/>
          <w:bCs/>
        </w:rPr>
      </w:pPr>
    </w:p>
    <w:p w:rsidR="006E3490" w:rsidRPr="0014793B" w:rsidRDefault="006E3490" w:rsidP="006E3490">
      <w:r w:rsidRPr="0014793B">
        <w:t xml:space="preserve">WAF Automation stack created Kinesis Firehose stream pointing to </w:t>
      </w:r>
      <w:proofErr w:type="spellStart"/>
      <w:r w:rsidRPr="0014793B">
        <w:t>ElasticSearch</w:t>
      </w:r>
      <w:proofErr w:type="spellEnd"/>
      <w:r w:rsidRPr="0014793B">
        <w:t xml:space="preserve"> domain. You will configure the Web ACL logging stream JSON WAF logs to the Kinesis Data Firehose.</w:t>
      </w:r>
    </w:p>
    <w:p w:rsidR="006E3490" w:rsidRDefault="006E3490" w:rsidP="006E3490">
      <w:r w:rsidRPr="0014793B">
        <w:t xml:space="preserve">Kinesis Data Firehose also places a backup copy of the WAF to an S3 bucket for Amazon Athena analysis. </w:t>
      </w:r>
    </w:p>
    <w:p w:rsidR="006E3490" w:rsidRDefault="006E3490" w:rsidP="006E3490">
      <w:r w:rsidRPr="006E3490">
        <w:lastRenderedPageBreak/>
        <w:t>Below you will create indexes and visualizations in your domain</w:t>
      </w:r>
      <w:r>
        <w:t>.</w:t>
      </w:r>
    </w:p>
    <w:p w:rsidR="007531E7" w:rsidRDefault="007531E7" w:rsidP="006E3490"/>
    <w:p w:rsidR="006E3490" w:rsidRPr="0014793B" w:rsidRDefault="006E3490" w:rsidP="006E3490">
      <w:pPr>
        <w:numPr>
          <w:ilvl w:val="0"/>
          <w:numId w:val="34"/>
        </w:numPr>
      </w:pPr>
      <w:r>
        <w:t xml:space="preserve">Go to </w:t>
      </w:r>
      <w:proofErr w:type="spellStart"/>
      <w:r>
        <w:t>ElasticSearch</w:t>
      </w:r>
      <w:proofErr w:type="spellEnd"/>
      <w:r>
        <w:t xml:space="preserve"> console, choose the domain created by </w:t>
      </w:r>
      <w:proofErr w:type="spellStart"/>
      <w:r>
        <w:t>waf</w:t>
      </w:r>
      <w:proofErr w:type="spellEnd"/>
      <w:r>
        <w:t>-automation template, and click on the Kibana link:</w:t>
      </w:r>
    </w:p>
    <w:p w:rsidR="006E3490" w:rsidRDefault="006E3490" w:rsidP="006E3490">
      <w:r>
        <w:rPr>
          <w:noProof/>
        </w:rPr>
        <w:drawing>
          <wp:inline distT="0" distB="0" distL="0" distR="0" wp14:anchorId="764AF750" wp14:editId="34FEB62B">
            <wp:extent cx="4212236" cy="80239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6-13 at 10.50.50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4741" cy="804777"/>
                    </a:xfrm>
                    <a:prstGeom prst="rect">
                      <a:avLst/>
                    </a:prstGeom>
                  </pic:spPr>
                </pic:pic>
              </a:graphicData>
            </a:graphic>
          </wp:inline>
        </w:drawing>
      </w:r>
    </w:p>
    <w:p w:rsidR="006E3490" w:rsidRDefault="006E3490" w:rsidP="006E3490">
      <w:pPr>
        <w:numPr>
          <w:ilvl w:val="0"/>
          <w:numId w:val="34"/>
        </w:numPr>
      </w:pPr>
      <w:r>
        <w:t>On the Kibana console click on “Get to work” and create an index using the following statement:</w:t>
      </w:r>
    </w:p>
    <w:p w:rsidR="006E3490" w:rsidRPr="006E3490" w:rsidRDefault="006E3490" w:rsidP="006E3490">
      <w:pPr>
        <w:ind w:left="360"/>
        <w:rPr>
          <w:rFonts w:ascii="Consolas" w:hAnsi="Consolas" w:cs="Consolas"/>
          <w:i/>
          <w:iCs/>
          <w:color w:val="333333"/>
          <w:sz w:val="16"/>
          <w:szCs w:val="16"/>
        </w:rPr>
      </w:pPr>
      <w:proofErr w:type="gramStart"/>
      <w:r w:rsidRPr="006E3490">
        <w:rPr>
          <w:rFonts w:ascii="Consolas" w:hAnsi="Consolas" w:cs="Consolas"/>
          <w:i/>
          <w:iCs/>
          <w:color w:val="333333"/>
          <w:sz w:val="16"/>
          <w:szCs w:val="16"/>
        </w:rPr>
        <w:t>PUT  _</w:t>
      </w:r>
      <w:proofErr w:type="gramEnd"/>
      <w:r w:rsidRPr="006E3490">
        <w:rPr>
          <w:rFonts w:ascii="Consolas" w:hAnsi="Consolas" w:cs="Consolas"/>
          <w:i/>
          <w:iCs/>
          <w:color w:val="333333"/>
          <w:sz w:val="16"/>
          <w:szCs w:val="16"/>
        </w:rPr>
        <w:t>template/</w:t>
      </w:r>
      <w:proofErr w:type="spellStart"/>
      <w:r w:rsidRPr="006E3490">
        <w:rPr>
          <w:rFonts w:ascii="Consolas" w:hAnsi="Consolas" w:cs="Consolas"/>
          <w:i/>
          <w:iCs/>
          <w:color w:val="333333"/>
          <w:sz w:val="16"/>
          <w:szCs w:val="16"/>
        </w:rPr>
        <w:t>awswaf</w:t>
      </w:r>
      <w:proofErr w:type="spellEnd"/>
      <w:r w:rsidRPr="006E3490">
        <w:rPr>
          <w:rFonts w:ascii="Consolas" w:hAnsi="Consolas" w:cs="Consolas"/>
          <w:i/>
          <w:iCs/>
          <w:color w:val="333333"/>
          <w:sz w:val="16"/>
          <w:szCs w:val="16"/>
        </w:rPr>
        <w:t>-logs</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roofErr w:type="spellStart"/>
      <w:r w:rsidRPr="006E3490">
        <w:rPr>
          <w:rFonts w:ascii="Consolas" w:hAnsi="Consolas" w:cs="Consolas"/>
          <w:i/>
          <w:iCs/>
          <w:color w:val="333333"/>
          <w:sz w:val="16"/>
          <w:szCs w:val="16"/>
        </w:rPr>
        <w:t>index_patterns</w:t>
      </w:r>
      <w:proofErr w:type="spellEnd"/>
      <w:r w:rsidRPr="006E3490">
        <w:rPr>
          <w:rFonts w:ascii="Consolas" w:hAnsi="Consolas" w:cs="Consolas"/>
          <w:i/>
          <w:iCs/>
          <w:color w:val="333333"/>
          <w:sz w:val="16"/>
          <w:szCs w:val="16"/>
        </w:rPr>
        <w:t>": ["</w:t>
      </w:r>
      <w:proofErr w:type="spellStart"/>
      <w:r w:rsidRPr="006E3490">
        <w:rPr>
          <w:rFonts w:ascii="Consolas" w:hAnsi="Consolas" w:cs="Consolas"/>
          <w:i/>
          <w:iCs/>
          <w:color w:val="333333"/>
          <w:sz w:val="16"/>
          <w:szCs w:val="16"/>
        </w:rPr>
        <w:t>awswaf</w:t>
      </w:r>
      <w:proofErr w:type="spellEnd"/>
      <w:r w:rsidRPr="006E3490">
        <w:rPr>
          <w:rFonts w:ascii="Consolas" w:hAnsi="Consolas" w:cs="Consolas"/>
          <w:i/>
          <w:iCs/>
          <w:color w:val="333333"/>
          <w:sz w:val="16"/>
          <w:szCs w:val="16"/>
        </w:rPr>
        <w:t>-*"],</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"settings":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roofErr w:type="spellStart"/>
      <w:r w:rsidRPr="006E3490">
        <w:rPr>
          <w:rFonts w:ascii="Consolas" w:hAnsi="Consolas" w:cs="Consolas"/>
          <w:i/>
          <w:iCs/>
          <w:color w:val="333333"/>
          <w:sz w:val="16"/>
          <w:szCs w:val="16"/>
        </w:rPr>
        <w:t>number_of_shards</w:t>
      </w:r>
      <w:proofErr w:type="spellEnd"/>
      <w:r w:rsidRPr="006E3490">
        <w:rPr>
          <w:rFonts w:ascii="Consolas" w:hAnsi="Consolas" w:cs="Consolas"/>
          <w:i/>
          <w:iCs/>
          <w:color w:val="333333"/>
          <w:sz w:val="16"/>
          <w:szCs w:val="16"/>
        </w:rPr>
        <w:t>": 1</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"mappings":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roofErr w:type="spellStart"/>
      <w:r w:rsidRPr="006E3490">
        <w:rPr>
          <w:rFonts w:ascii="Consolas" w:hAnsi="Consolas" w:cs="Consolas"/>
          <w:i/>
          <w:iCs/>
          <w:color w:val="333333"/>
          <w:sz w:val="16"/>
          <w:szCs w:val="16"/>
        </w:rPr>
        <w:t>waflog</w:t>
      </w:r>
      <w:proofErr w:type="spellEnd"/>
      <w:r w:rsidRPr="006E3490">
        <w:rPr>
          <w:rFonts w:ascii="Consolas" w:hAnsi="Consolas" w:cs="Consolas"/>
          <w:i/>
          <w:iCs/>
          <w:color w:val="333333"/>
          <w:sz w:val="16"/>
          <w:szCs w:val="16"/>
        </w:rPr>
        <w:t>":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"properties":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roofErr w:type="spellStart"/>
      <w:r w:rsidRPr="006E3490">
        <w:rPr>
          <w:rFonts w:ascii="Consolas" w:hAnsi="Consolas" w:cs="Consolas"/>
          <w:i/>
          <w:iCs/>
          <w:color w:val="333333"/>
          <w:sz w:val="16"/>
          <w:szCs w:val="16"/>
        </w:rPr>
        <w:t>httpRequest</w:t>
      </w:r>
      <w:proofErr w:type="spellEnd"/>
      <w:r w:rsidRPr="006E3490">
        <w:rPr>
          <w:rFonts w:ascii="Consolas" w:hAnsi="Consolas" w:cs="Consolas"/>
          <w:i/>
          <w:iCs/>
          <w:color w:val="333333"/>
          <w:sz w:val="16"/>
          <w:szCs w:val="16"/>
        </w:rPr>
        <w:t>":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"properties":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roofErr w:type="spellStart"/>
      <w:r w:rsidRPr="006E3490">
        <w:rPr>
          <w:rFonts w:ascii="Consolas" w:hAnsi="Consolas" w:cs="Consolas"/>
          <w:i/>
          <w:iCs/>
          <w:color w:val="333333"/>
          <w:sz w:val="16"/>
          <w:szCs w:val="16"/>
        </w:rPr>
        <w:t>clientIp</w:t>
      </w:r>
      <w:proofErr w:type="spellEnd"/>
      <w:r w:rsidRPr="006E3490">
        <w:rPr>
          <w:rFonts w:ascii="Consolas" w:hAnsi="Consolas" w:cs="Consolas"/>
          <w:i/>
          <w:iCs/>
          <w:color w:val="333333"/>
          <w:sz w:val="16"/>
          <w:szCs w:val="16"/>
        </w:rPr>
        <w:t>":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"type": "keyword",</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"fields":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"keyword":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"type": "</w:t>
      </w:r>
      <w:proofErr w:type="spellStart"/>
      <w:r w:rsidRPr="006E3490">
        <w:rPr>
          <w:rFonts w:ascii="Consolas" w:hAnsi="Consolas" w:cs="Consolas"/>
          <w:i/>
          <w:iCs/>
          <w:color w:val="333333"/>
          <w:sz w:val="16"/>
          <w:szCs w:val="16"/>
        </w:rPr>
        <w:t>ip</w:t>
      </w:r>
      <w:proofErr w:type="spellEnd"/>
      <w:r w:rsidRPr="006E3490">
        <w:rPr>
          <w:rFonts w:ascii="Consolas" w:hAnsi="Consolas" w:cs="Consolas"/>
          <w:i/>
          <w:iCs/>
          <w:color w:val="333333"/>
          <w:sz w:val="16"/>
          <w:szCs w:val="16"/>
        </w:rPr>
        <w:t>"</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lastRenderedPageBreak/>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"timestamp":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"type": "date",</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"format": "</w:t>
      </w:r>
      <w:proofErr w:type="spellStart"/>
      <w:r w:rsidRPr="006E3490">
        <w:rPr>
          <w:rFonts w:ascii="Consolas" w:hAnsi="Consolas" w:cs="Consolas"/>
          <w:i/>
          <w:iCs/>
          <w:color w:val="333333"/>
          <w:sz w:val="16"/>
          <w:szCs w:val="16"/>
        </w:rPr>
        <w:t>epoch_millis</w:t>
      </w:r>
      <w:proofErr w:type="spellEnd"/>
      <w:r w:rsidRPr="006E3490">
        <w:rPr>
          <w:rFonts w:ascii="Consolas" w:hAnsi="Consolas" w:cs="Consolas"/>
          <w:i/>
          <w:iCs/>
          <w:color w:val="333333"/>
          <w:sz w:val="16"/>
          <w:szCs w:val="16"/>
        </w:rPr>
        <w:t>"</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rFonts w:ascii="Consolas" w:hAnsi="Consolas" w:cs="Consolas"/>
          <w:i/>
          <w:iCs/>
          <w:color w:val="333333"/>
          <w:sz w:val="16"/>
          <w:szCs w:val="16"/>
        </w:rPr>
      </w:pPr>
      <w:r w:rsidRPr="006E3490">
        <w:rPr>
          <w:rFonts w:ascii="Consolas" w:hAnsi="Consolas" w:cs="Consolas"/>
          <w:i/>
          <w:iCs/>
          <w:color w:val="333333"/>
          <w:sz w:val="16"/>
          <w:szCs w:val="16"/>
        </w:rPr>
        <w:t xml:space="preserve">  }</w:t>
      </w:r>
    </w:p>
    <w:p w:rsidR="006E3490" w:rsidRPr="006E3490" w:rsidRDefault="006E3490" w:rsidP="006E3490">
      <w:pPr>
        <w:ind w:left="360"/>
        <w:rPr>
          <w:i/>
          <w:iCs/>
          <w:sz w:val="16"/>
          <w:szCs w:val="16"/>
        </w:rPr>
      </w:pPr>
      <w:r w:rsidRPr="006E3490">
        <w:rPr>
          <w:rFonts w:ascii="Consolas" w:hAnsi="Consolas" w:cs="Consolas"/>
          <w:i/>
          <w:iCs/>
          <w:color w:val="333333"/>
          <w:sz w:val="16"/>
          <w:szCs w:val="16"/>
        </w:rPr>
        <w:t>}</w:t>
      </w:r>
    </w:p>
    <w:p w:rsidR="006E3490" w:rsidRPr="0014793B" w:rsidRDefault="006E3490" w:rsidP="006E3490">
      <w:pPr>
        <w:ind w:left="360"/>
      </w:pPr>
    </w:p>
    <w:p w:rsidR="006E3490" w:rsidRDefault="006E3490" w:rsidP="006E3490">
      <w:r>
        <w:t>Paste this statement in Kiban</w:t>
      </w:r>
      <w:r w:rsidR="00447EFA">
        <w:t>a</w:t>
      </w:r>
      <w:r>
        <w:t xml:space="preserve"> console and click on the green “play” botto</w:t>
      </w:r>
      <w:r w:rsidR="00790E1D">
        <w:t>m</w:t>
      </w:r>
      <w:r>
        <w:t xml:space="preserve"> to execute it:</w:t>
      </w:r>
    </w:p>
    <w:p w:rsidR="006E3490" w:rsidRDefault="006E3490" w:rsidP="006E3490">
      <w:r>
        <w:rPr>
          <w:noProof/>
        </w:rPr>
        <w:lastRenderedPageBreak/>
        <w:drawing>
          <wp:inline distT="0" distB="0" distL="0" distR="0" wp14:anchorId="675C65E6" wp14:editId="5EBE259C">
            <wp:extent cx="3302509" cy="2849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6-13 at 10.55.51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7000" cy="2852995"/>
                    </a:xfrm>
                    <a:prstGeom prst="rect">
                      <a:avLst/>
                    </a:prstGeom>
                  </pic:spPr>
                </pic:pic>
              </a:graphicData>
            </a:graphic>
          </wp:inline>
        </w:drawing>
      </w:r>
    </w:p>
    <w:p w:rsidR="006E3490" w:rsidRDefault="007531E7" w:rsidP="006E3490">
      <w:pPr>
        <w:numPr>
          <w:ilvl w:val="0"/>
          <w:numId w:val="34"/>
        </w:numPr>
      </w:pPr>
      <w:r>
        <w:t>Click on the “</w:t>
      </w:r>
      <w:r w:rsidR="00790E1D">
        <w:t>Discover</w:t>
      </w:r>
      <w:r>
        <w:t xml:space="preserve">” menu, define an index pattern as </w:t>
      </w:r>
      <w:proofErr w:type="spellStart"/>
      <w:r w:rsidRPr="007531E7">
        <w:rPr>
          <w:i/>
          <w:iCs/>
        </w:rPr>
        <w:t>awswaf</w:t>
      </w:r>
      <w:proofErr w:type="spellEnd"/>
      <w:r w:rsidRPr="007531E7">
        <w:rPr>
          <w:i/>
          <w:iCs/>
        </w:rPr>
        <w:t>-*</w:t>
      </w:r>
      <w:r>
        <w:rPr>
          <w:i/>
          <w:iCs/>
        </w:rPr>
        <w:t xml:space="preserve"> </w:t>
      </w:r>
      <w:r>
        <w:t xml:space="preserve">and </w:t>
      </w:r>
      <w:r w:rsidR="00790E1D">
        <w:t>click</w:t>
      </w:r>
      <w:r>
        <w:t xml:space="preserve"> </w:t>
      </w:r>
      <w:r w:rsidR="00790E1D">
        <w:t>“Next</w:t>
      </w:r>
      <w:r w:rsidR="000E41AD">
        <w:t xml:space="preserve"> step</w:t>
      </w:r>
      <w:r w:rsidR="00790E1D">
        <w:t>”:</w:t>
      </w:r>
    </w:p>
    <w:p w:rsidR="00790E1D" w:rsidRDefault="000E41AD" w:rsidP="000E41AD">
      <w:pPr>
        <w:ind w:left="360"/>
      </w:pPr>
      <w:r>
        <w:rPr>
          <w:noProof/>
        </w:rPr>
        <w:drawing>
          <wp:inline distT="0" distB="0" distL="0" distR="0" wp14:anchorId="759D3FCE" wp14:editId="2CA5C6D6">
            <wp:extent cx="4069830" cy="13500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6-13 at 11.01.04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4265" cy="1351559"/>
                    </a:xfrm>
                    <a:prstGeom prst="rect">
                      <a:avLst/>
                    </a:prstGeom>
                  </pic:spPr>
                </pic:pic>
              </a:graphicData>
            </a:graphic>
          </wp:inline>
        </w:drawing>
      </w:r>
    </w:p>
    <w:p w:rsidR="000E41AD" w:rsidRDefault="000E41AD" w:rsidP="000E41AD">
      <w:pPr>
        <w:ind w:left="360"/>
      </w:pPr>
    </w:p>
    <w:p w:rsidR="00790E1D" w:rsidRDefault="000E41AD" w:rsidP="006E3490">
      <w:pPr>
        <w:numPr>
          <w:ilvl w:val="0"/>
          <w:numId w:val="34"/>
        </w:numPr>
      </w:pPr>
      <w:r>
        <w:t>Choose timestamp as a Filter and click “Create index pattern”</w:t>
      </w:r>
    </w:p>
    <w:p w:rsidR="006E3490" w:rsidRDefault="000E41AD" w:rsidP="006E3490">
      <w:r>
        <w:rPr>
          <w:noProof/>
        </w:rPr>
        <w:drawing>
          <wp:inline distT="0" distB="0" distL="0" distR="0">
            <wp:extent cx="4362138" cy="181942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6-13 at 11.07.17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77249" cy="1825725"/>
                    </a:xfrm>
                    <a:prstGeom prst="rect">
                      <a:avLst/>
                    </a:prstGeom>
                  </pic:spPr>
                </pic:pic>
              </a:graphicData>
            </a:graphic>
          </wp:inline>
        </w:drawing>
      </w:r>
    </w:p>
    <w:p w:rsidR="000E41AD" w:rsidRDefault="00036B8C" w:rsidP="001C64F5">
      <w:pPr>
        <w:numPr>
          <w:ilvl w:val="0"/>
          <w:numId w:val="34"/>
        </w:numPr>
      </w:pPr>
      <w:r>
        <w:lastRenderedPageBreak/>
        <w:t>Now you’re</w:t>
      </w:r>
      <w:r w:rsidR="000E41AD" w:rsidRPr="000E41AD">
        <w:t xml:space="preserve"> able to run searches through your logs by going into the Discover tab in Kibana. For example, you can look for specific HTTP headers, query strings, or source IP addresses</w:t>
      </w:r>
      <w:r>
        <w:t>:</w:t>
      </w:r>
    </w:p>
    <w:p w:rsidR="00036B8C" w:rsidRDefault="00036B8C" w:rsidP="00036B8C">
      <w:pPr>
        <w:ind w:left="360"/>
      </w:pPr>
    </w:p>
    <w:p w:rsidR="00036B8C" w:rsidRDefault="001C64F5" w:rsidP="001C64F5">
      <w:pPr>
        <w:ind w:left="360"/>
      </w:pPr>
      <w:r>
        <w:t>Now upload visualizations and a dashboard. You can always customize them or create your visualizations as required.</w:t>
      </w:r>
    </w:p>
    <w:p w:rsidR="001C64F5" w:rsidRDefault="001C64F5" w:rsidP="001C64F5">
      <w:pPr>
        <w:ind w:left="360"/>
      </w:pPr>
    </w:p>
    <w:p w:rsidR="001C64F5" w:rsidRDefault="001C64F5" w:rsidP="001C64F5">
      <w:pPr>
        <w:numPr>
          <w:ilvl w:val="0"/>
          <w:numId w:val="34"/>
        </w:numPr>
      </w:pPr>
      <w:r>
        <w:t xml:space="preserve">Go to “Management” menu and click “Advanced”. Search for the </w:t>
      </w:r>
      <w:proofErr w:type="spellStart"/>
      <w:r>
        <w:t>the</w:t>
      </w:r>
      <w:proofErr w:type="spellEnd"/>
      <w:r>
        <w:t xml:space="preserve"> </w:t>
      </w:r>
      <w:proofErr w:type="spellStart"/>
      <w:r>
        <w:t>defaultindex</w:t>
      </w:r>
      <w:proofErr w:type="spellEnd"/>
      <w:r>
        <w:t xml:space="preserve"> and copy and save the default index id value:</w:t>
      </w:r>
    </w:p>
    <w:p w:rsidR="001C64F5" w:rsidRDefault="001C64F5" w:rsidP="001C64F5">
      <w:pPr>
        <w:ind w:left="360"/>
      </w:pPr>
      <w:r>
        <w:rPr>
          <w:noProof/>
        </w:rPr>
        <w:drawing>
          <wp:inline distT="0" distB="0" distL="0" distR="0">
            <wp:extent cx="4504545" cy="1299388"/>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6-13 at 11.51.54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4593" cy="1302286"/>
                    </a:xfrm>
                    <a:prstGeom prst="rect">
                      <a:avLst/>
                    </a:prstGeom>
                  </pic:spPr>
                </pic:pic>
              </a:graphicData>
            </a:graphic>
          </wp:inline>
        </w:drawing>
      </w:r>
    </w:p>
    <w:p w:rsidR="001C64F5" w:rsidRDefault="001C64F5" w:rsidP="001C64F5">
      <w:pPr>
        <w:numPr>
          <w:ilvl w:val="0"/>
          <w:numId w:val="34"/>
        </w:numPr>
      </w:pPr>
      <w:r>
        <w:t xml:space="preserve">Open </w:t>
      </w:r>
      <w:proofErr w:type="spellStart"/>
      <w:r>
        <w:t>kibana-configruation.json</w:t>
      </w:r>
      <w:proofErr w:type="spellEnd"/>
      <w:r>
        <w:t xml:space="preserve"> file from the config directory on </w:t>
      </w:r>
      <w:proofErr w:type="spellStart"/>
      <w:r>
        <w:t>Github</w:t>
      </w:r>
      <w:proofErr w:type="spellEnd"/>
      <w:r>
        <w:t xml:space="preserve">, and replace the </w:t>
      </w:r>
      <w:r w:rsidRPr="001C64F5">
        <w:rPr>
          <w:i/>
          <w:iCs/>
        </w:rPr>
        <w:t>\"index\</w:t>
      </w:r>
      <w:proofErr w:type="gramStart"/>
      <w:r w:rsidRPr="001C64F5">
        <w:rPr>
          <w:i/>
          <w:iCs/>
        </w:rPr>
        <w:t>":\</w:t>
      </w:r>
      <w:proofErr w:type="gramEnd"/>
      <w:r w:rsidRPr="001C64F5">
        <w:rPr>
          <w:i/>
          <w:iCs/>
        </w:rPr>
        <w:t>"</w:t>
      </w:r>
      <w:r w:rsidRPr="001C64F5">
        <w:rPr>
          <w:i/>
          <w:iCs/>
          <w:color w:val="FF0000"/>
        </w:rPr>
        <w:t>d610d1f0-7136-11e9-a4df-61c3bd3f36bb</w:t>
      </w:r>
      <w:r w:rsidRPr="001C64F5">
        <w:rPr>
          <w:i/>
          <w:iCs/>
        </w:rPr>
        <w:t>\"</w:t>
      </w:r>
      <w:r>
        <w:t xml:space="preserve"> value with the one saved above. Please do it everywhere in the file.</w:t>
      </w:r>
    </w:p>
    <w:p w:rsidR="001C64F5" w:rsidRDefault="001C64F5" w:rsidP="001C64F5">
      <w:pPr>
        <w:numPr>
          <w:ilvl w:val="0"/>
          <w:numId w:val="34"/>
        </w:numPr>
      </w:pPr>
      <w:r>
        <w:t>Save the file.</w:t>
      </w:r>
    </w:p>
    <w:p w:rsidR="001C64F5" w:rsidRDefault="001C64F5" w:rsidP="001C64F5">
      <w:pPr>
        <w:numPr>
          <w:ilvl w:val="0"/>
          <w:numId w:val="34"/>
        </w:numPr>
      </w:pPr>
      <w:r>
        <w:t xml:space="preserve">Go to “Saved Objects” tab, click “Import” and upload the modified </w:t>
      </w:r>
      <w:proofErr w:type="spellStart"/>
      <w:r>
        <w:t>kibana-configruation.json</w:t>
      </w:r>
      <w:proofErr w:type="spellEnd"/>
      <w:r>
        <w:t xml:space="preserve"> file. Click “Yes” for the overwrite question.</w:t>
      </w:r>
    </w:p>
    <w:p w:rsidR="001C64F5" w:rsidRDefault="001C64F5" w:rsidP="001C64F5">
      <w:pPr>
        <w:numPr>
          <w:ilvl w:val="0"/>
          <w:numId w:val="34"/>
        </w:numPr>
      </w:pPr>
      <w:r>
        <w:t>You’ll see your dashboard and visualizations have been uploaded successfully:</w:t>
      </w:r>
    </w:p>
    <w:p w:rsidR="001C64F5" w:rsidRDefault="001C64F5" w:rsidP="001C64F5">
      <w:pPr>
        <w:ind w:left="360"/>
      </w:pPr>
    </w:p>
    <w:p w:rsidR="001C64F5" w:rsidRDefault="001C64F5" w:rsidP="001C64F5">
      <w:pPr>
        <w:ind w:left="360"/>
      </w:pPr>
      <w:r>
        <w:rPr>
          <w:noProof/>
        </w:rPr>
        <w:drawing>
          <wp:inline distT="0" distB="0" distL="0" distR="0">
            <wp:extent cx="4107305" cy="1074218"/>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6-13 at 12.02.27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16061" cy="1076508"/>
                    </a:xfrm>
                    <a:prstGeom prst="rect">
                      <a:avLst/>
                    </a:prstGeom>
                  </pic:spPr>
                </pic:pic>
              </a:graphicData>
            </a:graphic>
          </wp:inline>
        </w:drawing>
      </w:r>
    </w:p>
    <w:p w:rsidR="00AD457A" w:rsidRDefault="00AD457A" w:rsidP="00AD457A">
      <w:pPr>
        <w:numPr>
          <w:ilvl w:val="0"/>
          <w:numId w:val="34"/>
        </w:numPr>
      </w:pPr>
      <w:r>
        <w:t xml:space="preserve">Navigate to the “Dashboard” menu and choose “WAF” dashboard you just uploaded. </w:t>
      </w:r>
    </w:p>
    <w:p w:rsidR="00AD457A" w:rsidRDefault="00AD457A" w:rsidP="00AD457A">
      <w:pPr>
        <w:ind w:left="360"/>
      </w:pPr>
      <w:r>
        <w:t xml:space="preserve">You cannot see any data yet: we’ll start generating traffic in the next steps. </w:t>
      </w:r>
    </w:p>
    <w:p w:rsidR="000E41AD" w:rsidRDefault="000E41AD" w:rsidP="006E3490"/>
    <w:p w:rsidR="000E41AD" w:rsidRPr="006E3490" w:rsidRDefault="000E41AD" w:rsidP="006E3490"/>
    <w:p w:rsidR="006E3490" w:rsidRDefault="0014793B" w:rsidP="006E3490">
      <w:pPr>
        <w:rPr>
          <w:b/>
          <w:bCs/>
        </w:rPr>
      </w:pPr>
      <w:r w:rsidRPr="0014793B">
        <w:rPr>
          <w:b/>
          <w:bCs/>
        </w:rPr>
        <w:t xml:space="preserve">Step </w:t>
      </w:r>
      <w:r w:rsidR="006E3490">
        <w:rPr>
          <w:b/>
          <w:bCs/>
        </w:rPr>
        <w:t>4</w:t>
      </w:r>
      <w:r w:rsidRPr="0014793B">
        <w:rPr>
          <w:b/>
          <w:bCs/>
        </w:rPr>
        <w:t xml:space="preserve">: Use </w:t>
      </w:r>
      <w:proofErr w:type="spellStart"/>
      <w:r w:rsidRPr="0014793B">
        <w:rPr>
          <w:b/>
          <w:bCs/>
        </w:rPr>
        <w:t>ElasticSearch</w:t>
      </w:r>
      <w:proofErr w:type="spellEnd"/>
      <w:r w:rsidRPr="0014793B">
        <w:rPr>
          <w:b/>
          <w:bCs/>
        </w:rPr>
        <w:t xml:space="preserve"> Service with Kibana for WAF monitoring and forensics</w:t>
      </w:r>
    </w:p>
    <w:p w:rsidR="000E41AD" w:rsidRPr="006E3490" w:rsidRDefault="000E41AD" w:rsidP="006E3490">
      <w:pPr>
        <w:rPr>
          <w:b/>
          <w:bCs/>
        </w:rPr>
      </w:pPr>
    </w:p>
    <w:p w:rsidR="0014793B" w:rsidRPr="0014793B" w:rsidRDefault="0014793B" w:rsidP="006E3490">
      <w:pPr>
        <w:numPr>
          <w:ilvl w:val="0"/>
          <w:numId w:val="40"/>
        </w:numPr>
      </w:pPr>
      <w:r w:rsidRPr="0014793B">
        <w:t>Run JMeter BOT1 scenario on the Windows instance to generate data for this exercise.</w:t>
      </w:r>
    </w:p>
    <w:p w:rsidR="0014793B" w:rsidRPr="0014793B" w:rsidRDefault="0014793B" w:rsidP="006E3490">
      <w:pPr>
        <w:numPr>
          <w:ilvl w:val="0"/>
          <w:numId w:val="40"/>
        </w:numPr>
      </w:pPr>
      <w:r w:rsidRPr="0014793B">
        <w:t xml:space="preserve">Go to AWS Console and choose </w:t>
      </w:r>
      <w:proofErr w:type="spellStart"/>
      <w:r w:rsidRPr="0014793B">
        <w:t>ElasticSearch</w:t>
      </w:r>
      <w:proofErr w:type="spellEnd"/>
      <w:r w:rsidRPr="0014793B">
        <w:t xml:space="preserve"> service. Choose your </w:t>
      </w:r>
      <w:proofErr w:type="spellStart"/>
      <w:r w:rsidRPr="0014793B">
        <w:t>waf</w:t>
      </w:r>
      <w:proofErr w:type="spellEnd"/>
      <w:r w:rsidRPr="0014793B">
        <w:t>-automation domain and click on the Kibana link.</w:t>
      </w:r>
    </w:p>
    <w:p w:rsidR="0014793B" w:rsidRPr="0014793B" w:rsidRDefault="0014793B" w:rsidP="006E3490">
      <w:pPr>
        <w:numPr>
          <w:ilvl w:val="0"/>
          <w:numId w:val="40"/>
        </w:numPr>
      </w:pPr>
      <w:r w:rsidRPr="0014793B">
        <w:t>Navigate to the “Dashboard” menu on the right and explore the dashboard graphs. Check the number of requests per minute per source IP address.</w:t>
      </w:r>
    </w:p>
    <w:p w:rsidR="0014793B" w:rsidRPr="0014793B" w:rsidRDefault="0014793B" w:rsidP="006E3490">
      <w:pPr>
        <w:numPr>
          <w:ilvl w:val="0"/>
          <w:numId w:val="40"/>
        </w:numPr>
      </w:pPr>
      <w:r w:rsidRPr="0014793B">
        <w:t>Go to AWS WAF &amp; Shield console, choose “IP addresses” menu and check if IP addresses you see in the Kibana charts appear in any of the block lists.</w:t>
      </w:r>
    </w:p>
    <w:p w:rsidR="0014793B" w:rsidRPr="0014793B" w:rsidRDefault="0014793B" w:rsidP="0014793B"/>
    <w:p w:rsidR="0014793B" w:rsidRPr="0014793B" w:rsidRDefault="0014793B" w:rsidP="0014793B">
      <w:r w:rsidRPr="0014793B">
        <w:rPr>
          <w:b/>
          <w:bCs/>
        </w:rPr>
        <w:t>QUESTION</w:t>
      </w:r>
      <w:r w:rsidRPr="0014793B">
        <w:t>: Should the source IP addresses for BOT1 scenario appear in any of the block lists?</w:t>
      </w:r>
    </w:p>
    <w:p w:rsidR="0014793B" w:rsidRPr="0014793B" w:rsidRDefault="0014793B" w:rsidP="0014793B"/>
    <w:p w:rsidR="0014793B" w:rsidRPr="0014793B" w:rsidRDefault="0014793B" w:rsidP="0014793B">
      <w:r w:rsidRPr="0014793B">
        <w:t>This scenario simulates a mix of legitimate traffic together with under the radar BOT traffic.</w:t>
      </w:r>
    </w:p>
    <w:p w:rsidR="0014793B" w:rsidRPr="0014793B" w:rsidRDefault="0014793B" w:rsidP="0014793B"/>
    <w:p w:rsidR="0014793B" w:rsidRPr="0014793B" w:rsidRDefault="0014793B" w:rsidP="006E3490">
      <w:pPr>
        <w:numPr>
          <w:ilvl w:val="0"/>
          <w:numId w:val="40"/>
        </w:numPr>
      </w:pPr>
      <w:r w:rsidRPr="0014793B">
        <w:t>Go back to Kibana “</w:t>
      </w:r>
      <w:proofErr w:type="gramStart"/>
      <w:r w:rsidRPr="0014793B">
        <w:t>Dashboard”  GUI</w:t>
      </w:r>
      <w:proofErr w:type="gramEnd"/>
      <w:r w:rsidRPr="0014793B">
        <w:t xml:space="preserve"> and scroll down to “Allow/block URIs”. Note that /login page is one of the top requested URIs.</w:t>
      </w:r>
    </w:p>
    <w:p w:rsidR="0014793B" w:rsidRPr="0014793B" w:rsidRDefault="0014793B" w:rsidP="006E3490">
      <w:pPr>
        <w:numPr>
          <w:ilvl w:val="0"/>
          <w:numId w:val="40"/>
        </w:numPr>
      </w:pPr>
      <w:r w:rsidRPr="0014793B">
        <w:t>Go to “Discover” menu and enter the following search filter:</w:t>
      </w:r>
    </w:p>
    <w:p w:rsidR="0014793B" w:rsidRPr="0014793B" w:rsidRDefault="0014793B" w:rsidP="0014793B">
      <w:pPr>
        <w:rPr>
          <w:i/>
          <w:iCs/>
        </w:rPr>
      </w:pPr>
      <w:proofErr w:type="spellStart"/>
      <w:r w:rsidRPr="0014793B">
        <w:rPr>
          <w:i/>
          <w:iCs/>
        </w:rPr>
        <w:t>httpRequest.uri</w:t>
      </w:r>
      <w:proofErr w:type="spellEnd"/>
      <w:r w:rsidRPr="0014793B">
        <w:rPr>
          <w:i/>
          <w:iCs/>
        </w:rPr>
        <w:t xml:space="preserve">:/user/login </w:t>
      </w:r>
    </w:p>
    <w:p w:rsidR="0014793B" w:rsidRPr="0014793B" w:rsidRDefault="0014793B" w:rsidP="0014793B"/>
    <w:p w:rsidR="0014793B" w:rsidRPr="0014793B" w:rsidRDefault="0014793B" w:rsidP="006E3490">
      <w:pPr>
        <w:numPr>
          <w:ilvl w:val="0"/>
          <w:numId w:val="40"/>
        </w:numPr>
      </w:pPr>
      <w:r w:rsidRPr="0014793B">
        <w:t>Scroll through some of the requests and note that at glance, they’re coming from the same source IP address.</w:t>
      </w:r>
    </w:p>
    <w:p w:rsidR="0014793B" w:rsidRPr="0014793B" w:rsidRDefault="0014793B" w:rsidP="0014793B"/>
    <w:p w:rsidR="0014793B" w:rsidRPr="0014793B" w:rsidRDefault="0014793B" w:rsidP="006E3490">
      <w:pPr>
        <w:numPr>
          <w:ilvl w:val="0"/>
          <w:numId w:val="40"/>
        </w:numPr>
      </w:pPr>
      <w:r w:rsidRPr="0014793B">
        <w:lastRenderedPageBreak/>
        <w:t>Enter the following search filter.</w:t>
      </w:r>
    </w:p>
    <w:p w:rsidR="000859B8" w:rsidRPr="000859B8" w:rsidRDefault="0014793B" w:rsidP="000859B8">
      <w:pPr>
        <w:rPr>
          <w:i/>
          <w:iCs/>
        </w:rPr>
      </w:pPr>
      <w:proofErr w:type="gramStart"/>
      <w:r w:rsidRPr="0014793B">
        <w:rPr>
          <w:i/>
          <w:iCs/>
        </w:rPr>
        <w:t>!</w:t>
      </w:r>
      <w:proofErr w:type="spellStart"/>
      <w:r w:rsidRPr="0014793B">
        <w:rPr>
          <w:i/>
          <w:iCs/>
        </w:rPr>
        <w:t>httpRequest.uri</w:t>
      </w:r>
      <w:proofErr w:type="spellEnd"/>
      <w:proofErr w:type="gramEnd"/>
      <w:r w:rsidRPr="0014793B">
        <w:rPr>
          <w:i/>
          <w:iCs/>
        </w:rPr>
        <w:t>:/user/login &amp;&amp; httpRequest.clientIp:</w:t>
      </w:r>
      <w:r w:rsidR="000859B8" w:rsidRPr="000859B8">
        <w:rPr>
          <w:i/>
          <w:iCs/>
        </w:rPr>
        <w:t>10.192.30.50</w:t>
      </w:r>
    </w:p>
    <w:p w:rsidR="0014793B" w:rsidRPr="0014793B" w:rsidRDefault="0014793B" w:rsidP="0014793B">
      <w:pPr>
        <w:rPr>
          <w:i/>
          <w:iCs/>
        </w:rPr>
      </w:pPr>
    </w:p>
    <w:p w:rsidR="0014793B" w:rsidRPr="0014793B" w:rsidRDefault="0014793B" w:rsidP="0014793B">
      <w:pPr>
        <w:rPr>
          <w:i/>
          <w:iCs/>
        </w:rPr>
      </w:pPr>
    </w:p>
    <w:p w:rsidR="0014793B" w:rsidRPr="0014793B" w:rsidRDefault="0014793B" w:rsidP="0014793B">
      <w:pPr>
        <w:rPr>
          <w:i/>
          <w:iCs/>
        </w:rPr>
      </w:pPr>
      <w:r w:rsidRPr="0014793B">
        <w:rPr>
          <w:b/>
          <w:bCs/>
        </w:rPr>
        <w:t>QUESTION</w:t>
      </w:r>
      <w:r w:rsidRPr="0014793B">
        <w:t xml:space="preserve">: </w:t>
      </w:r>
      <w:r w:rsidRPr="0014793B">
        <w:rPr>
          <w:i/>
          <w:iCs/>
        </w:rPr>
        <w:t>Do these requests look legit? In the real-life scenario why can we see large number of malicious and legitimate requests coming from the same IP address?</w:t>
      </w:r>
    </w:p>
    <w:p w:rsidR="0014793B" w:rsidRPr="0014793B" w:rsidRDefault="0014793B" w:rsidP="0014793B">
      <w:pPr>
        <w:rPr>
          <w:i/>
          <w:iCs/>
        </w:rPr>
      </w:pPr>
      <w:r w:rsidRPr="0014793B">
        <w:rPr>
          <w:i/>
          <w:iCs/>
        </w:rPr>
        <w:t>Can we just block all requests coming from that IP address?</w:t>
      </w:r>
    </w:p>
    <w:p w:rsidR="0014793B" w:rsidRPr="0014793B" w:rsidRDefault="0014793B" w:rsidP="0014793B">
      <w:pPr>
        <w:rPr>
          <w:i/>
          <w:iCs/>
        </w:rPr>
      </w:pPr>
      <w:r w:rsidRPr="0014793B">
        <w:rPr>
          <w:i/>
          <w:iCs/>
        </w:rPr>
        <w:t>Can we block all requests to this URI?</w:t>
      </w:r>
    </w:p>
    <w:p w:rsidR="0014793B" w:rsidRPr="0014793B" w:rsidRDefault="0014793B" w:rsidP="0014793B"/>
    <w:p w:rsidR="0014793B" w:rsidRPr="0014793B" w:rsidRDefault="0014793B" w:rsidP="006E3490">
      <w:pPr>
        <w:numPr>
          <w:ilvl w:val="0"/>
          <w:numId w:val="40"/>
        </w:numPr>
      </w:pPr>
      <w:r w:rsidRPr="0014793B">
        <w:t>Look at the User-Agent header value for the requests returned by the search below:</w:t>
      </w:r>
    </w:p>
    <w:p w:rsidR="0014793B" w:rsidRPr="0014793B" w:rsidRDefault="0014793B" w:rsidP="0014793B">
      <w:pPr>
        <w:rPr>
          <w:i/>
          <w:iCs/>
        </w:rPr>
      </w:pPr>
      <w:proofErr w:type="spellStart"/>
      <w:r w:rsidRPr="0014793B">
        <w:rPr>
          <w:i/>
          <w:iCs/>
        </w:rPr>
        <w:t>httpRequest.uri</w:t>
      </w:r>
      <w:proofErr w:type="spellEnd"/>
      <w:r w:rsidRPr="0014793B">
        <w:rPr>
          <w:i/>
          <w:iCs/>
        </w:rPr>
        <w:t>:/user/login &amp;&amp; httpRequest.clientIp:</w:t>
      </w:r>
      <w:r w:rsidR="000859B8" w:rsidRPr="000859B8">
        <w:rPr>
          <w:i/>
          <w:iCs/>
        </w:rPr>
        <w:t>10.192.30.50</w:t>
      </w:r>
    </w:p>
    <w:p w:rsidR="0014793B" w:rsidRPr="0014793B" w:rsidRDefault="0014793B" w:rsidP="0014793B">
      <w:pPr>
        <w:rPr>
          <w:i/>
          <w:iCs/>
        </w:rPr>
      </w:pPr>
    </w:p>
    <w:p w:rsidR="0014793B" w:rsidRPr="0014793B" w:rsidRDefault="0014793B" w:rsidP="0014793B">
      <w:pPr>
        <w:rPr>
          <w:i/>
          <w:iCs/>
        </w:rPr>
      </w:pPr>
      <w:r w:rsidRPr="0014793B">
        <w:t>Note that large number of requests has User-Agent value “</w:t>
      </w:r>
      <w:proofErr w:type="spellStart"/>
      <w:r w:rsidRPr="0014793B">
        <w:t>IamaBOT</w:t>
      </w:r>
      <w:proofErr w:type="spellEnd"/>
      <w:r w:rsidRPr="0014793B">
        <w:t>”. We’ll create a WAF rule that blocks these requests below.</w:t>
      </w:r>
    </w:p>
    <w:p w:rsidR="0014793B" w:rsidRPr="0014793B" w:rsidRDefault="0014793B" w:rsidP="0014793B"/>
    <w:p w:rsidR="0014793B" w:rsidRPr="0014793B" w:rsidRDefault="0014793B" w:rsidP="006E3490">
      <w:pPr>
        <w:numPr>
          <w:ilvl w:val="0"/>
          <w:numId w:val="40"/>
        </w:numPr>
      </w:pPr>
      <w:r w:rsidRPr="0014793B">
        <w:t>Go to AWS WAF &amp; Shield console and navigate to “String and regex matching”.</w:t>
      </w:r>
    </w:p>
    <w:p w:rsidR="0014793B" w:rsidRPr="0014793B" w:rsidRDefault="0014793B" w:rsidP="006E3490">
      <w:pPr>
        <w:numPr>
          <w:ilvl w:val="0"/>
          <w:numId w:val="40"/>
        </w:numPr>
      </w:pPr>
      <w:r w:rsidRPr="0014793B">
        <w:t>Click “Create condition” and create BOT10 condition as following:</w:t>
      </w:r>
    </w:p>
    <w:p w:rsidR="0014793B" w:rsidRPr="0014793B" w:rsidRDefault="0014793B" w:rsidP="0014793B">
      <w:r w:rsidRPr="0014793B">
        <w:rPr>
          <w:noProof/>
        </w:rPr>
        <w:drawing>
          <wp:inline distT="0" distB="0" distL="0" distR="0" wp14:anchorId="363CA6BE" wp14:editId="4FD5933A">
            <wp:extent cx="3326556" cy="2150533"/>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6-08 at 10.16.2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41427" cy="2160147"/>
                    </a:xfrm>
                    <a:prstGeom prst="rect">
                      <a:avLst/>
                    </a:prstGeom>
                  </pic:spPr>
                </pic:pic>
              </a:graphicData>
            </a:graphic>
          </wp:inline>
        </w:drawing>
      </w:r>
    </w:p>
    <w:p w:rsidR="0014793B" w:rsidRPr="0014793B" w:rsidRDefault="0014793B" w:rsidP="006E3490">
      <w:pPr>
        <w:numPr>
          <w:ilvl w:val="0"/>
          <w:numId w:val="40"/>
        </w:numPr>
      </w:pPr>
      <w:r w:rsidRPr="0014793B">
        <w:t>Click “Add filter” then “Create”.</w:t>
      </w:r>
    </w:p>
    <w:p w:rsidR="0014793B" w:rsidRPr="0014793B" w:rsidRDefault="0014793B" w:rsidP="006E3490">
      <w:pPr>
        <w:numPr>
          <w:ilvl w:val="0"/>
          <w:numId w:val="40"/>
        </w:numPr>
      </w:pPr>
      <w:r w:rsidRPr="0014793B">
        <w:lastRenderedPageBreak/>
        <w:t xml:space="preserve">Go to “Rules” menu and click “Create rule”. </w:t>
      </w:r>
    </w:p>
    <w:p w:rsidR="0014793B" w:rsidRPr="0014793B" w:rsidRDefault="0014793B" w:rsidP="006E3490">
      <w:pPr>
        <w:numPr>
          <w:ilvl w:val="0"/>
          <w:numId w:val="40"/>
        </w:numPr>
      </w:pPr>
      <w:r w:rsidRPr="0014793B">
        <w:t>Create BOT10 rule as following:</w:t>
      </w:r>
    </w:p>
    <w:p w:rsidR="0014793B" w:rsidRPr="0014793B" w:rsidRDefault="0014793B" w:rsidP="0014793B">
      <w:r w:rsidRPr="0014793B">
        <w:rPr>
          <w:noProof/>
        </w:rPr>
        <w:drawing>
          <wp:inline distT="0" distB="0" distL="0" distR="0" wp14:anchorId="4F7DE77E" wp14:editId="2C26BB4B">
            <wp:extent cx="3595511" cy="2100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6-08 at 10.06.34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4324" cy="2105989"/>
                    </a:xfrm>
                    <a:prstGeom prst="rect">
                      <a:avLst/>
                    </a:prstGeom>
                  </pic:spPr>
                </pic:pic>
              </a:graphicData>
            </a:graphic>
          </wp:inline>
        </w:drawing>
      </w:r>
    </w:p>
    <w:p w:rsidR="0014793B" w:rsidRPr="0014793B" w:rsidRDefault="0014793B" w:rsidP="006E3490">
      <w:pPr>
        <w:numPr>
          <w:ilvl w:val="0"/>
          <w:numId w:val="40"/>
        </w:numPr>
      </w:pPr>
      <w:r w:rsidRPr="0014793B">
        <w:t>Click “Create”.</w:t>
      </w:r>
    </w:p>
    <w:p w:rsidR="0014793B" w:rsidRPr="0014793B" w:rsidRDefault="0014793B" w:rsidP="006E3490">
      <w:pPr>
        <w:numPr>
          <w:ilvl w:val="0"/>
          <w:numId w:val="40"/>
        </w:numPr>
      </w:pPr>
      <w:r w:rsidRPr="0014793B">
        <w:t>Navigate to “Web ACLs” menu and click on “WAF-</w:t>
      </w:r>
      <w:proofErr w:type="gramStart"/>
      <w:r w:rsidRPr="0014793B">
        <w:t>Automation..</w:t>
      </w:r>
      <w:proofErr w:type="gramEnd"/>
      <w:r w:rsidRPr="0014793B">
        <w:t>” ACL.</w:t>
      </w:r>
    </w:p>
    <w:p w:rsidR="0014793B" w:rsidRPr="0014793B" w:rsidRDefault="0014793B" w:rsidP="006E3490">
      <w:pPr>
        <w:numPr>
          <w:ilvl w:val="0"/>
          <w:numId w:val="40"/>
        </w:numPr>
      </w:pPr>
      <w:r w:rsidRPr="0014793B">
        <w:t>Click “Rules” tab then “Edit Web ACL” button.</w:t>
      </w:r>
    </w:p>
    <w:p w:rsidR="0014793B" w:rsidRPr="0014793B" w:rsidRDefault="0014793B" w:rsidP="006E3490">
      <w:pPr>
        <w:numPr>
          <w:ilvl w:val="0"/>
          <w:numId w:val="40"/>
        </w:numPr>
      </w:pPr>
      <w:r w:rsidRPr="0014793B">
        <w:t>In the “Rules” drop-down list choose BOT10 rule and click “Add rule to Web ACL”.</w:t>
      </w:r>
    </w:p>
    <w:p w:rsidR="0014793B" w:rsidRPr="0014793B" w:rsidRDefault="0014793B" w:rsidP="006E3490">
      <w:pPr>
        <w:numPr>
          <w:ilvl w:val="0"/>
          <w:numId w:val="40"/>
        </w:numPr>
      </w:pPr>
      <w:r w:rsidRPr="0014793B">
        <w:t xml:space="preserve"> Assure rule action set to “Block” and click “Update”.</w:t>
      </w:r>
    </w:p>
    <w:p w:rsidR="0014793B" w:rsidRPr="0014793B" w:rsidRDefault="0014793B" w:rsidP="006E3490">
      <w:pPr>
        <w:numPr>
          <w:ilvl w:val="0"/>
          <w:numId w:val="40"/>
        </w:numPr>
      </w:pPr>
      <w:r w:rsidRPr="0014793B">
        <w:t>Wait for couple for minutes and refresh Kibana dashboard. Check if you see blocked request to the login page.</w:t>
      </w:r>
    </w:p>
    <w:p w:rsidR="0014793B" w:rsidRPr="0014793B" w:rsidRDefault="0014793B" w:rsidP="006E3490">
      <w:pPr>
        <w:numPr>
          <w:ilvl w:val="0"/>
          <w:numId w:val="40"/>
        </w:numPr>
      </w:pPr>
      <w:r w:rsidRPr="0014793B">
        <w:t>Note the “Terminating Rule ID” in the “WAF Rules Hit” visualization and check the rule that block these requests. To do so, run the following AWS CLI command. Update the region and the rule id as required:</w:t>
      </w:r>
    </w:p>
    <w:p w:rsidR="0014793B" w:rsidRPr="0014793B" w:rsidRDefault="0014793B" w:rsidP="0014793B">
      <w:pPr>
        <w:rPr>
          <w:i/>
          <w:iCs/>
        </w:rPr>
      </w:pPr>
    </w:p>
    <w:p w:rsidR="0014793B" w:rsidRPr="0014793B" w:rsidRDefault="0014793B" w:rsidP="0014793B">
      <w:pPr>
        <w:rPr>
          <w:i/>
          <w:iCs/>
        </w:rPr>
      </w:pPr>
      <w:proofErr w:type="spellStart"/>
      <w:r w:rsidRPr="0014793B">
        <w:rPr>
          <w:i/>
          <w:iCs/>
        </w:rPr>
        <w:t>aws</w:t>
      </w:r>
      <w:proofErr w:type="spellEnd"/>
      <w:r w:rsidRPr="0014793B">
        <w:rPr>
          <w:i/>
          <w:iCs/>
        </w:rPr>
        <w:t xml:space="preserve"> </w:t>
      </w:r>
      <w:proofErr w:type="spellStart"/>
      <w:r w:rsidRPr="0014793B">
        <w:rPr>
          <w:i/>
          <w:iCs/>
        </w:rPr>
        <w:t>waf</w:t>
      </w:r>
      <w:proofErr w:type="spellEnd"/>
      <w:r w:rsidRPr="0014793B">
        <w:rPr>
          <w:i/>
          <w:iCs/>
        </w:rPr>
        <w:t>-regional get-rule --region us-west-2 --rule-id d3458c9b-5bba-4361-a7ce-e28d66a86d27</w:t>
      </w:r>
    </w:p>
    <w:p w:rsidR="0014793B" w:rsidRPr="0014793B" w:rsidRDefault="0014793B" w:rsidP="0014793B"/>
    <w:p w:rsidR="0014793B" w:rsidRPr="0014793B" w:rsidRDefault="0014793B" w:rsidP="0014793B">
      <w:r w:rsidRPr="0014793B">
        <w:rPr>
          <w:b/>
          <w:bCs/>
        </w:rPr>
        <w:t>QUESTION</w:t>
      </w:r>
      <w:r w:rsidRPr="0014793B">
        <w:t>: Does number of allowed requests to the login page look reasonable after we blocked a “</w:t>
      </w:r>
      <w:proofErr w:type="spellStart"/>
      <w:r w:rsidRPr="0014793B">
        <w:t>IamABOT</w:t>
      </w:r>
      <w:proofErr w:type="spellEnd"/>
      <w:r w:rsidRPr="0014793B">
        <w:t>” BOT?</w:t>
      </w:r>
    </w:p>
    <w:p w:rsidR="0014793B" w:rsidRPr="0014793B" w:rsidRDefault="0014793B" w:rsidP="0014793B"/>
    <w:p w:rsidR="0014793B" w:rsidRPr="0014793B" w:rsidRDefault="0014793B" w:rsidP="006E3490">
      <w:pPr>
        <w:numPr>
          <w:ilvl w:val="0"/>
          <w:numId w:val="40"/>
        </w:numPr>
      </w:pPr>
      <w:r w:rsidRPr="0014793B">
        <w:lastRenderedPageBreak/>
        <w:t>Enter the following filter and try to see if there is anything abnormal in the requests returned:</w:t>
      </w:r>
    </w:p>
    <w:p w:rsidR="0014793B" w:rsidRPr="0014793B" w:rsidRDefault="0014793B" w:rsidP="0014793B">
      <w:proofErr w:type="spellStart"/>
      <w:r w:rsidRPr="0014793B">
        <w:t>action:"ALLOW</w:t>
      </w:r>
      <w:proofErr w:type="spellEnd"/>
      <w:r w:rsidRPr="0014793B">
        <w:t xml:space="preserve">" &amp;&amp; </w:t>
      </w:r>
      <w:proofErr w:type="spellStart"/>
      <w:r w:rsidRPr="0014793B">
        <w:t>httpRequest.uri</w:t>
      </w:r>
      <w:proofErr w:type="spellEnd"/>
      <w:r w:rsidRPr="0014793B">
        <w:t>:"/user/login".</w:t>
      </w:r>
    </w:p>
    <w:p w:rsidR="0014793B" w:rsidRPr="0014793B" w:rsidRDefault="0014793B" w:rsidP="0014793B"/>
    <w:p w:rsidR="0014793B" w:rsidRPr="0014793B" w:rsidRDefault="0014793B" w:rsidP="0014793B">
      <w:r w:rsidRPr="0014793B">
        <w:rPr>
          <w:b/>
          <w:bCs/>
        </w:rPr>
        <w:t>QUESTION</w:t>
      </w:r>
      <w:r w:rsidRPr="0014793B">
        <w:t>: If we cannot find how to identify malicious requests and we cannot block this source IP entirely, what can be next steps of our investigation?</w:t>
      </w:r>
    </w:p>
    <w:p w:rsidR="0014793B" w:rsidRPr="0014793B" w:rsidRDefault="0014793B" w:rsidP="0014793B"/>
    <w:p w:rsidR="0014793B" w:rsidRPr="0014793B" w:rsidRDefault="0014793B" w:rsidP="0014793B">
      <w:r w:rsidRPr="0014793B">
        <w:t xml:space="preserve">In the next steps we’ll look at ALB access logs using Amazon Athena. </w:t>
      </w:r>
    </w:p>
    <w:p w:rsidR="0014793B" w:rsidRPr="0014793B" w:rsidRDefault="0014793B" w:rsidP="0014793B"/>
    <w:p w:rsidR="0014793B" w:rsidRPr="0014793B" w:rsidRDefault="0014793B" w:rsidP="006E3490">
      <w:pPr>
        <w:numPr>
          <w:ilvl w:val="0"/>
          <w:numId w:val="40"/>
        </w:numPr>
      </w:pPr>
      <w:r w:rsidRPr="0014793B">
        <w:t xml:space="preserve">Go to Amazon Athena AWS console. </w:t>
      </w:r>
    </w:p>
    <w:p w:rsidR="0014793B" w:rsidRPr="0014793B" w:rsidRDefault="0014793B" w:rsidP="006E3490">
      <w:pPr>
        <w:numPr>
          <w:ilvl w:val="0"/>
          <w:numId w:val="40"/>
        </w:numPr>
      </w:pPr>
      <w:r w:rsidRPr="0014793B">
        <w:t>Go to Query Editor and choose “</w:t>
      </w:r>
      <w:proofErr w:type="spellStart"/>
      <w:proofErr w:type="gramStart"/>
      <w:r w:rsidRPr="0014793B">
        <w:t>awswafsecurityautomations</w:t>
      </w:r>
      <w:proofErr w:type="spellEnd"/>
      <w:r w:rsidRPr="0014793B">
        <w:t>..</w:t>
      </w:r>
      <w:proofErr w:type="gramEnd"/>
      <w:r w:rsidRPr="0014793B">
        <w:t xml:space="preserve">” as your Database. </w:t>
      </w:r>
    </w:p>
    <w:p w:rsidR="0014793B" w:rsidRPr="0014793B" w:rsidRDefault="0014793B" w:rsidP="006E3490">
      <w:pPr>
        <w:numPr>
          <w:ilvl w:val="0"/>
          <w:numId w:val="40"/>
        </w:numPr>
      </w:pPr>
      <w:r w:rsidRPr="0014793B">
        <w:t>Run the following SQL query:</w:t>
      </w:r>
    </w:p>
    <w:p w:rsidR="0014793B" w:rsidRPr="0014793B" w:rsidRDefault="0014793B" w:rsidP="0014793B">
      <w:r w:rsidRPr="0014793B">
        <w:t xml:space="preserve">SELECT * from </w:t>
      </w:r>
      <w:proofErr w:type="spellStart"/>
      <w:r w:rsidRPr="0014793B">
        <w:t>app_access_logs</w:t>
      </w:r>
      <w:proofErr w:type="spellEnd"/>
      <w:r w:rsidRPr="0014793B">
        <w:t xml:space="preserve"> where </w:t>
      </w:r>
      <w:proofErr w:type="spellStart"/>
      <w:r w:rsidRPr="0014793B">
        <w:t>request_url</w:t>
      </w:r>
      <w:proofErr w:type="spellEnd"/>
      <w:r w:rsidRPr="0014793B">
        <w:t xml:space="preserve"> like limit 1;</w:t>
      </w:r>
    </w:p>
    <w:p w:rsidR="0014793B" w:rsidRPr="0014793B" w:rsidRDefault="0014793B" w:rsidP="0014793B">
      <w:proofErr w:type="spellStart"/>
      <w:r w:rsidRPr="0014793B">
        <w:t>app_access_logs</w:t>
      </w:r>
      <w:proofErr w:type="spellEnd"/>
      <w:r w:rsidRPr="0014793B">
        <w:t xml:space="preserve"> query points to the ALB access logs on the corresponding S3 bucket. </w:t>
      </w:r>
    </w:p>
    <w:p w:rsidR="0014793B" w:rsidRPr="0014793B" w:rsidRDefault="0014793B" w:rsidP="0014793B">
      <w:r w:rsidRPr="0014793B">
        <w:t xml:space="preserve">You can get an additional information about incoming requests from these logs, such as HTTP response code, SSL cypher and protocol, processing time. This information usually helps you to investigate incoming requests to your Web application. </w:t>
      </w:r>
    </w:p>
    <w:p w:rsidR="0014793B" w:rsidRPr="0014793B" w:rsidRDefault="0014793B" w:rsidP="006E3490">
      <w:pPr>
        <w:numPr>
          <w:ilvl w:val="0"/>
          <w:numId w:val="40"/>
        </w:numPr>
      </w:pPr>
      <w:r w:rsidRPr="0014793B">
        <w:t>Get familiar with the values returned.</w:t>
      </w:r>
    </w:p>
    <w:p w:rsidR="0014793B" w:rsidRPr="0014793B" w:rsidRDefault="0014793B" w:rsidP="006E3490">
      <w:pPr>
        <w:numPr>
          <w:ilvl w:val="0"/>
          <w:numId w:val="40"/>
        </w:numPr>
      </w:pPr>
      <w:r w:rsidRPr="0014793B">
        <w:t>Run the following SQL query:</w:t>
      </w:r>
    </w:p>
    <w:p w:rsidR="0014793B" w:rsidRPr="0014793B" w:rsidRDefault="0014793B" w:rsidP="0014793B">
      <w:pPr>
        <w:rPr>
          <w:i/>
          <w:iCs/>
        </w:rPr>
      </w:pPr>
      <w:r w:rsidRPr="0014793B">
        <w:rPr>
          <w:i/>
          <w:iCs/>
        </w:rPr>
        <w:t>SELECT</w:t>
      </w:r>
    </w:p>
    <w:p w:rsidR="0014793B" w:rsidRPr="0014793B" w:rsidRDefault="0014793B" w:rsidP="0014793B">
      <w:pPr>
        <w:rPr>
          <w:i/>
          <w:iCs/>
        </w:rPr>
      </w:pPr>
      <w:r w:rsidRPr="0014793B">
        <w:rPr>
          <w:i/>
          <w:iCs/>
        </w:rPr>
        <w:t xml:space="preserve">    </w:t>
      </w:r>
      <w:proofErr w:type="spellStart"/>
      <w:r w:rsidRPr="0014793B">
        <w:rPr>
          <w:i/>
          <w:iCs/>
        </w:rPr>
        <w:t>client_ip</w:t>
      </w:r>
      <w:proofErr w:type="spellEnd"/>
      <w:r w:rsidRPr="0014793B">
        <w:rPr>
          <w:i/>
          <w:iCs/>
        </w:rPr>
        <w:t>,</w:t>
      </w:r>
    </w:p>
    <w:p w:rsidR="0014793B" w:rsidRPr="0014793B" w:rsidRDefault="0014793B" w:rsidP="0014793B">
      <w:pPr>
        <w:rPr>
          <w:i/>
          <w:iCs/>
        </w:rPr>
      </w:pPr>
      <w:r w:rsidRPr="0014793B">
        <w:rPr>
          <w:i/>
          <w:iCs/>
        </w:rPr>
        <w:t xml:space="preserve">    </w:t>
      </w:r>
      <w:proofErr w:type="spellStart"/>
      <w:r w:rsidRPr="0014793B">
        <w:rPr>
          <w:i/>
          <w:iCs/>
        </w:rPr>
        <w:t>request_url</w:t>
      </w:r>
      <w:proofErr w:type="spellEnd"/>
      <w:r w:rsidRPr="0014793B">
        <w:rPr>
          <w:i/>
          <w:iCs/>
        </w:rPr>
        <w:t>,</w:t>
      </w:r>
    </w:p>
    <w:p w:rsidR="0014793B" w:rsidRPr="0014793B" w:rsidRDefault="0014793B" w:rsidP="0014793B">
      <w:pPr>
        <w:rPr>
          <w:i/>
          <w:iCs/>
        </w:rPr>
      </w:pPr>
      <w:r w:rsidRPr="0014793B">
        <w:rPr>
          <w:i/>
          <w:iCs/>
        </w:rPr>
        <w:t xml:space="preserve">    </w:t>
      </w:r>
      <w:proofErr w:type="spellStart"/>
      <w:r w:rsidRPr="0014793B">
        <w:rPr>
          <w:i/>
          <w:iCs/>
        </w:rPr>
        <w:t>target_status_code</w:t>
      </w:r>
      <w:proofErr w:type="spellEnd"/>
      <w:r w:rsidRPr="0014793B">
        <w:rPr>
          <w:i/>
          <w:iCs/>
        </w:rPr>
        <w:t>,</w:t>
      </w:r>
    </w:p>
    <w:p w:rsidR="0014793B" w:rsidRPr="0014793B" w:rsidRDefault="0014793B" w:rsidP="0014793B">
      <w:pPr>
        <w:rPr>
          <w:i/>
          <w:iCs/>
        </w:rPr>
      </w:pPr>
      <w:r w:rsidRPr="0014793B">
        <w:rPr>
          <w:i/>
          <w:iCs/>
        </w:rPr>
        <w:t xml:space="preserve">    </w:t>
      </w:r>
      <w:proofErr w:type="gramStart"/>
      <w:r w:rsidRPr="0014793B">
        <w:rPr>
          <w:i/>
          <w:iCs/>
        </w:rPr>
        <w:t>COUNT(</w:t>
      </w:r>
      <w:proofErr w:type="gramEnd"/>
      <w:r w:rsidRPr="0014793B">
        <w:rPr>
          <w:i/>
          <w:iCs/>
        </w:rPr>
        <w:t>*) as counter</w:t>
      </w:r>
    </w:p>
    <w:p w:rsidR="0014793B" w:rsidRPr="0014793B" w:rsidRDefault="0014793B" w:rsidP="0014793B">
      <w:pPr>
        <w:rPr>
          <w:i/>
          <w:iCs/>
        </w:rPr>
      </w:pPr>
      <w:r w:rsidRPr="0014793B">
        <w:rPr>
          <w:i/>
          <w:iCs/>
        </w:rPr>
        <w:t xml:space="preserve">  FROM</w:t>
      </w:r>
    </w:p>
    <w:p w:rsidR="0014793B" w:rsidRPr="0014793B" w:rsidRDefault="0014793B" w:rsidP="0014793B">
      <w:pPr>
        <w:rPr>
          <w:i/>
          <w:iCs/>
        </w:rPr>
      </w:pPr>
      <w:r w:rsidRPr="0014793B">
        <w:rPr>
          <w:i/>
          <w:iCs/>
        </w:rPr>
        <w:t xml:space="preserve">    </w:t>
      </w:r>
      <w:proofErr w:type="spellStart"/>
      <w:r w:rsidRPr="0014793B">
        <w:rPr>
          <w:i/>
          <w:iCs/>
        </w:rPr>
        <w:t>app_access_logs</w:t>
      </w:r>
      <w:proofErr w:type="spellEnd"/>
    </w:p>
    <w:p w:rsidR="0014793B" w:rsidRPr="0014793B" w:rsidRDefault="0014793B" w:rsidP="0014793B">
      <w:pPr>
        <w:rPr>
          <w:i/>
          <w:iCs/>
        </w:rPr>
      </w:pPr>
      <w:r w:rsidRPr="0014793B">
        <w:rPr>
          <w:i/>
          <w:iCs/>
        </w:rPr>
        <w:lastRenderedPageBreak/>
        <w:t xml:space="preserve">  WHERE</w:t>
      </w:r>
    </w:p>
    <w:p w:rsidR="0014793B" w:rsidRPr="0014793B" w:rsidRDefault="0014793B" w:rsidP="0014793B">
      <w:pPr>
        <w:rPr>
          <w:i/>
          <w:iCs/>
        </w:rPr>
      </w:pPr>
      <w:r w:rsidRPr="0014793B">
        <w:rPr>
          <w:i/>
          <w:iCs/>
        </w:rPr>
        <w:t xml:space="preserve">    </w:t>
      </w:r>
      <w:proofErr w:type="spellStart"/>
      <w:r w:rsidRPr="0014793B">
        <w:rPr>
          <w:i/>
          <w:iCs/>
        </w:rPr>
        <w:t>parse_</w:t>
      </w:r>
      <w:proofErr w:type="gramStart"/>
      <w:r w:rsidRPr="0014793B">
        <w:rPr>
          <w:i/>
          <w:iCs/>
        </w:rPr>
        <w:t>datetime</w:t>
      </w:r>
      <w:proofErr w:type="spellEnd"/>
      <w:r w:rsidRPr="0014793B">
        <w:rPr>
          <w:i/>
          <w:iCs/>
        </w:rPr>
        <w:t>(</w:t>
      </w:r>
      <w:proofErr w:type="gramEnd"/>
      <w:r w:rsidRPr="0014793B">
        <w:rPr>
          <w:i/>
          <w:iCs/>
        </w:rPr>
        <w:t>time, '</w:t>
      </w:r>
      <w:proofErr w:type="spellStart"/>
      <w:r w:rsidRPr="0014793B">
        <w:rPr>
          <w:i/>
          <w:iCs/>
        </w:rPr>
        <w:t>yyyy</w:t>
      </w:r>
      <w:proofErr w:type="spellEnd"/>
      <w:r w:rsidRPr="0014793B">
        <w:rPr>
          <w:i/>
          <w:iCs/>
        </w:rPr>
        <w:t>-</w:t>
      </w:r>
      <w:proofErr w:type="spellStart"/>
      <w:r w:rsidRPr="0014793B">
        <w:rPr>
          <w:i/>
          <w:iCs/>
        </w:rPr>
        <w:t>MM</w:t>
      </w:r>
      <w:proofErr w:type="spellEnd"/>
      <w:r w:rsidRPr="0014793B">
        <w:rPr>
          <w:i/>
          <w:iCs/>
        </w:rPr>
        <w:t>-</w:t>
      </w:r>
      <w:proofErr w:type="spellStart"/>
      <w:r w:rsidRPr="0014793B">
        <w:rPr>
          <w:i/>
          <w:iCs/>
        </w:rPr>
        <w:t>dd</w:t>
      </w:r>
      <w:proofErr w:type="spellEnd"/>
      <w:r w:rsidRPr="0014793B">
        <w:rPr>
          <w:i/>
          <w:iCs/>
        </w:rPr>
        <w:t>''</w:t>
      </w:r>
      <w:proofErr w:type="spellStart"/>
      <w:r w:rsidRPr="0014793B">
        <w:rPr>
          <w:i/>
          <w:iCs/>
        </w:rPr>
        <w:t>T''HH:mm:ss.SSSSSS''Z</w:t>
      </w:r>
      <w:proofErr w:type="spellEnd"/>
      <w:r w:rsidRPr="0014793B">
        <w:rPr>
          <w:i/>
          <w:iCs/>
        </w:rPr>
        <w:t>') &gt; DATE_ADD('minute', -5, NOW()) AND</w:t>
      </w:r>
    </w:p>
    <w:p w:rsidR="0014793B" w:rsidRPr="0014793B" w:rsidRDefault="0014793B" w:rsidP="0014793B">
      <w:pPr>
        <w:rPr>
          <w:i/>
          <w:iCs/>
        </w:rPr>
      </w:pPr>
      <w:r w:rsidRPr="0014793B">
        <w:rPr>
          <w:i/>
          <w:iCs/>
        </w:rPr>
        <w:t xml:space="preserve">    </w:t>
      </w:r>
      <w:proofErr w:type="spellStart"/>
      <w:r w:rsidRPr="0014793B">
        <w:rPr>
          <w:i/>
          <w:iCs/>
        </w:rPr>
        <w:t>target_status_code</w:t>
      </w:r>
      <w:proofErr w:type="spellEnd"/>
      <w:r w:rsidRPr="0014793B">
        <w:rPr>
          <w:i/>
          <w:iCs/>
        </w:rPr>
        <w:t xml:space="preserve"> = ANY (VALUES '400', '401', '403', '404', '405', '500')</w:t>
      </w:r>
    </w:p>
    <w:p w:rsidR="0014793B" w:rsidRPr="0014793B" w:rsidRDefault="0014793B" w:rsidP="0014793B">
      <w:pPr>
        <w:rPr>
          <w:i/>
          <w:iCs/>
        </w:rPr>
      </w:pPr>
      <w:r w:rsidRPr="0014793B">
        <w:rPr>
          <w:i/>
          <w:iCs/>
        </w:rPr>
        <w:t xml:space="preserve">  GROUP BY</w:t>
      </w:r>
    </w:p>
    <w:p w:rsidR="0014793B" w:rsidRPr="0014793B" w:rsidRDefault="0014793B" w:rsidP="0014793B">
      <w:pPr>
        <w:rPr>
          <w:i/>
          <w:iCs/>
        </w:rPr>
      </w:pPr>
      <w:r w:rsidRPr="0014793B">
        <w:rPr>
          <w:i/>
          <w:iCs/>
        </w:rPr>
        <w:t xml:space="preserve">    </w:t>
      </w:r>
      <w:proofErr w:type="spellStart"/>
      <w:r w:rsidRPr="0014793B">
        <w:rPr>
          <w:i/>
          <w:iCs/>
        </w:rPr>
        <w:t>client_ip</w:t>
      </w:r>
      <w:proofErr w:type="spellEnd"/>
      <w:r w:rsidRPr="0014793B">
        <w:rPr>
          <w:i/>
          <w:iCs/>
        </w:rPr>
        <w:t>,</w:t>
      </w:r>
    </w:p>
    <w:p w:rsidR="0014793B" w:rsidRPr="0014793B" w:rsidRDefault="0014793B" w:rsidP="0014793B">
      <w:pPr>
        <w:rPr>
          <w:i/>
          <w:iCs/>
        </w:rPr>
      </w:pPr>
      <w:r w:rsidRPr="0014793B">
        <w:rPr>
          <w:i/>
          <w:iCs/>
        </w:rPr>
        <w:t xml:space="preserve">    </w:t>
      </w:r>
      <w:proofErr w:type="spellStart"/>
      <w:r w:rsidRPr="0014793B">
        <w:rPr>
          <w:i/>
          <w:iCs/>
        </w:rPr>
        <w:t>request_url</w:t>
      </w:r>
      <w:proofErr w:type="spellEnd"/>
      <w:r w:rsidRPr="0014793B">
        <w:rPr>
          <w:i/>
          <w:iCs/>
        </w:rPr>
        <w:t>,</w:t>
      </w:r>
    </w:p>
    <w:p w:rsidR="0014793B" w:rsidRPr="0014793B" w:rsidRDefault="0014793B" w:rsidP="0014793B">
      <w:pPr>
        <w:rPr>
          <w:i/>
          <w:iCs/>
        </w:rPr>
      </w:pPr>
      <w:r w:rsidRPr="0014793B">
        <w:rPr>
          <w:i/>
          <w:iCs/>
        </w:rPr>
        <w:t xml:space="preserve">    </w:t>
      </w:r>
      <w:proofErr w:type="spellStart"/>
      <w:r w:rsidRPr="0014793B">
        <w:rPr>
          <w:i/>
          <w:iCs/>
        </w:rPr>
        <w:t>date_</w:t>
      </w:r>
      <w:proofErr w:type="gramStart"/>
      <w:r w:rsidRPr="0014793B">
        <w:rPr>
          <w:i/>
          <w:iCs/>
        </w:rPr>
        <w:t>trunc</w:t>
      </w:r>
      <w:proofErr w:type="spellEnd"/>
      <w:r w:rsidRPr="0014793B">
        <w:rPr>
          <w:i/>
          <w:iCs/>
        </w:rPr>
        <w:t>(</w:t>
      </w:r>
      <w:proofErr w:type="gramEnd"/>
      <w:r w:rsidRPr="0014793B">
        <w:rPr>
          <w:i/>
          <w:iCs/>
        </w:rPr>
        <w:t xml:space="preserve">'minute', </w:t>
      </w:r>
      <w:proofErr w:type="spellStart"/>
      <w:r w:rsidRPr="0014793B">
        <w:rPr>
          <w:i/>
          <w:iCs/>
        </w:rPr>
        <w:t>parse_datetime</w:t>
      </w:r>
      <w:proofErr w:type="spellEnd"/>
      <w:r w:rsidRPr="0014793B">
        <w:rPr>
          <w:i/>
          <w:iCs/>
        </w:rPr>
        <w:t>(time, '</w:t>
      </w:r>
      <w:proofErr w:type="spellStart"/>
      <w:r w:rsidRPr="0014793B">
        <w:rPr>
          <w:i/>
          <w:iCs/>
        </w:rPr>
        <w:t>yyyy</w:t>
      </w:r>
      <w:proofErr w:type="spellEnd"/>
      <w:r w:rsidRPr="0014793B">
        <w:rPr>
          <w:i/>
          <w:iCs/>
        </w:rPr>
        <w:t>-</w:t>
      </w:r>
      <w:proofErr w:type="spellStart"/>
      <w:r w:rsidRPr="0014793B">
        <w:rPr>
          <w:i/>
          <w:iCs/>
        </w:rPr>
        <w:t>MM</w:t>
      </w:r>
      <w:proofErr w:type="spellEnd"/>
      <w:r w:rsidRPr="0014793B">
        <w:rPr>
          <w:i/>
          <w:iCs/>
        </w:rPr>
        <w:t>-</w:t>
      </w:r>
      <w:proofErr w:type="spellStart"/>
      <w:r w:rsidRPr="0014793B">
        <w:rPr>
          <w:i/>
          <w:iCs/>
        </w:rPr>
        <w:t>dd</w:t>
      </w:r>
      <w:proofErr w:type="spellEnd"/>
      <w:r w:rsidRPr="0014793B">
        <w:rPr>
          <w:i/>
          <w:iCs/>
        </w:rPr>
        <w:t>''</w:t>
      </w:r>
      <w:proofErr w:type="spellStart"/>
      <w:r w:rsidRPr="0014793B">
        <w:rPr>
          <w:i/>
          <w:iCs/>
        </w:rPr>
        <w:t>T''HH:mm:ss.SSSSSS''Z</w:t>
      </w:r>
      <w:proofErr w:type="spellEnd"/>
      <w:r w:rsidRPr="0014793B">
        <w:rPr>
          <w:i/>
          <w:iCs/>
        </w:rPr>
        <w:t>')),</w:t>
      </w:r>
    </w:p>
    <w:p w:rsidR="0014793B" w:rsidRPr="0014793B" w:rsidRDefault="0014793B" w:rsidP="0014793B">
      <w:pPr>
        <w:rPr>
          <w:i/>
          <w:iCs/>
        </w:rPr>
      </w:pPr>
      <w:r w:rsidRPr="0014793B">
        <w:rPr>
          <w:i/>
          <w:iCs/>
        </w:rPr>
        <w:t xml:space="preserve">    </w:t>
      </w:r>
      <w:proofErr w:type="spellStart"/>
      <w:r w:rsidRPr="0014793B">
        <w:rPr>
          <w:i/>
          <w:iCs/>
        </w:rPr>
        <w:t>target_status_code</w:t>
      </w:r>
      <w:proofErr w:type="spellEnd"/>
      <w:r w:rsidRPr="0014793B">
        <w:rPr>
          <w:i/>
          <w:iCs/>
        </w:rPr>
        <w:t>;</w:t>
      </w:r>
    </w:p>
    <w:p w:rsidR="0014793B" w:rsidRPr="0014793B" w:rsidRDefault="0014793B" w:rsidP="0014793B">
      <w:r w:rsidRPr="0014793B">
        <w:t xml:space="preserve">As far we can see, there are malicious requests coming from the same IP address and targeting our Web </w:t>
      </w:r>
      <w:proofErr w:type="spellStart"/>
      <w:r w:rsidRPr="0014793B">
        <w:t>appliucation</w:t>
      </w:r>
      <w:proofErr w:type="spellEnd"/>
      <w:r w:rsidRPr="0014793B">
        <w:t xml:space="preserve"> REST API endpoint. We know that REST API shall be open only to our partners, and we decide quickly to block it for the IP address returned above.  </w:t>
      </w:r>
    </w:p>
    <w:p w:rsidR="0014793B" w:rsidRPr="0014793B" w:rsidRDefault="0014793B" w:rsidP="0014793B"/>
    <w:p w:rsidR="0014793B" w:rsidRPr="0014793B" w:rsidRDefault="0014793B" w:rsidP="006E3490">
      <w:pPr>
        <w:numPr>
          <w:ilvl w:val="0"/>
          <w:numId w:val="40"/>
        </w:numPr>
      </w:pPr>
      <w:r w:rsidRPr="0014793B">
        <w:t>Go to AWS WAF &amp; Shield console and navigate to “String and regex matching”.</w:t>
      </w:r>
    </w:p>
    <w:p w:rsidR="0014793B" w:rsidRPr="0014793B" w:rsidRDefault="0014793B" w:rsidP="006E3490">
      <w:pPr>
        <w:numPr>
          <w:ilvl w:val="0"/>
          <w:numId w:val="40"/>
        </w:numPr>
      </w:pPr>
      <w:r w:rsidRPr="0014793B">
        <w:t>Click “Create condition” and create RESTAPI condition as following:</w:t>
      </w:r>
    </w:p>
    <w:p w:rsidR="0014793B" w:rsidRPr="0014793B" w:rsidRDefault="0014793B" w:rsidP="0014793B">
      <w:r w:rsidRPr="0014793B">
        <w:rPr>
          <w:noProof/>
        </w:rPr>
        <w:drawing>
          <wp:inline distT="0" distB="0" distL="0" distR="0" wp14:anchorId="64EC0303" wp14:editId="4D3C70F7">
            <wp:extent cx="3366662" cy="19984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6-09 at 10.46.15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83393" cy="2008347"/>
                    </a:xfrm>
                    <a:prstGeom prst="rect">
                      <a:avLst/>
                    </a:prstGeom>
                  </pic:spPr>
                </pic:pic>
              </a:graphicData>
            </a:graphic>
          </wp:inline>
        </w:drawing>
      </w:r>
    </w:p>
    <w:p w:rsidR="0014793B" w:rsidRPr="0014793B" w:rsidRDefault="0014793B" w:rsidP="006E3490">
      <w:pPr>
        <w:numPr>
          <w:ilvl w:val="0"/>
          <w:numId w:val="40"/>
        </w:numPr>
      </w:pPr>
      <w:r w:rsidRPr="0014793B">
        <w:t>Click “Add filter” then “Create”.</w:t>
      </w:r>
    </w:p>
    <w:p w:rsidR="0014793B" w:rsidRPr="0014793B" w:rsidRDefault="0014793B" w:rsidP="006E3490">
      <w:pPr>
        <w:numPr>
          <w:ilvl w:val="0"/>
          <w:numId w:val="40"/>
        </w:numPr>
      </w:pPr>
      <w:r w:rsidRPr="0014793B">
        <w:t>Go to “IP addresses” and click “Create condition”:</w:t>
      </w:r>
    </w:p>
    <w:p w:rsidR="0014793B" w:rsidRPr="0014793B" w:rsidRDefault="0014793B" w:rsidP="0014793B">
      <w:r w:rsidRPr="0014793B">
        <w:rPr>
          <w:noProof/>
        </w:rPr>
        <w:lastRenderedPageBreak/>
        <w:drawing>
          <wp:inline distT="0" distB="0" distL="0" distR="0" wp14:anchorId="22C69CA2" wp14:editId="3873B1B8">
            <wp:extent cx="3544711" cy="1787125"/>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6-09 at 10.48.11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48710" cy="1789141"/>
                    </a:xfrm>
                    <a:prstGeom prst="rect">
                      <a:avLst/>
                    </a:prstGeom>
                  </pic:spPr>
                </pic:pic>
              </a:graphicData>
            </a:graphic>
          </wp:inline>
        </w:drawing>
      </w:r>
    </w:p>
    <w:p w:rsidR="0014793B" w:rsidRPr="0014793B" w:rsidRDefault="0014793B" w:rsidP="006E3490">
      <w:pPr>
        <w:numPr>
          <w:ilvl w:val="0"/>
          <w:numId w:val="40"/>
        </w:numPr>
      </w:pPr>
      <w:r w:rsidRPr="0014793B">
        <w:t>Click “Add IP address…” then “Create”.</w:t>
      </w:r>
    </w:p>
    <w:p w:rsidR="0014793B" w:rsidRPr="0014793B" w:rsidRDefault="0014793B" w:rsidP="006E3490">
      <w:pPr>
        <w:numPr>
          <w:ilvl w:val="0"/>
          <w:numId w:val="40"/>
        </w:numPr>
      </w:pPr>
      <w:r w:rsidRPr="0014793B">
        <w:t>Go to the “Rules” menu and click “Create rule”:</w:t>
      </w:r>
    </w:p>
    <w:p w:rsidR="0014793B" w:rsidRPr="0014793B" w:rsidRDefault="0014793B" w:rsidP="0014793B">
      <w:r w:rsidRPr="0014793B">
        <w:rPr>
          <w:noProof/>
        </w:rPr>
        <w:drawing>
          <wp:inline distT="0" distB="0" distL="0" distR="0" wp14:anchorId="4975A288" wp14:editId="40E90835">
            <wp:extent cx="3857575" cy="11684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6-09 at 10.49.59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86698" cy="1177221"/>
                    </a:xfrm>
                    <a:prstGeom prst="rect">
                      <a:avLst/>
                    </a:prstGeom>
                  </pic:spPr>
                </pic:pic>
              </a:graphicData>
            </a:graphic>
          </wp:inline>
        </w:drawing>
      </w:r>
    </w:p>
    <w:p w:rsidR="0014793B" w:rsidRPr="0014793B" w:rsidRDefault="0014793B" w:rsidP="0014793B">
      <w:r w:rsidRPr="0014793B">
        <w:rPr>
          <w:noProof/>
        </w:rPr>
        <w:drawing>
          <wp:inline distT="0" distB="0" distL="0" distR="0" wp14:anchorId="46ECBA10" wp14:editId="02AAC55E">
            <wp:extent cx="3815645" cy="210635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6-09 at 10.50.3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28014" cy="2113178"/>
                    </a:xfrm>
                    <a:prstGeom prst="rect">
                      <a:avLst/>
                    </a:prstGeom>
                  </pic:spPr>
                </pic:pic>
              </a:graphicData>
            </a:graphic>
          </wp:inline>
        </w:drawing>
      </w:r>
    </w:p>
    <w:p w:rsidR="0014793B" w:rsidRPr="0014793B" w:rsidRDefault="0014793B" w:rsidP="0014793B"/>
    <w:p w:rsidR="0014793B" w:rsidRPr="0014793B" w:rsidRDefault="0014793B" w:rsidP="0014793B">
      <w:r w:rsidRPr="0014793B">
        <w:t>Note we added two conditions in this rule.</w:t>
      </w:r>
    </w:p>
    <w:p w:rsidR="0014793B" w:rsidRPr="0014793B" w:rsidRDefault="0014793B" w:rsidP="006E3490">
      <w:pPr>
        <w:numPr>
          <w:ilvl w:val="0"/>
          <w:numId w:val="40"/>
        </w:numPr>
      </w:pPr>
      <w:r w:rsidRPr="0014793B">
        <w:t>Navigate to “Web ACLs” menu and click on “WAF-</w:t>
      </w:r>
      <w:proofErr w:type="gramStart"/>
      <w:r w:rsidRPr="0014793B">
        <w:t>Automation..</w:t>
      </w:r>
      <w:proofErr w:type="gramEnd"/>
      <w:r w:rsidRPr="0014793B">
        <w:t>” ACL.</w:t>
      </w:r>
    </w:p>
    <w:p w:rsidR="0014793B" w:rsidRPr="0014793B" w:rsidRDefault="0014793B" w:rsidP="006E3490">
      <w:pPr>
        <w:numPr>
          <w:ilvl w:val="0"/>
          <w:numId w:val="40"/>
        </w:numPr>
      </w:pPr>
      <w:r w:rsidRPr="0014793B">
        <w:t>Click “Rules” tab then “Edit Web ACL” button.</w:t>
      </w:r>
    </w:p>
    <w:p w:rsidR="0014793B" w:rsidRPr="0014793B" w:rsidRDefault="0014793B" w:rsidP="006E3490">
      <w:pPr>
        <w:numPr>
          <w:ilvl w:val="0"/>
          <w:numId w:val="40"/>
        </w:numPr>
      </w:pPr>
      <w:r w:rsidRPr="0014793B">
        <w:t xml:space="preserve">In the “Rules” drop-down list choose </w:t>
      </w:r>
      <w:proofErr w:type="spellStart"/>
      <w:r w:rsidRPr="0014793B">
        <w:t>RestAPIRule</w:t>
      </w:r>
      <w:proofErr w:type="spellEnd"/>
      <w:r w:rsidRPr="0014793B">
        <w:t xml:space="preserve"> rule and click “Add rule to Web ACL”.</w:t>
      </w:r>
    </w:p>
    <w:p w:rsidR="0014793B" w:rsidRPr="0014793B" w:rsidRDefault="0014793B" w:rsidP="006E3490">
      <w:pPr>
        <w:numPr>
          <w:ilvl w:val="0"/>
          <w:numId w:val="40"/>
        </w:numPr>
      </w:pPr>
      <w:r w:rsidRPr="0014793B">
        <w:lastRenderedPageBreak/>
        <w:t xml:space="preserve"> Assure rule action set to “Block” and click “Update”.</w:t>
      </w:r>
    </w:p>
    <w:p w:rsidR="0014793B" w:rsidRPr="0014793B" w:rsidRDefault="0014793B" w:rsidP="006E3490">
      <w:pPr>
        <w:numPr>
          <w:ilvl w:val="0"/>
          <w:numId w:val="40"/>
        </w:numPr>
      </w:pPr>
      <w:r w:rsidRPr="0014793B">
        <w:t xml:space="preserve">Wait for couple for minutes and refresh your Kibana dashboard. Check if you see blocked request to the </w:t>
      </w:r>
      <w:proofErr w:type="spellStart"/>
      <w:r w:rsidRPr="0014793B">
        <w:t>api</w:t>
      </w:r>
      <w:proofErr w:type="spellEnd"/>
      <w:r w:rsidRPr="0014793B">
        <w:t xml:space="preserve"> endpoint.</w:t>
      </w:r>
    </w:p>
    <w:p w:rsidR="0014793B" w:rsidRPr="0014793B" w:rsidRDefault="0014793B" w:rsidP="006E3490">
      <w:pPr>
        <w:numPr>
          <w:ilvl w:val="0"/>
          <w:numId w:val="40"/>
        </w:numPr>
      </w:pPr>
      <w:r w:rsidRPr="0014793B">
        <w:t>Go to Athena console and run the following query:</w:t>
      </w:r>
    </w:p>
    <w:p w:rsidR="0014793B" w:rsidRPr="0014793B" w:rsidRDefault="0014793B" w:rsidP="0014793B">
      <w:r w:rsidRPr="0014793B">
        <w:t xml:space="preserve">SELECT </w:t>
      </w:r>
    </w:p>
    <w:p w:rsidR="0014793B" w:rsidRPr="0014793B" w:rsidRDefault="0014793B" w:rsidP="0014793B">
      <w:r w:rsidRPr="0014793B">
        <w:t xml:space="preserve">    </w:t>
      </w:r>
      <w:proofErr w:type="spellStart"/>
      <w:r w:rsidRPr="0014793B">
        <w:t>client_ip</w:t>
      </w:r>
      <w:proofErr w:type="spellEnd"/>
      <w:r w:rsidRPr="0014793B">
        <w:t>,</w:t>
      </w:r>
    </w:p>
    <w:p w:rsidR="0014793B" w:rsidRPr="0014793B" w:rsidRDefault="0014793B" w:rsidP="0014793B">
      <w:r w:rsidRPr="0014793B">
        <w:t xml:space="preserve">    </w:t>
      </w:r>
      <w:proofErr w:type="spellStart"/>
      <w:r w:rsidRPr="0014793B">
        <w:t>request_url</w:t>
      </w:r>
      <w:proofErr w:type="spellEnd"/>
      <w:r w:rsidRPr="0014793B">
        <w:t>,</w:t>
      </w:r>
    </w:p>
    <w:p w:rsidR="0014793B" w:rsidRPr="0014793B" w:rsidRDefault="0014793B" w:rsidP="0014793B">
      <w:r w:rsidRPr="0014793B">
        <w:t xml:space="preserve">    </w:t>
      </w:r>
      <w:proofErr w:type="spellStart"/>
      <w:r w:rsidRPr="0014793B">
        <w:t>target_status_code</w:t>
      </w:r>
      <w:proofErr w:type="spellEnd"/>
      <w:r w:rsidRPr="0014793B">
        <w:t>,</w:t>
      </w:r>
    </w:p>
    <w:p w:rsidR="0014793B" w:rsidRPr="0014793B" w:rsidRDefault="0014793B" w:rsidP="0014793B">
      <w:r w:rsidRPr="0014793B">
        <w:t xml:space="preserve">    </w:t>
      </w:r>
      <w:proofErr w:type="gramStart"/>
      <w:r w:rsidRPr="0014793B">
        <w:t>COUNT(</w:t>
      </w:r>
      <w:proofErr w:type="gramEnd"/>
      <w:r w:rsidRPr="0014793B">
        <w:t>*) as counter</w:t>
      </w:r>
    </w:p>
    <w:p w:rsidR="0014793B" w:rsidRPr="0014793B" w:rsidRDefault="0014793B" w:rsidP="0014793B">
      <w:r w:rsidRPr="0014793B">
        <w:t xml:space="preserve">  FROM</w:t>
      </w:r>
    </w:p>
    <w:p w:rsidR="0014793B" w:rsidRPr="0014793B" w:rsidRDefault="0014793B" w:rsidP="0014793B">
      <w:r w:rsidRPr="0014793B">
        <w:t xml:space="preserve">    </w:t>
      </w:r>
      <w:proofErr w:type="spellStart"/>
      <w:r w:rsidRPr="0014793B">
        <w:t>app_access_logs</w:t>
      </w:r>
      <w:proofErr w:type="spellEnd"/>
    </w:p>
    <w:p w:rsidR="0014793B" w:rsidRPr="0014793B" w:rsidRDefault="0014793B" w:rsidP="0014793B">
      <w:r w:rsidRPr="0014793B">
        <w:t xml:space="preserve">  WHERE</w:t>
      </w:r>
    </w:p>
    <w:p w:rsidR="0014793B" w:rsidRPr="0014793B" w:rsidRDefault="0014793B" w:rsidP="0014793B">
      <w:r w:rsidRPr="0014793B">
        <w:t xml:space="preserve">    </w:t>
      </w:r>
      <w:proofErr w:type="spellStart"/>
      <w:r w:rsidRPr="0014793B">
        <w:t>parse_</w:t>
      </w:r>
      <w:proofErr w:type="gramStart"/>
      <w:r w:rsidRPr="0014793B">
        <w:t>datetime</w:t>
      </w:r>
      <w:proofErr w:type="spellEnd"/>
      <w:r w:rsidRPr="0014793B">
        <w:t>(</w:t>
      </w:r>
      <w:proofErr w:type="gramEnd"/>
      <w:r w:rsidRPr="0014793B">
        <w:t>time, '</w:t>
      </w:r>
      <w:proofErr w:type="spellStart"/>
      <w:r w:rsidRPr="0014793B">
        <w:t>yyyy</w:t>
      </w:r>
      <w:proofErr w:type="spellEnd"/>
      <w:r w:rsidRPr="0014793B">
        <w:t>-</w:t>
      </w:r>
      <w:proofErr w:type="spellStart"/>
      <w:r w:rsidRPr="0014793B">
        <w:t>MM</w:t>
      </w:r>
      <w:proofErr w:type="spellEnd"/>
      <w:r w:rsidRPr="0014793B">
        <w:t>-</w:t>
      </w:r>
      <w:proofErr w:type="spellStart"/>
      <w:r w:rsidRPr="0014793B">
        <w:t>dd</w:t>
      </w:r>
      <w:proofErr w:type="spellEnd"/>
      <w:r w:rsidRPr="0014793B">
        <w:t>''</w:t>
      </w:r>
      <w:proofErr w:type="spellStart"/>
      <w:r w:rsidRPr="0014793B">
        <w:t>T''HH:mm:ss.SSSSSS''Z</w:t>
      </w:r>
      <w:proofErr w:type="spellEnd"/>
      <w:r w:rsidRPr="0014793B">
        <w:t>') &gt; DATE_ADD('minute', -5, NOW()) AND</w:t>
      </w:r>
    </w:p>
    <w:p w:rsidR="0014793B" w:rsidRPr="0014793B" w:rsidRDefault="0014793B" w:rsidP="0014793B">
      <w:r w:rsidRPr="0014793B">
        <w:t xml:space="preserve">    </w:t>
      </w:r>
      <w:proofErr w:type="spellStart"/>
      <w:r w:rsidRPr="0014793B">
        <w:t>elb_status_code</w:t>
      </w:r>
      <w:proofErr w:type="spellEnd"/>
      <w:r w:rsidRPr="0014793B">
        <w:t xml:space="preserve"> = '403'</w:t>
      </w:r>
    </w:p>
    <w:p w:rsidR="0014793B" w:rsidRPr="0014793B" w:rsidRDefault="0014793B" w:rsidP="0014793B">
      <w:r w:rsidRPr="0014793B">
        <w:t xml:space="preserve">  GROUP BY</w:t>
      </w:r>
    </w:p>
    <w:p w:rsidR="0014793B" w:rsidRPr="0014793B" w:rsidRDefault="0014793B" w:rsidP="0014793B">
      <w:r w:rsidRPr="0014793B">
        <w:t xml:space="preserve">    </w:t>
      </w:r>
      <w:proofErr w:type="spellStart"/>
      <w:r w:rsidRPr="0014793B">
        <w:t>client_ip</w:t>
      </w:r>
      <w:proofErr w:type="spellEnd"/>
      <w:r w:rsidRPr="0014793B">
        <w:t>,</w:t>
      </w:r>
    </w:p>
    <w:p w:rsidR="0014793B" w:rsidRPr="0014793B" w:rsidRDefault="0014793B" w:rsidP="0014793B">
      <w:r w:rsidRPr="0014793B">
        <w:t xml:space="preserve">    </w:t>
      </w:r>
      <w:proofErr w:type="spellStart"/>
      <w:r w:rsidRPr="0014793B">
        <w:t>request_url</w:t>
      </w:r>
      <w:proofErr w:type="spellEnd"/>
      <w:r w:rsidRPr="0014793B">
        <w:t>,</w:t>
      </w:r>
    </w:p>
    <w:p w:rsidR="0014793B" w:rsidRPr="0014793B" w:rsidRDefault="0014793B" w:rsidP="0014793B">
      <w:r w:rsidRPr="0014793B">
        <w:t xml:space="preserve">    </w:t>
      </w:r>
      <w:proofErr w:type="spellStart"/>
      <w:r w:rsidRPr="0014793B">
        <w:t>date_</w:t>
      </w:r>
      <w:proofErr w:type="gramStart"/>
      <w:r w:rsidRPr="0014793B">
        <w:t>trunc</w:t>
      </w:r>
      <w:proofErr w:type="spellEnd"/>
      <w:r w:rsidRPr="0014793B">
        <w:t>(</w:t>
      </w:r>
      <w:proofErr w:type="gramEnd"/>
      <w:r w:rsidRPr="0014793B">
        <w:t xml:space="preserve">'minute', </w:t>
      </w:r>
      <w:proofErr w:type="spellStart"/>
      <w:r w:rsidRPr="0014793B">
        <w:t>parse_datetime</w:t>
      </w:r>
      <w:proofErr w:type="spellEnd"/>
      <w:r w:rsidRPr="0014793B">
        <w:t>(time, '</w:t>
      </w:r>
      <w:proofErr w:type="spellStart"/>
      <w:r w:rsidRPr="0014793B">
        <w:t>yyyy</w:t>
      </w:r>
      <w:proofErr w:type="spellEnd"/>
      <w:r w:rsidRPr="0014793B">
        <w:t>-</w:t>
      </w:r>
      <w:proofErr w:type="spellStart"/>
      <w:r w:rsidRPr="0014793B">
        <w:t>MM</w:t>
      </w:r>
      <w:proofErr w:type="spellEnd"/>
      <w:r w:rsidRPr="0014793B">
        <w:t>-</w:t>
      </w:r>
      <w:proofErr w:type="spellStart"/>
      <w:r w:rsidRPr="0014793B">
        <w:t>dd</w:t>
      </w:r>
      <w:proofErr w:type="spellEnd"/>
      <w:r w:rsidRPr="0014793B">
        <w:t>''</w:t>
      </w:r>
      <w:proofErr w:type="spellStart"/>
      <w:r w:rsidRPr="0014793B">
        <w:t>T''HH:mm:ss.SSSSSS''Z</w:t>
      </w:r>
      <w:proofErr w:type="spellEnd"/>
      <w:r w:rsidRPr="0014793B">
        <w:t>')),</w:t>
      </w:r>
    </w:p>
    <w:p w:rsidR="0014793B" w:rsidRPr="0014793B" w:rsidRDefault="0014793B" w:rsidP="0014793B">
      <w:r w:rsidRPr="0014793B">
        <w:t xml:space="preserve">    </w:t>
      </w:r>
      <w:proofErr w:type="spellStart"/>
      <w:r w:rsidRPr="0014793B">
        <w:t>target_status_code</w:t>
      </w:r>
      <w:proofErr w:type="spellEnd"/>
    </w:p>
    <w:p w:rsidR="0014793B" w:rsidRPr="0014793B" w:rsidRDefault="0014793B" w:rsidP="0014793B"/>
    <w:p w:rsidR="0014793B" w:rsidRPr="0014793B" w:rsidRDefault="0014793B" w:rsidP="0014793B">
      <w:r w:rsidRPr="0014793B">
        <w:t>You can see that requests from that IP address to /</w:t>
      </w:r>
      <w:proofErr w:type="spellStart"/>
      <w:r w:rsidRPr="0014793B">
        <w:t>api</w:t>
      </w:r>
      <w:proofErr w:type="spellEnd"/>
      <w:r w:rsidRPr="0014793B">
        <w:t xml:space="preserve"> </w:t>
      </w:r>
      <w:proofErr w:type="spellStart"/>
      <w:r w:rsidRPr="0014793B">
        <w:t>url</w:t>
      </w:r>
      <w:proofErr w:type="spellEnd"/>
      <w:r w:rsidRPr="0014793B">
        <w:t xml:space="preserve"> been blocked by the WAF rule.</w:t>
      </w:r>
    </w:p>
    <w:p w:rsidR="0014793B" w:rsidRPr="0014793B" w:rsidRDefault="0014793B" w:rsidP="0014793B">
      <w:pPr>
        <w:rPr>
          <w:b/>
          <w:bCs/>
        </w:rPr>
      </w:pPr>
      <w:r w:rsidRPr="0014793B">
        <w:rPr>
          <w:b/>
          <w:bCs/>
        </w:rPr>
        <w:t>Step 5: Honeypot for bad bots and scrapers.</w:t>
      </w:r>
    </w:p>
    <w:p w:rsidR="0014793B" w:rsidRPr="0014793B" w:rsidRDefault="0014793B" w:rsidP="0014793B">
      <w:pPr>
        <w:numPr>
          <w:ilvl w:val="0"/>
          <w:numId w:val="32"/>
        </w:numPr>
      </w:pPr>
      <w:r w:rsidRPr="0014793B">
        <w:t xml:space="preserve">Open Chrome browser and navigate to the </w:t>
      </w:r>
      <w:proofErr w:type="spellStart"/>
      <w:r w:rsidR="00041E1B">
        <w:t>WebCarter</w:t>
      </w:r>
      <w:proofErr w:type="spellEnd"/>
      <w:r w:rsidRPr="0014793B">
        <w:t xml:space="preserve"> home page. </w:t>
      </w:r>
    </w:p>
    <w:p w:rsidR="0014793B" w:rsidRPr="0014793B" w:rsidRDefault="0014793B" w:rsidP="0014793B">
      <w:pPr>
        <w:numPr>
          <w:ilvl w:val="0"/>
          <w:numId w:val="32"/>
        </w:numPr>
      </w:pPr>
      <w:r w:rsidRPr="0014793B">
        <w:lastRenderedPageBreak/>
        <w:t>Right click on the page and choose “Inspect”.</w:t>
      </w:r>
    </w:p>
    <w:p w:rsidR="0014793B" w:rsidRPr="0014793B" w:rsidRDefault="0014793B" w:rsidP="0014793B">
      <w:pPr>
        <w:numPr>
          <w:ilvl w:val="0"/>
          <w:numId w:val="32"/>
        </w:numPr>
      </w:pPr>
      <w:r w:rsidRPr="0014793B">
        <w:t xml:space="preserve">Verify the honeypot link is present on the page. This link has been inserted into your application by AWS Systems Manager, which was configured by WAF Automation CloudFormation stack. </w:t>
      </w:r>
    </w:p>
    <w:p w:rsidR="0014793B" w:rsidRPr="0014793B" w:rsidRDefault="0014793B" w:rsidP="0014793B"/>
    <w:p w:rsidR="0014793B" w:rsidRPr="0014793B" w:rsidRDefault="0014793B" w:rsidP="0014793B">
      <w:r w:rsidRPr="0014793B">
        <w:rPr>
          <w:noProof/>
        </w:rPr>
        <w:drawing>
          <wp:inline distT="0" distB="0" distL="0" distR="0" wp14:anchorId="6C625A8C" wp14:editId="14389DEE">
            <wp:extent cx="5667022" cy="33663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6-06 at 9.56.12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2640" cy="339935"/>
                    </a:xfrm>
                    <a:prstGeom prst="rect">
                      <a:avLst/>
                    </a:prstGeom>
                  </pic:spPr>
                </pic:pic>
              </a:graphicData>
            </a:graphic>
          </wp:inline>
        </w:drawing>
      </w:r>
    </w:p>
    <w:p w:rsidR="0014793B" w:rsidRPr="0014793B" w:rsidRDefault="0014793B" w:rsidP="0014793B"/>
    <w:p w:rsidR="0014793B" w:rsidRPr="0014793B" w:rsidRDefault="0014793B" w:rsidP="0014793B">
      <w:r w:rsidRPr="0014793B">
        <w:t xml:space="preserve">WAF Automation CloudFormation stack configured an API Gateway instance with Lambda function that parses the source IP address of the request and adds the source IP address to the black list. </w:t>
      </w:r>
    </w:p>
    <w:p w:rsidR="0014793B" w:rsidRPr="0014793B" w:rsidRDefault="0014793B" w:rsidP="0014793B">
      <w:pPr>
        <w:numPr>
          <w:ilvl w:val="0"/>
          <w:numId w:val="32"/>
        </w:numPr>
      </w:pPr>
      <w:r w:rsidRPr="0014793B">
        <w:t xml:space="preserve">To review / customize the honeypot lambda function, go to AWS Console and choose API Gateway service. </w:t>
      </w:r>
    </w:p>
    <w:p w:rsidR="0014793B" w:rsidRPr="0014793B" w:rsidRDefault="0014793B" w:rsidP="0014793B">
      <w:pPr>
        <w:numPr>
          <w:ilvl w:val="0"/>
          <w:numId w:val="32"/>
        </w:numPr>
      </w:pPr>
      <w:r w:rsidRPr="0014793B">
        <w:t xml:space="preserve">Choose “Security Automation – </w:t>
      </w:r>
      <w:proofErr w:type="gramStart"/>
      <w:r w:rsidRPr="0014793B">
        <w:t>WAF..</w:t>
      </w:r>
      <w:proofErr w:type="gramEnd"/>
      <w:r w:rsidRPr="0014793B">
        <w:t>” API and click “ANY”.</w:t>
      </w:r>
    </w:p>
    <w:p w:rsidR="0014793B" w:rsidRPr="0014793B" w:rsidRDefault="0014793B" w:rsidP="0014793B">
      <w:pPr>
        <w:numPr>
          <w:ilvl w:val="0"/>
          <w:numId w:val="32"/>
        </w:numPr>
      </w:pPr>
      <w:r w:rsidRPr="0014793B">
        <w:t>Click on the Lambda function on the right if you’d like to customize this function:</w:t>
      </w:r>
    </w:p>
    <w:p w:rsidR="0014793B" w:rsidRPr="0014793B" w:rsidRDefault="0014793B" w:rsidP="0014793B"/>
    <w:p w:rsidR="0014793B" w:rsidRPr="0014793B" w:rsidRDefault="0014793B" w:rsidP="0014793B">
      <w:r w:rsidRPr="0014793B">
        <w:rPr>
          <w:noProof/>
        </w:rPr>
        <w:drawing>
          <wp:inline distT="0" distB="0" distL="0" distR="0" wp14:anchorId="5B0F819C" wp14:editId="7CEC28D1">
            <wp:extent cx="4154311" cy="177490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6-06 at 10.22.21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64374" cy="1779202"/>
                    </a:xfrm>
                    <a:prstGeom prst="rect">
                      <a:avLst/>
                    </a:prstGeom>
                  </pic:spPr>
                </pic:pic>
              </a:graphicData>
            </a:graphic>
          </wp:inline>
        </w:drawing>
      </w:r>
    </w:p>
    <w:p w:rsidR="0014793B" w:rsidRPr="0014793B" w:rsidRDefault="0014793B" w:rsidP="0014793B"/>
    <w:p w:rsidR="0014793B" w:rsidRPr="0014793B" w:rsidRDefault="0014793B" w:rsidP="0014793B">
      <w:pPr>
        <w:numPr>
          <w:ilvl w:val="0"/>
          <w:numId w:val="32"/>
        </w:numPr>
      </w:pPr>
      <w:r w:rsidRPr="0014793B">
        <w:t xml:space="preserve">Run </w:t>
      </w:r>
      <w:proofErr w:type="spellStart"/>
      <w:r w:rsidRPr="0014793B">
        <w:t>HTTTRack</w:t>
      </w:r>
      <w:proofErr w:type="spellEnd"/>
      <w:r w:rsidRPr="0014793B">
        <w:t xml:space="preserve"> web copier on your Windows instance.</w:t>
      </w:r>
    </w:p>
    <w:p w:rsidR="0014793B" w:rsidRPr="0014793B" w:rsidRDefault="0014793B" w:rsidP="0014793B">
      <w:pPr>
        <w:numPr>
          <w:ilvl w:val="0"/>
          <w:numId w:val="32"/>
        </w:numPr>
      </w:pPr>
      <w:r w:rsidRPr="0014793B">
        <w:t xml:space="preserve">Click “Next” on the Welcome page </w:t>
      </w:r>
      <w:r w:rsidR="00BB00A5">
        <w:t>and enter your project name (</w:t>
      </w:r>
      <w:proofErr w:type="spellStart"/>
      <w:r w:rsidR="00041E1B">
        <w:t>WebCarter</w:t>
      </w:r>
      <w:proofErr w:type="spellEnd"/>
      <w:r w:rsidR="00BB00A5">
        <w:t xml:space="preserve"> for example)</w:t>
      </w:r>
      <w:r w:rsidRPr="0014793B">
        <w:t>:</w:t>
      </w:r>
    </w:p>
    <w:p w:rsidR="0014793B" w:rsidRPr="0014793B" w:rsidRDefault="0014793B" w:rsidP="0014793B"/>
    <w:p w:rsidR="0014793B" w:rsidRPr="0014793B" w:rsidRDefault="00BB00A5" w:rsidP="0014793B">
      <w:r>
        <w:rPr>
          <w:noProof/>
        </w:rPr>
        <w:lastRenderedPageBreak/>
        <w:drawing>
          <wp:inline distT="0" distB="0" distL="0" distR="0">
            <wp:extent cx="3081198" cy="2299377"/>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6-13 at 1.36.2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9062" cy="2305246"/>
                    </a:xfrm>
                    <a:prstGeom prst="rect">
                      <a:avLst/>
                    </a:prstGeom>
                  </pic:spPr>
                </pic:pic>
              </a:graphicData>
            </a:graphic>
          </wp:inline>
        </w:drawing>
      </w:r>
    </w:p>
    <w:p w:rsidR="00BB00A5" w:rsidRDefault="00BB00A5" w:rsidP="0014793B">
      <w:pPr>
        <w:numPr>
          <w:ilvl w:val="0"/>
          <w:numId w:val="32"/>
        </w:numPr>
      </w:pPr>
      <w:r>
        <w:t xml:space="preserve">Click “Add URL”, enter the ALB </w:t>
      </w:r>
      <w:proofErr w:type="gramStart"/>
      <w:r>
        <w:t>endpoint  and</w:t>
      </w:r>
      <w:proofErr w:type="gramEnd"/>
      <w:r>
        <w:t xml:space="preserve"> click “OK”:</w:t>
      </w:r>
    </w:p>
    <w:p w:rsidR="00BB00A5" w:rsidRDefault="00BB00A5" w:rsidP="00BB00A5">
      <w:pPr>
        <w:ind w:left="360"/>
      </w:pPr>
      <w:r>
        <w:rPr>
          <w:noProof/>
        </w:rPr>
        <w:drawing>
          <wp:inline distT="0" distB="0" distL="0" distR="0">
            <wp:extent cx="3104628" cy="186012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06-13 at 1.38.32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19042" cy="1868759"/>
                    </a:xfrm>
                    <a:prstGeom prst="rect">
                      <a:avLst/>
                    </a:prstGeom>
                  </pic:spPr>
                </pic:pic>
              </a:graphicData>
            </a:graphic>
          </wp:inline>
        </w:drawing>
      </w:r>
    </w:p>
    <w:p w:rsidR="0014793B" w:rsidRPr="0014793B" w:rsidRDefault="0014793B" w:rsidP="003D45D2">
      <w:pPr>
        <w:numPr>
          <w:ilvl w:val="0"/>
          <w:numId w:val="32"/>
        </w:numPr>
      </w:pPr>
      <w:r w:rsidRPr="0014793B">
        <w:t xml:space="preserve"> “Set options”</w:t>
      </w:r>
      <w:r w:rsidR="00BB00A5">
        <w:t xml:space="preserve"> button</w:t>
      </w:r>
      <w:r w:rsidR="003D45D2">
        <w:t xml:space="preserve"> and go </w:t>
      </w:r>
      <w:r w:rsidRPr="0014793B">
        <w:t>to “Experts Only” tab</w:t>
      </w:r>
      <w:r w:rsidR="003D45D2">
        <w:t>. C</w:t>
      </w:r>
      <w:r w:rsidRPr="0014793B">
        <w:t>hange “Global travel mode” to “Go everywhere…”. Due to out honeypot is on another domain, this will allow us to simulate a bad bot hitting the “no-follow” hidden honeypot link above:</w:t>
      </w:r>
    </w:p>
    <w:p w:rsidR="0014793B" w:rsidRPr="0014793B" w:rsidRDefault="0014793B" w:rsidP="0014793B">
      <w:r w:rsidRPr="0014793B">
        <w:rPr>
          <w:noProof/>
        </w:rPr>
        <w:drawing>
          <wp:inline distT="0" distB="0" distL="0" distR="0" wp14:anchorId="7ACE9CDF" wp14:editId="6364FF3C">
            <wp:extent cx="1772355" cy="104656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6-06 at 10.44.05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2523" cy="1058469"/>
                    </a:xfrm>
                    <a:prstGeom prst="rect">
                      <a:avLst/>
                    </a:prstGeom>
                  </pic:spPr>
                </pic:pic>
              </a:graphicData>
            </a:graphic>
          </wp:inline>
        </w:drawing>
      </w:r>
    </w:p>
    <w:p w:rsidR="0014793B" w:rsidRPr="0014793B" w:rsidRDefault="0014793B" w:rsidP="0014793B">
      <w:pPr>
        <w:numPr>
          <w:ilvl w:val="0"/>
          <w:numId w:val="32"/>
        </w:numPr>
      </w:pPr>
      <w:r w:rsidRPr="0014793B">
        <w:t>Click “Next” then “Finish”.</w:t>
      </w:r>
    </w:p>
    <w:p w:rsidR="0014793B" w:rsidRPr="0014793B" w:rsidRDefault="0014793B" w:rsidP="0014793B">
      <w:pPr>
        <w:numPr>
          <w:ilvl w:val="0"/>
          <w:numId w:val="32"/>
        </w:numPr>
      </w:pPr>
      <w:r w:rsidRPr="0014793B">
        <w:t>You can cancel the test after you see the site been downloading. It was enough time for the copier to follow the honeypot URL.</w:t>
      </w:r>
    </w:p>
    <w:p w:rsidR="0014793B" w:rsidRPr="0014793B" w:rsidRDefault="0014793B" w:rsidP="0014793B">
      <w:pPr>
        <w:numPr>
          <w:ilvl w:val="0"/>
          <w:numId w:val="32"/>
        </w:numPr>
      </w:pPr>
      <w:r w:rsidRPr="0014793B">
        <w:t xml:space="preserve">Navigate to WAF&amp; </w:t>
      </w:r>
      <w:proofErr w:type="gramStart"/>
      <w:r w:rsidRPr="0014793B">
        <w:t>Shield  AWS</w:t>
      </w:r>
      <w:proofErr w:type="gramEnd"/>
      <w:r w:rsidRPr="0014793B">
        <w:t xml:space="preserve"> Console, “IP Addresses” and choose “.. Bad Bot Set”. Assure you see your external IP address in the list. </w:t>
      </w:r>
    </w:p>
    <w:p w:rsidR="0014793B" w:rsidRPr="0014793B" w:rsidRDefault="0014793B" w:rsidP="0014793B">
      <w:pPr>
        <w:rPr>
          <w:b/>
          <w:bCs/>
        </w:rPr>
      </w:pPr>
    </w:p>
    <w:p w:rsidR="0014793B" w:rsidRPr="0014793B" w:rsidRDefault="0014793B" w:rsidP="0014793B">
      <w:r w:rsidRPr="0014793B">
        <w:rPr>
          <w:b/>
          <w:bCs/>
        </w:rPr>
        <w:t>Note</w:t>
      </w:r>
      <w:r w:rsidRPr="0014793B">
        <w:t xml:space="preserve">: In this simulation </w:t>
      </w:r>
      <w:proofErr w:type="spellStart"/>
      <w:r w:rsidRPr="0014793B">
        <w:t>HTTTrack</w:t>
      </w:r>
      <w:proofErr w:type="spellEnd"/>
      <w:r w:rsidRPr="0014793B">
        <w:t xml:space="preserve"> is accessing an ALB using 10.x.x.x IP address, while accessing API GW honeypot endpoint using public IP address. Due to this simulation network topology, we can see our public source IP address been added to the block list by the Lambda function, although traffic from </w:t>
      </w:r>
      <w:proofErr w:type="spellStart"/>
      <w:r w:rsidRPr="0014793B">
        <w:t>HTTTrack</w:t>
      </w:r>
      <w:proofErr w:type="spellEnd"/>
      <w:r w:rsidRPr="0014793B">
        <w:t xml:space="preserve"> is not been blocked. In the real-life scenario scraper will be blocked based on its public IP address.</w:t>
      </w:r>
    </w:p>
    <w:p w:rsidR="0014793B" w:rsidRPr="0014793B" w:rsidRDefault="0014793B" w:rsidP="0014793B"/>
    <w:p w:rsidR="0014793B" w:rsidRPr="0014793B" w:rsidRDefault="0014793B" w:rsidP="0014793B"/>
    <w:p w:rsidR="0014793B" w:rsidRPr="0014793B" w:rsidRDefault="0014793B" w:rsidP="0014793B"/>
    <w:p w:rsidR="0014793B" w:rsidRPr="0014793B" w:rsidRDefault="0014793B" w:rsidP="0014793B"/>
    <w:p w:rsidR="0014793B" w:rsidRPr="0014793B" w:rsidRDefault="0014793B" w:rsidP="0014793B">
      <w:pPr>
        <w:rPr>
          <w:b/>
          <w:bCs/>
        </w:rPr>
      </w:pPr>
      <w:r w:rsidRPr="0014793B">
        <w:rPr>
          <w:b/>
          <w:bCs/>
        </w:rPr>
        <w:t xml:space="preserve">Step 3: WAF </w:t>
      </w:r>
      <w:proofErr w:type="gramStart"/>
      <w:r w:rsidRPr="0014793B">
        <w:rPr>
          <w:b/>
          <w:bCs/>
        </w:rPr>
        <w:t>Automation  using</w:t>
      </w:r>
      <w:proofErr w:type="gramEnd"/>
      <w:r w:rsidRPr="0014793B">
        <w:rPr>
          <w:b/>
          <w:bCs/>
        </w:rPr>
        <w:t xml:space="preserve"> AWS Lambda and Amazon Athena.</w:t>
      </w:r>
    </w:p>
    <w:p w:rsidR="0014793B" w:rsidRPr="0014793B" w:rsidRDefault="0014793B" w:rsidP="0014793B"/>
    <w:p w:rsidR="0014793B" w:rsidRPr="0014793B" w:rsidRDefault="0014793B" w:rsidP="0014793B">
      <w:r w:rsidRPr="0014793B">
        <w:t xml:space="preserve">In the above steps we demonstrated manual creation of the WAF rules using information we’ve got from Kibana dashboard and Athena SQL queries. Below we’ll work with automated protection configured by WAF Automation CloudFormation template. </w:t>
      </w:r>
    </w:p>
    <w:p w:rsidR="0014793B" w:rsidRPr="0014793B" w:rsidRDefault="0014793B" w:rsidP="0014793B">
      <w:r w:rsidRPr="0014793B">
        <w:t xml:space="preserve"> </w:t>
      </w:r>
    </w:p>
    <w:p w:rsidR="0014793B" w:rsidRPr="0014793B" w:rsidRDefault="0014793B" w:rsidP="0014793B">
      <w:pPr>
        <w:numPr>
          <w:ilvl w:val="0"/>
          <w:numId w:val="36"/>
        </w:numPr>
      </w:pPr>
      <w:r w:rsidRPr="0014793B">
        <w:t xml:space="preserve">Go to WAF &amp; Shield AWS Console, IP Addresses and click on </w:t>
      </w:r>
      <w:proofErr w:type="gramStart"/>
      <w:r w:rsidRPr="0014793B">
        <w:t>“..</w:t>
      </w:r>
      <w:proofErr w:type="gramEnd"/>
      <w:r w:rsidRPr="0014793B">
        <w:t xml:space="preserve"> Scanners &amp; Probes Set”.</w:t>
      </w:r>
    </w:p>
    <w:p w:rsidR="0014793B" w:rsidRPr="0014793B" w:rsidRDefault="0014793B" w:rsidP="0014793B">
      <w:pPr>
        <w:numPr>
          <w:ilvl w:val="0"/>
          <w:numId w:val="36"/>
        </w:numPr>
      </w:pPr>
      <w:r w:rsidRPr="0014793B">
        <w:t xml:space="preserve">Assure the list is currently empty. </w:t>
      </w:r>
    </w:p>
    <w:p w:rsidR="0014793B" w:rsidRPr="0014793B" w:rsidRDefault="0014793B" w:rsidP="0014793B">
      <w:pPr>
        <w:numPr>
          <w:ilvl w:val="0"/>
          <w:numId w:val="36"/>
        </w:numPr>
      </w:pPr>
      <w:r w:rsidRPr="0014793B">
        <w:t>Go to Amazon Athena console and navigate to “Saved Queries” tab.</w:t>
      </w:r>
    </w:p>
    <w:p w:rsidR="0014793B" w:rsidRPr="0014793B" w:rsidRDefault="0014793B" w:rsidP="0014793B">
      <w:pPr>
        <w:numPr>
          <w:ilvl w:val="0"/>
          <w:numId w:val="36"/>
        </w:numPr>
      </w:pPr>
      <w:r w:rsidRPr="0014793B">
        <w:t>Click on “</w:t>
      </w:r>
      <w:proofErr w:type="spellStart"/>
      <w:r w:rsidRPr="0014793B">
        <w:t>ScannersProbesLogParser</w:t>
      </w:r>
      <w:proofErr w:type="spellEnd"/>
      <w:r w:rsidRPr="0014793B">
        <w:t xml:space="preserve">” query. </w:t>
      </w:r>
    </w:p>
    <w:p w:rsidR="0014793B" w:rsidRPr="0014793B" w:rsidRDefault="0014793B" w:rsidP="0014793B">
      <w:pPr>
        <w:numPr>
          <w:ilvl w:val="0"/>
          <w:numId w:val="36"/>
        </w:numPr>
      </w:pPr>
      <w:r w:rsidRPr="0014793B">
        <w:t>For our exercise, change the time window from 240 minutes to 5 minutes:</w:t>
      </w:r>
    </w:p>
    <w:p w:rsidR="0014793B" w:rsidRPr="0014793B" w:rsidRDefault="0014793B" w:rsidP="0014793B">
      <w:pPr>
        <w:rPr>
          <w:i/>
          <w:iCs/>
        </w:rPr>
      </w:pPr>
      <w:r w:rsidRPr="0014793B">
        <w:rPr>
          <w:i/>
          <w:iCs/>
        </w:rPr>
        <w:t>DATE_</w:t>
      </w:r>
      <w:proofErr w:type="gramStart"/>
      <w:r w:rsidRPr="0014793B">
        <w:rPr>
          <w:i/>
          <w:iCs/>
        </w:rPr>
        <w:t>ADD(</w:t>
      </w:r>
      <w:proofErr w:type="gramEnd"/>
      <w:r w:rsidRPr="0014793B">
        <w:rPr>
          <w:i/>
          <w:iCs/>
        </w:rPr>
        <w:t>'minute', -5, NOW())</w:t>
      </w:r>
    </w:p>
    <w:p w:rsidR="0014793B" w:rsidRPr="0014793B" w:rsidRDefault="0014793B" w:rsidP="0014793B">
      <w:r w:rsidRPr="0014793B">
        <w:t xml:space="preserve">Now this modified query will be looking for any IP address that got &gt;=50 of the 4xx responses from the application within last 5 minutes. </w:t>
      </w:r>
    </w:p>
    <w:p w:rsidR="0014793B" w:rsidRPr="0014793B" w:rsidRDefault="0014793B" w:rsidP="0014793B">
      <w:pPr>
        <w:numPr>
          <w:ilvl w:val="0"/>
          <w:numId w:val="36"/>
        </w:numPr>
      </w:pPr>
      <w:r w:rsidRPr="0014793B">
        <w:t>Click “Save as” and save the modified function with the new name “ScannersProbesLogParser5min”.</w:t>
      </w:r>
    </w:p>
    <w:p w:rsidR="0014793B" w:rsidRPr="0014793B" w:rsidRDefault="0014793B" w:rsidP="0014793B">
      <w:pPr>
        <w:numPr>
          <w:ilvl w:val="0"/>
          <w:numId w:val="36"/>
        </w:numPr>
      </w:pPr>
      <w:r w:rsidRPr="0014793B">
        <w:lastRenderedPageBreak/>
        <w:t>In AWS CLI run the following command updating the region as required (here and in all commands below):</w:t>
      </w:r>
    </w:p>
    <w:p w:rsidR="0014793B" w:rsidRPr="0014793B" w:rsidRDefault="0014793B" w:rsidP="0014793B">
      <w:pPr>
        <w:rPr>
          <w:i/>
          <w:iCs/>
        </w:rPr>
      </w:pPr>
      <w:proofErr w:type="spellStart"/>
      <w:r w:rsidRPr="0014793B">
        <w:rPr>
          <w:i/>
          <w:iCs/>
        </w:rPr>
        <w:t>aws</w:t>
      </w:r>
      <w:proofErr w:type="spellEnd"/>
      <w:r w:rsidRPr="0014793B">
        <w:rPr>
          <w:i/>
          <w:iCs/>
        </w:rPr>
        <w:t xml:space="preserve"> </w:t>
      </w:r>
      <w:proofErr w:type="spellStart"/>
      <w:r w:rsidRPr="0014793B">
        <w:rPr>
          <w:i/>
          <w:iCs/>
        </w:rPr>
        <w:t>athena</w:t>
      </w:r>
      <w:proofErr w:type="spellEnd"/>
      <w:r w:rsidRPr="0014793B">
        <w:rPr>
          <w:i/>
          <w:iCs/>
        </w:rPr>
        <w:t xml:space="preserve"> list-named-queries --region us-west-2</w:t>
      </w:r>
    </w:p>
    <w:p w:rsidR="0014793B" w:rsidRPr="0014793B" w:rsidRDefault="0014793B" w:rsidP="0014793B">
      <w:r w:rsidRPr="0014793B">
        <w:rPr>
          <w:noProof/>
        </w:rPr>
        <w:drawing>
          <wp:inline distT="0" distB="0" distL="0" distR="0" wp14:anchorId="34A0941D" wp14:editId="0F5EE4EB">
            <wp:extent cx="3093155" cy="830129"/>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6-09 at 2.29.12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7060" cy="836544"/>
                    </a:xfrm>
                    <a:prstGeom prst="rect">
                      <a:avLst/>
                    </a:prstGeom>
                  </pic:spPr>
                </pic:pic>
              </a:graphicData>
            </a:graphic>
          </wp:inline>
        </w:drawing>
      </w:r>
    </w:p>
    <w:p w:rsidR="0014793B" w:rsidRPr="0014793B" w:rsidRDefault="0014793B" w:rsidP="0014793B">
      <w:pPr>
        <w:numPr>
          <w:ilvl w:val="0"/>
          <w:numId w:val="36"/>
        </w:numPr>
      </w:pPr>
      <w:r w:rsidRPr="0014793B">
        <w:t>Copy the id of the first query in the list and run the following command with that query id:</w:t>
      </w:r>
    </w:p>
    <w:p w:rsidR="0014793B" w:rsidRPr="0014793B" w:rsidRDefault="0014793B" w:rsidP="0014793B">
      <w:proofErr w:type="spellStart"/>
      <w:r w:rsidRPr="0014793B">
        <w:t>aws</w:t>
      </w:r>
      <w:proofErr w:type="spellEnd"/>
      <w:r w:rsidRPr="0014793B">
        <w:t xml:space="preserve"> </w:t>
      </w:r>
      <w:proofErr w:type="spellStart"/>
      <w:r w:rsidRPr="0014793B">
        <w:t>athena</w:t>
      </w:r>
      <w:proofErr w:type="spellEnd"/>
      <w:r w:rsidRPr="0014793B">
        <w:t xml:space="preserve"> get-named-query </w:t>
      </w:r>
      <w:r w:rsidRPr="0014793B">
        <w:rPr>
          <w:i/>
          <w:iCs/>
        </w:rPr>
        <w:t xml:space="preserve">--region us-west-2 </w:t>
      </w:r>
      <w:r w:rsidRPr="0014793B">
        <w:t>--named-query-id 2ff43345-277d-4614-8020-b76f56e02757</w:t>
      </w:r>
    </w:p>
    <w:p w:rsidR="0014793B" w:rsidRPr="0014793B" w:rsidRDefault="0014793B" w:rsidP="0014793B">
      <w:r w:rsidRPr="0014793B">
        <w:rPr>
          <w:noProof/>
        </w:rPr>
        <w:drawing>
          <wp:inline distT="0" distB="0" distL="0" distR="0" wp14:anchorId="4680D0AE" wp14:editId="56D27DB9">
            <wp:extent cx="3900311" cy="809231"/>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6-09 at 2.29.23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36735" cy="816788"/>
                    </a:xfrm>
                    <a:prstGeom prst="rect">
                      <a:avLst/>
                    </a:prstGeom>
                  </pic:spPr>
                </pic:pic>
              </a:graphicData>
            </a:graphic>
          </wp:inline>
        </w:drawing>
      </w:r>
    </w:p>
    <w:p w:rsidR="0014793B" w:rsidRPr="0014793B" w:rsidRDefault="0014793B" w:rsidP="0014793B">
      <w:pPr>
        <w:numPr>
          <w:ilvl w:val="0"/>
          <w:numId w:val="36"/>
        </w:numPr>
      </w:pPr>
      <w:r w:rsidRPr="0014793B">
        <w:t xml:space="preserve">Check the query name and assure this is the query we just saved on the console. </w:t>
      </w:r>
    </w:p>
    <w:p w:rsidR="0014793B" w:rsidRPr="0014793B" w:rsidRDefault="0014793B" w:rsidP="0014793B">
      <w:pPr>
        <w:numPr>
          <w:ilvl w:val="0"/>
          <w:numId w:val="36"/>
        </w:numPr>
      </w:pPr>
      <w:r w:rsidRPr="0014793B">
        <w:t>Go to AWS Lambda console and search for “</w:t>
      </w:r>
      <w:proofErr w:type="spellStart"/>
      <w:r w:rsidR="00550A4B">
        <w:rPr>
          <w:rStyle w:val="Hyperlink"/>
        </w:rPr>
        <w:fldChar w:fldCharType="begin"/>
      </w:r>
      <w:r w:rsidR="00550A4B">
        <w:rPr>
          <w:rStyle w:val="Hyperlink"/>
        </w:rPr>
        <w:instrText xml:space="preserve"> HYPERLINK "https://us-west-2.console.aws.amazon.com/lambda/home?region=us-west-2" \l "/functions/AWSWAFSecurityAutomations1-LambdaLogParserFunction-OF5T61R0EN0C" </w:instrText>
      </w:r>
      <w:r w:rsidR="00550A4B">
        <w:rPr>
          <w:rStyle w:val="Hyperlink"/>
        </w:rPr>
        <w:fldChar w:fldCharType="separate"/>
      </w:r>
      <w:r w:rsidRPr="0014793B">
        <w:rPr>
          <w:rStyle w:val="Hyperlink"/>
        </w:rPr>
        <w:t>LambdaLogParserFunction</w:t>
      </w:r>
      <w:proofErr w:type="spellEnd"/>
      <w:r w:rsidR="00550A4B">
        <w:rPr>
          <w:rStyle w:val="Hyperlink"/>
        </w:rPr>
        <w:fldChar w:fldCharType="end"/>
      </w:r>
      <w:r w:rsidRPr="0014793B">
        <w:t>”.</w:t>
      </w:r>
    </w:p>
    <w:p w:rsidR="0014793B" w:rsidRPr="0014793B" w:rsidRDefault="0014793B" w:rsidP="0014793B">
      <w:pPr>
        <w:numPr>
          <w:ilvl w:val="0"/>
          <w:numId w:val="36"/>
        </w:numPr>
      </w:pPr>
      <w:r w:rsidRPr="0014793B">
        <w:t>Open “</w:t>
      </w:r>
      <w:proofErr w:type="spellStart"/>
      <w:r w:rsidRPr="0014793B">
        <w:t>LambdaLogParserFunction</w:t>
      </w:r>
      <w:proofErr w:type="spellEnd"/>
      <w:r w:rsidRPr="0014793B">
        <w:t>” and click on the “CloudWatch Events”.</w:t>
      </w:r>
    </w:p>
    <w:p w:rsidR="0014793B" w:rsidRPr="0014793B" w:rsidRDefault="0014793B" w:rsidP="0014793B">
      <w:pPr>
        <w:numPr>
          <w:ilvl w:val="0"/>
          <w:numId w:val="36"/>
        </w:numPr>
      </w:pPr>
      <w:r w:rsidRPr="0014793B">
        <w:t>Click on “…</w:t>
      </w:r>
      <w:proofErr w:type="spellStart"/>
      <w:r w:rsidRPr="0014793B">
        <w:t>LambdaAthenaAppLogParser</w:t>
      </w:r>
      <w:proofErr w:type="spellEnd"/>
      <w:r w:rsidRPr="0014793B">
        <w:t>…” one.</w:t>
      </w:r>
    </w:p>
    <w:p w:rsidR="0014793B" w:rsidRPr="0014793B" w:rsidRDefault="0014793B" w:rsidP="0014793B">
      <w:pPr>
        <w:numPr>
          <w:ilvl w:val="0"/>
          <w:numId w:val="36"/>
        </w:numPr>
      </w:pPr>
      <w:r w:rsidRPr="0014793B">
        <w:t>In the CloudWatch window click “Action-&gt;Edit” on the top right corner.</w:t>
      </w:r>
    </w:p>
    <w:p w:rsidR="0014793B" w:rsidRPr="0014793B" w:rsidRDefault="0014793B" w:rsidP="0014793B">
      <w:pPr>
        <w:numPr>
          <w:ilvl w:val="0"/>
          <w:numId w:val="36"/>
        </w:numPr>
      </w:pPr>
      <w:r w:rsidRPr="0014793B">
        <w:t>In the JSON input definition scroll right and replace the query id with the one you saved above:</w:t>
      </w:r>
    </w:p>
    <w:p w:rsidR="0014793B" w:rsidRPr="0014793B" w:rsidRDefault="0014793B" w:rsidP="0014793B">
      <w:r w:rsidRPr="0014793B">
        <w:rPr>
          <w:noProof/>
        </w:rPr>
        <w:drawing>
          <wp:inline distT="0" distB="0" distL="0" distR="0" wp14:anchorId="642E0C3B" wp14:editId="55980E19">
            <wp:extent cx="3155245" cy="15671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6-09 at 2.38.21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70975" cy="1574985"/>
                    </a:xfrm>
                    <a:prstGeom prst="rect">
                      <a:avLst/>
                    </a:prstGeom>
                  </pic:spPr>
                </pic:pic>
              </a:graphicData>
            </a:graphic>
          </wp:inline>
        </w:drawing>
      </w:r>
    </w:p>
    <w:p w:rsidR="0014793B" w:rsidRPr="0014793B" w:rsidRDefault="0014793B" w:rsidP="0014793B"/>
    <w:p w:rsidR="0014793B" w:rsidRPr="0014793B" w:rsidRDefault="0014793B" w:rsidP="0014793B">
      <w:pPr>
        <w:numPr>
          <w:ilvl w:val="0"/>
          <w:numId w:val="36"/>
        </w:numPr>
      </w:pPr>
      <w:r w:rsidRPr="0014793B">
        <w:lastRenderedPageBreak/>
        <w:t>Click “Configure details” and then “Update rule”.</w:t>
      </w:r>
    </w:p>
    <w:p w:rsidR="0014793B" w:rsidRPr="0014793B" w:rsidRDefault="0014793B" w:rsidP="0014793B"/>
    <w:p w:rsidR="0014793B" w:rsidRPr="0014793B" w:rsidRDefault="0014793B" w:rsidP="0014793B">
      <w:pPr>
        <w:numPr>
          <w:ilvl w:val="0"/>
          <w:numId w:val="36"/>
        </w:numPr>
      </w:pPr>
      <w:r w:rsidRPr="0014793B">
        <w:t>Run “Scanners and Probes” scenario on JMeter.</w:t>
      </w:r>
    </w:p>
    <w:p w:rsidR="0014793B" w:rsidRPr="0014793B" w:rsidRDefault="0014793B" w:rsidP="0014793B">
      <w:pPr>
        <w:numPr>
          <w:ilvl w:val="0"/>
          <w:numId w:val="36"/>
        </w:numPr>
      </w:pPr>
      <w:r w:rsidRPr="0014793B">
        <w:t xml:space="preserve">Go to the results tree in JMeter and verify that application returns 404 “Not found” response. </w:t>
      </w:r>
    </w:p>
    <w:p w:rsidR="0014793B" w:rsidRPr="0014793B" w:rsidRDefault="0014793B" w:rsidP="0014793B">
      <w:pPr>
        <w:numPr>
          <w:ilvl w:val="0"/>
          <w:numId w:val="36"/>
        </w:numPr>
      </w:pPr>
      <w:r w:rsidRPr="0014793B">
        <w:t xml:space="preserve">After about 5 minutes go to AWS WAF &amp; Shield console, navigate to “IP addresses” and click on “…Scanners &amp; Probes Set”. Verify that your source IP address appeared in the blocking list. </w:t>
      </w:r>
    </w:p>
    <w:p w:rsidR="0014793B" w:rsidRPr="0014793B" w:rsidRDefault="0014793B" w:rsidP="0014793B">
      <w:pPr>
        <w:numPr>
          <w:ilvl w:val="0"/>
          <w:numId w:val="36"/>
        </w:numPr>
      </w:pPr>
      <w:r w:rsidRPr="0014793B">
        <w:t>Go to JMeter results tree, clear the results and check that currently JMeter is getting HTTP 403 “Forbidden” response from WAF.</w:t>
      </w:r>
    </w:p>
    <w:p w:rsidR="0014793B" w:rsidRPr="0014793B" w:rsidRDefault="0014793B" w:rsidP="0014793B">
      <w:pPr>
        <w:numPr>
          <w:ilvl w:val="0"/>
          <w:numId w:val="36"/>
        </w:numPr>
      </w:pPr>
      <w:r w:rsidRPr="0014793B">
        <w:t xml:space="preserve">Stop JMeter test and check that in about 5 minutes your source IP address will disappear from the “…Scanners &amp; Probes Set” IP list. </w:t>
      </w:r>
    </w:p>
    <w:p w:rsidR="0014793B" w:rsidRPr="0014793B" w:rsidRDefault="0014793B" w:rsidP="0014793B"/>
    <w:p w:rsidR="0014793B" w:rsidRPr="0014793B" w:rsidRDefault="0014793B" w:rsidP="0014793B">
      <w:r w:rsidRPr="0014793B">
        <w:t>In this scenario we used automated detection of probes and scanners, that are getting 4xx responses from the application and stay undetected by the rate-limiting rules.</w:t>
      </w:r>
    </w:p>
    <w:p w:rsidR="0014793B" w:rsidRPr="0014793B" w:rsidRDefault="0014793B" w:rsidP="0014793B"/>
    <w:p w:rsidR="0014793B" w:rsidRPr="0014793B" w:rsidRDefault="0014793B" w:rsidP="0014793B"/>
    <w:p w:rsidR="0014793B" w:rsidRPr="0014793B" w:rsidRDefault="0014793B" w:rsidP="0014793B"/>
    <w:p w:rsidR="00D719F4" w:rsidRDefault="00D719F4" w:rsidP="00D719F4">
      <w:pPr>
        <w:pStyle w:val="Heading1"/>
      </w:pPr>
      <w:r>
        <w:br w:type="page"/>
      </w:r>
    </w:p>
    <w:p w:rsidR="003E0853" w:rsidRDefault="003E0853" w:rsidP="003E0853">
      <w:pPr>
        <w:pStyle w:val="Tabletext"/>
      </w:pPr>
    </w:p>
    <w:sectPr w:rsidR="003E0853" w:rsidSect="00B03A3C">
      <w:headerReference w:type="even" r:id="rId78"/>
      <w:headerReference w:type="default" r:id="rId79"/>
      <w:footerReference w:type="even" r:id="rId80"/>
      <w:footerReference w:type="default" r:id="rId81"/>
      <w:headerReference w:type="first" r:id="rId82"/>
      <w:footerReference w:type="first" r:id="rId83"/>
      <w:endnotePr>
        <w:numFmt w:val="decimal"/>
      </w:endnotePr>
      <w:pgSz w:w="12240" w:h="15840"/>
      <w:pgMar w:top="1440" w:right="1440" w:bottom="1440" w:left="1440" w:header="360" w:footer="86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7348" w:rsidRPr="008D3D7F" w:rsidRDefault="00A07348" w:rsidP="0041112F">
      <w:pPr>
        <w:pStyle w:val="Heading1"/>
      </w:pPr>
      <w:bookmarkStart w:id="0" w:name="_Toc461455121"/>
      <w:r w:rsidRPr="008D3D7F">
        <w:t>Notes</w:t>
      </w:r>
      <w:bookmarkEnd w:id="0"/>
    </w:p>
  </w:endnote>
  <w:endnote w:type="continuationSeparator" w:id="0">
    <w:p w:rsidR="00A07348" w:rsidRPr="008D3D7F" w:rsidRDefault="00A07348" w:rsidP="008D3D7F">
      <w:pPr>
        <w:pStyle w:val="Tabletext"/>
      </w:pPr>
    </w:p>
  </w:endnote>
  <w:endnote w:type="continuationNotice" w:id="1">
    <w:p w:rsidR="00A07348" w:rsidRDefault="00A07348" w:rsidP="006F28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altName w:val="Tahoma"/>
    <w:panose1 w:val="020B0604030504040204"/>
    <w:charset w:val="00"/>
    <w:family w:val="swiss"/>
    <w:pitch w:val="variable"/>
    <w:sig w:usb0="E1002EFF" w:usb1="C000605B" w:usb2="00000029" w:usb3="00000000" w:csb0="000101FF" w:csb1="00000000"/>
  </w:font>
  <w:font w:name="Helv">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mazon Ember">
    <w:panose1 w:val="020B0603020204020204"/>
    <w:charset w:val="00"/>
    <w:family w:val="swiss"/>
    <w:pitch w:val="variable"/>
    <w:sig w:usb0="A00002EF" w:usb1="5000205B" w:usb2="00000028"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A4B" w:rsidRDefault="00550A4B">
    <w:pPr>
      <w:pStyle w:val="Footer"/>
    </w:pPr>
    <w:r w:rsidRPr="00180C89">
      <w:rPr>
        <w:rFonts w:cs="Amazon Ember"/>
      </w:rPr>
      <w:t xml:space="preserve">Page </w:t>
    </w:r>
    <w:r w:rsidRPr="00180C89">
      <w:rPr>
        <w:rFonts w:cs="Amazon Ember"/>
      </w:rPr>
      <w:fldChar w:fldCharType="begin"/>
    </w:r>
    <w:r w:rsidRPr="00180C89">
      <w:rPr>
        <w:rFonts w:cs="Amazon Ember"/>
      </w:rPr>
      <w:instrText xml:space="preserve"> PAGE   \* MERGEFORMAT </w:instrText>
    </w:r>
    <w:r w:rsidRPr="00180C89">
      <w:rPr>
        <w:rFonts w:cs="Amazon Ember"/>
      </w:rPr>
      <w:fldChar w:fldCharType="separate"/>
    </w:r>
    <w:r>
      <w:rPr>
        <w:rFonts w:cs="Amazon Ember"/>
      </w:rPr>
      <w:t>2</w:t>
    </w:r>
    <w:r w:rsidRPr="00180C89">
      <w:rPr>
        <w:rFonts w:cs="Amazon Ember"/>
        <w:noProof/>
      </w:rPr>
      <w:fldChar w:fldCharType="end"/>
    </w:r>
    <w:r>
      <w:rPr>
        <w:rFonts w:cs="Amazon Ember"/>
        <w:noProof/>
      </w:rPr>
      <w:tab/>
    </w:r>
    <w:r>
      <w:rPr>
        <w:noProof/>
      </w:rPr>
      <w:drawing>
        <wp:inline distT="0" distB="0" distL="0" distR="0" wp14:anchorId="70D64D7E" wp14:editId="6867DEDF">
          <wp:extent cx="457200" cy="26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A4B" w:rsidRPr="00BF1F0E" w:rsidRDefault="00550A4B" w:rsidP="009F6C1E">
    <w:pPr>
      <w:pStyle w:val="Footer"/>
    </w:pPr>
    <w:r>
      <w:rPr>
        <w:noProof/>
      </w:rPr>
      <w:drawing>
        <wp:inline distT="0" distB="0" distL="0" distR="0">
          <wp:extent cx="4572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r>
      <w:tab/>
    </w:r>
    <w:r w:rsidRPr="00180C89">
      <w:rPr>
        <w:rFonts w:cs="Amazon Ember"/>
      </w:rPr>
      <w:t xml:space="preserve">Page </w:t>
    </w:r>
    <w:r w:rsidRPr="00180C89">
      <w:rPr>
        <w:rFonts w:cs="Amazon Ember"/>
      </w:rPr>
      <w:fldChar w:fldCharType="begin"/>
    </w:r>
    <w:r w:rsidRPr="00180C89">
      <w:rPr>
        <w:rFonts w:cs="Amazon Ember"/>
      </w:rPr>
      <w:instrText xml:space="preserve"> PAGE   \* MERGEFORMAT </w:instrText>
    </w:r>
    <w:r w:rsidRPr="00180C89">
      <w:rPr>
        <w:rFonts w:cs="Amazon Ember"/>
      </w:rPr>
      <w:fldChar w:fldCharType="separate"/>
    </w:r>
    <w:r>
      <w:rPr>
        <w:rFonts w:cs="Amazon Ember"/>
      </w:rPr>
      <w:t>1</w:t>
    </w:r>
    <w:r w:rsidRPr="00180C89">
      <w:rPr>
        <w:rFonts w:cs="Amazon Embe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A4B" w:rsidRPr="00B03A3C" w:rsidRDefault="00550A4B" w:rsidP="00B03A3C">
    <w:pPr>
      <w:pStyle w:val="Footer"/>
    </w:pPr>
    <w:r>
      <w:rPr>
        <w:noProof/>
      </w:rPr>
      <w:drawing>
        <wp:inline distT="0" distB="0" distL="0" distR="0" wp14:anchorId="290E7DF6" wp14:editId="2C030D1A">
          <wp:extent cx="457200" cy="26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r>
      <w:tab/>
    </w:r>
    <w:r w:rsidRPr="00180C89">
      <w:rPr>
        <w:rFonts w:cs="Amazon Ember"/>
      </w:rPr>
      <w:t xml:space="preserve">Page </w:t>
    </w:r>
    <w:r w:rsidRPr="00180C89">
      <w:rPr>
        <w:rFonts w:cs="Amazon Ember"/>
      </w:rPr>
      <w:fldChar w:fldCharType="begin"/>
    </w:r>
    <w:r w:rsidRPr="00180C89">
      <w:rPr>
        <w:rFonts w:cs="Amazon Ember"/>
      </w:rPr>
      <w:instrText xml:space="preserve"> PAGE   \* MERGEFORMAT </w:instrText>
    </w:r>
    <w:r w:rsidRPr="00180C89">
      <w:rPr>
        <w:rFonts w:cs="Amazon Ember"/>
      </w:rPr>
      <w:fldChar w:fldCharType="separate"/>
    </w:r>
    <w:r>
      <w:rPr>
        <w:rFonts w:cs="Amazon Ember"/>
      </w:rPr>
      <w:t>2</w:t>
    </w:r>
    <w:r w:rsidRPr="00180C89">
      <w:rPr>
        <w:rFonts w:cs="Amazon Embe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7348" w:rsidRDefault="00A07348" w:rsidP="006F28A7">
      <w:r>
        <w:separator/>
      </w:r>
    </w:p>
  </w:footnote>
  <w:footnote w:type="continuationSeparator" w:id="0">
    <w:p w:rsidR="00A07348" w:rsidRDefault="00A07348" w:rsidP="006F28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A4B" w:rsidRPr="009F6C1E" w:rsidRDefault="00550A4B" w:rsidP="009F6C1E">
    <w:pPr>
      <w:pStyle w:val="Header"/>
    </w:pPr>
    <w:r w:rsidRPr="009F6C1E">
      <w:t>Paper Title</w:t>
    </w:r>
    <w:r w:rsidRPr="009F6C1E">
      <w:tab/>
      <w:t>Amazon Web Services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A4B" w:rsidRPr="009F6C1E" w:rsidRDefault="00550A4B" w:rsidP="009F6C1E">
    <w:pPr>
      <w:pStyle w:val="Header"/>
    </w:pPr>
    <w:r w:rsidRPr="009F6C1E">
      <w:t>Amazon Web Services</w:t>
    </w:r>
    <w:r w:rsidRPr="009F6C1E">
      <w:tab/>
    </w:r>
    <w:r>
      <w:rPr>
        <w:noProof/>
      </w:rPr>
      <w:fldChar w:fldCharType="begin"/>
    </w:r>
    <w:r>
      <w:rPr>
        <w:noProof/>
      </w:rPr>
      <w:instrText xml:space="preserve"> STYLEREF "Cover - Title" \* MERGEFORMAT </w:instrText>
    </w:r>
    <w:r>
      <w:rPr>
        <w:noProof/>
      </w:rPr>
      <w:fldChar w:fldCharType="separate"/>
    </w:r>
    <w:r w:rsidR="00915293">
      <w:rPr>
        <w:noProof/>
      </w:rPr>
      <w:t>SDD311 – Protecting from bots and scrapers with AWS WAF</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A4B" w:rsidRDefault="00550A4B" w:rsidP="008A23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B86E1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1F2735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D6037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F48BE42"/>
    <w:lvl w:ilvl="0">
      <w:start w:val="1"/>
      <w:numFmt w:val="lowerLetter"/>
      <w:pStyle w:val="ListNumber2"/>
      <w:lvlText w:val="%1."/>
      <w:lvlJc w:val="left"/>
      <w:pPr>
        <w:ind w:left="1080" w:hanging="360"/>
      </w:pPr>
    </w:lvl>
  </w:abstractNum>
  <w:abstractNum w:abstractNumId="4" w15:restartNumberingAfterBreak="0">
    <w:nsid w:val="FFFFFF80"/>
    <w:multiLevelType w:val="singleLevel"/>
    <w:tmpl w:val="E308626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9CE07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452EA7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DAA256"/>
    <w:lvl w:ilvl="0">
      <w:start w:val="1"/>
      <w:numFmt w:val="bullet"/>
      <w:pStyle w:val="ListBullet2"/>
      <w:lvlText w:val="o"/>
      <w:lvlJc w:val="left"/>
      <w:pPr>
        <w:ind w:left="1080" w:hanging="360"/>
      </w:pPr>
      <w:rPr>
        <w:rFonts w:ascii="Courier New" w:hAnsi="Courier New" w:cs="Courier New" w:hint="default"/>
      </w:rPr>
    </w:lvl>
  </w:abstractNum>
  <w:abstractNum w:abstractNumId="8" w15:restartNumberingAfterBreak="0">
    <w:nsid w:val="FFFFFF88"/>
    <w:multiLevelType w:val="singleLevel"/>
    <w:tmpl w:val="098CBC98"/>
    <w:lvl w:ilvl="0">
      <w:start w:val="1"/>
      <w:numFmt w:val="decimal"/>
      <w:pStyle w:val="ListNumber"/>
      <w:lvlText w:val="%1."/>
      <w:lvlJc w:val="left"/>
      <w:pPr>
        <w:ind w:left="720" w:hanging="360"/>
      </w:pPr>
    </w:lvl>
  </w:abstractNum>
  <w:abstractNum w:abstractNumId="9" w15:restartNumberingAfterBreak="0">
    <w:nsid w:val="FFFFFF89"/>
    <w:multiLevelType w:val="singleLevel"/>
    <w:tmpl w:val="FE222938"/>
    <w:lvl w:ilvl="0">
      <w:start w:val="1"/>
      <w:numFmt w:val="bullet"/>
      <w:pStyle w:val="ListBullet"/>
      <w:lvlText w:val=""/>
      <w:lvlJc w:val="left"/>
      <w:pPr>
        <w:ind w:left="720" w:hanging="360"/>
      </w:pPr>
      <w:rPr>
        <w:rFonts w:ascii="Symbol" w:hAnsi="Symbol" w:hint="default"/>
      </w:rPr>
    </w:lvl>
  </w:abstractNum>
  <w:abstractNum w:abstractNumId="10" w15:restartNumberingAfterBreak="0">
    <w:nsid w:val="0013782F"/>
    <w:multiLevelType w:val="hybridMultilevel"/>
    <w:tmpl w:val="CE5A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E5E73"/>
    <w:multiLevelType w:val="multilevel"/>
    <w:tmpl w:val="FD068D18"/>
    <w:lvl w:ilvl="0">
      <w:start w:val="1"/>
      <w:numFmt w:val="decimal"/>
      <w:lvlText w:val="%1."/>
      <w:lvlJc w:val="left"/>
      <w:pPr>
        <w:tabs>
          <w:tab w:val="num" w:pos="360"/>
        </w:tabs>
        <w:ind w:left="360" w:hanging="360"/>
      </w:pPr>
      <w:rPr>
        <w:b w:val="0"/>
        <w:bCs w:val="0"/>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AD04856"/>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EF97908"/>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07F4FFC"/>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2D163D6"/>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785493B"/>
    <w:multiLevelType w:val="hybridMultilevel"/>
    <w:tmpl w:val="4F5AA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086859"/>
    <w:multiLevelType w:val="hybridMultilevel"/>
    <w:tmpl w:val="B5589A7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A67D64"/>
    <w:multiLevelType w:val="hybridMultilevel"/>
    <w:tmpl w:val="76D0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5FB6"/>
    <w:multiLevelType w:val="hybridMultilevel"/>
    <w:tmpl w:val="AFE43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4E628EC"/>
    <w:multiLevelType w:val="hybridMultilevel"/>
    <w:tmpl w:val="52782B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66800DF"/>
    <w:multiLevelType w:val="hybridMultilevel"/>
    <w:tmpl w:val="0AA262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2C303EB"/>
    <w:multiLevelType w:val="multilevel"/>
    <w:tmpl w:val="4F5AAB1E"/>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5B3364A"/>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8E1146C"/>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0F759D5"/>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58B7133"/>
    <w:multiLevelType w:val="hybridMultilevel"/>
    <w:tmpl w:val="1CCC097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8639F8"/>
    <w:multiLevelType w:val="hybridMultilevel"/>
    <w:tmpl w:val="AFE43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5D7018"/>
    <w:multiLevelType w:val="hybridMultilevel"/>
    <w:tmpl w:val="A3EADF04"/>
    <w:lvl w:ilvl="0" w:tplc="3E301DFC">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98678B"/>
    <w:multiLevelType w:val="hybridMultilevel"/>
    <w:tmpl w:val="B66E2276"/>
    <w:lvl w:ilvl="0" w:tplc="65CA5A62">
      <w:numFmt w:val="bullet"/>
      <w:lvlText w:val="-"/>
      <w:lvlJc w:val="left"/>
      <w:pPr>
        <w:ind w:left="720" w:hanging="360"/>
      </w:pPr>
      <w:rPr>
        <w:rFonts w:ascii="Georgia" w:eastAsia="Times New Roman"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DC3CA5"/>
    <w:multiLevelType w:val="hybridMultilevel"/>
    <w:tmpl w:val="CE3EB6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313C00"/>
    <w:multiLevelType w:val="multilevel"/>
    <w:tmpl w:val="9DE4DB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30"/>
  </w:num>
  <w:num w:numId="2">
    <w:abstractNumId w:val="18"/>
  </w:num>
  <w:num w:numId="3">
    <w:abstractNumId w:val="9"/>
  </w:num>
  <w:num w:numId="4">
    <w:abstractNumId w:val="7"/>
  </w:num>
  <w:num w:numId="5">
    <w:abstractNumId w:val="8"/>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8"/>
  </w:num>
  <w:num w:numId="14">
    <w:abstractNumId w:val="31"/>
  </w:num>
  <w:num w:numId="15">
    <w:abstractNumId w:val="8"/>
    <w:lvlOverride w:ilvl="0">
      <w:startOverride w:val="1"/>
    </w:lvlOverride>
  </w:num>
  <w:num w:numId="16">
    <w:abstractNumId w:val="8"/>
    <w:lvlOverride w:ilvl="0">
      <w:startOverride w:val="1"/>
    </w:lvlOverride>
  </w:num>
  <w:num w:numId="17">
    <w:abstractNumId w:val="3"/>
    <w:lvlOverride w:ilvl="0">
      <w:startOverride w:val="1"/>
    </w:lvlOverride>
  </w:num>
  <w:num w:numId="18">
    <w:abstractNumId w:val="29"/>
  </w:num>
  <w:num w:numId="19">
    <w:abstractNumId w:val="8"/>
    <w:lvlOverride w:ilvl="0">
      <w:startOverride w:val="1"/>
    </w:lvlOverride>
  </w:num>
  <w:num w:numId="20">
    <w:abstractNumId w:val="16"/>
  </w:num>
  <w:num w:numId="21">
    <w:abstractNumId w:val="10"/>
  </w:num>
  <w:num w:numId="22">
    <w:abstractNumId w:val="23"/>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32"/>
  </w:num>
  <w:num w:numId="28">
    <w:abstractNumId w:val="17"/>
  </w:num>
  <w:num w:numId="29">
    <w:abstractNumId w:val="13"/>
  </w:num>
  <w:num w:numId="30">
    <w:abstractNumId w:val="11"/>
  </w:num>
  <w:num w:numId="31">
    <w:abstractNumId w:val="15"/>
  </w:num>
  <w:num w:numId="32">
    <w:abstractNumId w:val="24"/>
  </w:num>
  <w:num w:numId="33">
    <w:abstractNumId w:val="25"/>
  </w:num>
  <w:num w:numId="34">
    <w:abstractNumId w:val="26"/>
  </w:num>
  <w:num w:numId="35">
    <w:abstractNumId w:val="12"/>
  </w:num>
  <w:num w:numId="36">
    <w:abstractNumId w:val="14"/>
  </w:num>
  <w:num w:numId="37">
    <w:abstractNumId w:val="19"/>
  </w:num>
  <w:num w:numId="38">
    <w:abstractNumId w:val="27"/>
  </w:num>
  <w:num w:numId="39">
    <w:abstractNumId w:val="28"/>
  </w:num>
  <w:num w:numId="40">
    <w:abstractNumId w:val="33"/>
  </w:num>
  <w:num w:numId="41">
    <w:abstractNumId w:val="21"/>
  </w:num>
  <w:num w:numId="42">
    <w:abstractNumId w:val="22"/>
  </w:num>
  <w:num w:numId="43">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linkStyles/>
  <w:stylePaneFormatFilter w:val="9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styleLockQFSet/>
  <w:defaultTabStop w:val="720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D82"/>
    <w:rsid w:val="00002833"/>
    <w:rsid w:val="00004405"/>
    <w:rsid w:val="000079E1"/>
    <w:rsid w:val="00010F62"/>
    <w:rsid w:val="00011582"/>
    <w:rsid w:val="00012B6C"/>
    <w:rsid w:val="000134BE"/>
    <w:rsid w:val="00016363"/>
    <w:rsid w:val="00017132"/>
    <w:rsid w:val="00017641"/>
    <w:rsid w:val="00020341"/>
    <w:rsid w:val="0002108C"/>
    <w:rsid w:val="000212A1"/>
    <w:rsid w:val="00022126"/>
    <w:rsid w:val="0002284C"/>
    <w:rsid w:val="00022D93"/>
    <w:rsid w:val="0002702F"/>
    <w:rsid w:val="00027DF0"/>
    <w:rsid w:val="00030C3C"/>
    <w:rsid w:val="00032C0F"/>
    <w:rsid w:val="000330DB"/>
    <w:rsid w:val="00036B8C"/>
    <w:rsid w:val="00041500"/>
    <w:rsid w:val="000415BD"/>
    <w:rsid w:val="00041E1B"/>
    <w:rsid w:val="0004377D"/>
    <w:rsid w:val="000509D9"/>
    <w:rsid w:val="000544B1"/>
    <w:rsid w:val="0005610C"/>
    <w:rsid w:val="000572A4"/>
    <w:rsid w:val="000573DD"/>
    <w:rsid w:val="00060BE6"/>
    <w:rsid w:val="0007022E"/>
    <w:rsid w:val="00072D3A"/>
    <w:rsid w:val="000731F2"/>
    <w:rsid w:val="0007698C"/>
    <w:rsid w:val="00076ABB"/>
    <w:rsid w:val="00080FE4"/>
    <w:rsid w:val="00083269"/>
    <w:rsid w:val="00083D74"/>
    <w:rsid w:val="00084E56"/>
    <w:rsid w:val="000859B8"/>
    <w:rsid w:val="00090548"/>
    <w:rsid w:val="00090846"/>
    <w:rsid w:val="0009665F"/>
    <w:rsid w:val="000976B4"/>
    <w:rsid w:val="00097D64"/>
    <w:rsid w:val="000A0022"/>
    <w:rsid w:val="000A2ABC"/>
    <w:rsid w:val="000A5497"/>
    <w:rsid w:val="000A73BB"/>
    <w:rsid w:val="000B41AB"/>
    <w:rsid w:val="000C3255"/>
    <w:rsid w:val="000C60E7"/>
    <w:rsid w:val="000D0E2E"/>
    <w:rsid w:val="000D71E6"/>
    <w:rsid w:val="000E15EC"/>
    <w:rsid w:val="000E172A"/>
    <w:rsid w:val="000E41AD"/>
    <w:rsid w:val="000E7B14"/>
    <w:rsid w:val="000F06EA"/>
    <w:rsid w:val="000F1F1F"/>
    <w:rsid w:val="000F2663"/>
    <w:rsid w:val="000F651B"/>
    <w:rsid w:val="0011467B"/>
    <w:rsid w:val="00117D1D"/>
    <w:rsid w:val="00121724"/>
    <w:rsid w:val="00122283"/>
    <w:rsid w:val="00123683"/>
    <w:rsid w:val="00124413"/>
    <w:rsid w:val="0012547B"/>
    <w:rsid w:val="001301F2"/>
    <w:rsid w:val="001303D6"/>
    <w:rsid w:val="00130FAB"/>
    <w:rsid w:val="00131E7B"/>
    <w:rsid w:val="00132464"/>
    <w:rsid w:val="00136672"/>
    <w:rsid w:val="00137ECA"/>
    <w:rsid w:val="00140CEF"/>
    <w:rsid w:val="0014381C"/>
    <w:rsid w:val="001440E2"/>
    <w:rsid w:val="00147030"/>
    <w:rsid w:val="0014793B"/>
    <w:rsid w:val="001548CE"/>
    <w:rsid w:val="00156553"/>
    <w:rsid w:val="00161F20"/>
    <w:rsid w:val="00164C6F"/>
    <w:rsid w:val="0016546B"/>
    <w:rsid w:val="0016734C"/>
    <w:rsid w:val="00167B37"/>
    <w:rsid w:val="00167D49"/>
    <w:rsid w:val="001708B3"/>
    <w:rsid w:val="00180C89"/>
    <w:rsid w:val="001815FA"/>
    <w:rsid w:val="00193379"/>
    <w:rsid w:val="001953FF"/>
    <w:rsid w:val="00197157"/>
    <w:rsid w:val="00197175"/>
    <w:rsid w:val="001A0711"/>
    <w:rsid w:val="001A1254"/>
    <w:rsid w:val="001A1E8B"/>
    <w:rsid w:val="001A279A"/>
    <w:rsid w:val="001A7CB0"/>
    <w:rsid w:val="001B0055"/>
    <w:rsid w:val="001C046A"/>
    <w:rsid w:val="001C213B"/>
    <w:rsid w:val="001C4341"/>
    <w:rsid w:val="001C49C5"/>
    <w:rsid w:val="001C64F5"/>
    <w:rsid w:val="001D323B"/>
    <w:rsid w:val="001D630F"/>
    <w:rsid w:val="001D7501"/>
    <w:rsid w:val="001E246B"/>
    <w:rsid w:val="001E697C"/>
    <w:rsid w:val="001F3EDB"/>
    <w:rsid w:val="001F7827"/>
    <w:rsid w:val="00201021"/>
    <w:rsid w:val="00201961"/>
    <w:rsid w:val="002057FA"/>
    <w:rsid w:val="00210DDB"/>
    <w:rsid w:val="00211DBC"/>
    <w:rsid w:val="00212C4A"/>
    <w:rsid w:val="0021382D"/>
    <w:rsid w:val="002139F5"/>
    <w:rsid w:val="002175EC"/>
    <w:rsid w:val="0022087A"/>
    <w:rsid w:val="00222A43"/>
    <w:rsid w:val="002260B7"/>
    <w:rsid w:val="002261DA"/>
    <w:rsid w:val="00227A99"/>
    <w:rsid w:val="00227DED"/>
    <w:rsid w:val="00231195"/>
    <w:rsid w:val="00233343"/>
    <w:rsid w:val="00234242"/>
    <w:rsid w:val="002370A5"/>
    <w:rsid w:val="00237178"/>
    <w:rsid w:val="0023774F"/>
    <w:rsid w:val="00237B00"/>
    <w:rsid w:val="00240AD8"/>
    <w:rsid w:val="002442EC"/>
    <w:rsid w:val="002443EF"/>
    <w:rsid w:val="002563D8"/>
    <w:rsid w:val="00257344"/>
    <w:rsid w:val="00257E87"/>
    <w:rsid w:val="00260EFA"/>
    <w:rsid w:val="00263685"/>
    <w:rsid w:val="00263D4B"/>
    <w:rsid w:val="002652FF"/>
    <w:rsid w:val="00267511"/>
    <w:rsid w:val="00270A13"/>
    <w:rsid w:val="0027118F"/>
    <w:rsid w:val="002712BC"/>
    <w:rsid w:val="00274B2F"/>
    <w:rsid w:val="002822F1"/>
    <w:rsid w:val="0028575E"/>
    <w:rsid w:val="00295C43"/>
    <w:rsid w:val="002971B6"/>
    <w:rsid w:val="002A1A79"/>
    <w:rsid w:val="002A21FD"/>
    <w:rsid w:val="002A4648"/>
    <w:rsid w:val="002A5EC0"/>
    <w:rsid w:val="002B5605"/>
    <w:rsid w:val="002B6AC8"/>
    <w:rsid w:val="002B783C"/>
    <w:rsid w:val="002C38D1"/>
    <w:rsid w:val="002C4C9D"/>
    <w:rsid w:val="002D0D1C"/>
    <w:rsid w:val="002D1607"/>
    <w:rsid w:val="002D1D81"/>
    <w:rsid w:val="002D6E17"/>
    <w:rsid w:val="002D7A7A"/>
    <w:rsid w:val="002E0984"/>
    <w:rsid w:val="002F1050"/>
    <w:rsid w:val="002F5DB7"/>
    <w:rsid w:val="002F5F2D"/>
    <w:rsid w:val="002F6711"/>
    <w:rsid w:val="002F6F15"/>
    <w:rsid w:val="00300549"/>
    <w:rsid w:val="003012A8"/>
    <w:rsid w:val="00301F85"/>
    <w:rsid w:val="003020FD"/>
    <w:rsid w:val="003063A7"/>
    <w:rsid w:val="00310CAA"/>
    <w:rsid w:val="00315D15"/>
    <w:rsid w:val="00316B5B"/>
    <w:rsid w:val="00320153"/>
    <w:rsid w:val="00322603"/>
    <w:rsid w:val="00324D37"/>
    <w:rsid w:val="00324D3C"/>
    <w:rsid w:val="00327A7B"/>
    <w:rsid w:val="00336B35"/>
    <w:rsid w:val="003474AC"/>
    <w:rsid w:val="0035056B"/>
    <w:rsid w:val="0035635D"/>
    <w:rsid w:val="0036328D"/>
    <w:rsid w:val="003639B7"/>
    <w:rsid w:val="00364CAB"/>
    <w:rsid w:val="003666FA"/>
    <w:rsid w:val="00370E90"/>
    <w:rsid w:val="00371DBB"/>
    <w:rsid w:val="00372CCE"/>
    <w:rsid w:val="0037425A"/>
    <w:rsid w:val="003742B4"/>
    <w:rsid w:val="00374AE9"/>
    <w:rsid w:val="00375EBB"/>
    <w:rsid w:val="00376CC3"/>
    <w:rsid w:val="003846B5"/>
    <w:rsid w:val="003853A9"/>
    <w:rsid w:val="00386F25"/>
    <w:rsid w:val="00394C9E"/>
    <w:rsid w:val="0039680A"/>
    <w:rsid w:val="003A03BD"/>
    <w:rsid w:val="003A0BD6"/>
    <w:rsid w:val="003A34C0"/>
    <w:rsid w:val="003A50A3"/>
    <w:rsid w:val="003A5595"/>
    <w:rsid w:val="003A62B0"/>
    <w:rsid w:val="003A7608"/>
    <w:rsid w:val="003B4432"/>
    <w:rsid w:val="003B4E8A"/>
    <w:rsid w:val="003C2C0B"/>
    <w:rsid w:val="003C3374"/>
    <w:rsid w:val="003C4AD5"/>
    <w:rsid w:val="003D10E4"/>
    <w:rsid w:val="003D31C3"/>
    <w:rsid w:val="003D45D2"/>
    <w:rsid w:val="003D5E3F"/>
    <w:rsid w:val="003D754B"/>
    <w:rsid w:val="003E0853"/>
    <w:rsid w:val="003E26E6"/>
    <w:rsid w:val="003F7B2F"/>
    <w:rsid w:val="00403DDB"/>
    <w:rsid w:val="00404597"/>
    <w:rsid w:val="004055E5"/>
    <w:rsid w:val="0041112F"/>
    <w:rsid w:val="00411AB6"/>
    <w:rsid w:val="0042649C"/>
    <w:rsid w:val="00426DCB"/>
    <w:rsid w:val="00431518"/>
    <w:rsid w:val="004316F5"/>
    <w:rsid w:val="00431A26"/>
    <w:rsid w:val="00432739"/>
    <w:rsid w:val="00432CB5"/>
    <w:rsid w:val="00433BAE"/>
    <w:rsid w:val="00434287"/>
    <w:rsid w:val="00435CD0"/>
    <w:rsid w:val="0043652B"/>
    <w:rsid w:val="004435D1"/>
    <w:rsid w:val="004474E3"/>
    <w:rsid w:val="00447EFA"/>
    <w:rsid w:val="00450F14"/>
    <w:rsid w:val="00453D77"/>
    <w:rsid w:val="00454997"/>
    <w:rsid w:val="00455922"/>
    <w:rsid w:val="00461970"/>
    <w:rsid w:val="00461FC4"/>
    <w:rsid w:val="00463331"/>
    <w:rsid w:val="0046604D"/>
    <w:rsid w:val="00470F9E"/>
    <w:rsid w:val="004714B2"/>
    <w:rsid w:val="0048040D"/>
    <w:rsid w:val="004834C2"/>
    <w:rsid w:val="00491B88"/>
    <w:rsid w:val="00493AFB"/>
    <w:rsid w:val="00495BF5"/>
    <w:rsid w:val="004A3071"/>
    <w:rsid w:val="004A31D1"/>
    <w:rsid w:val="004A3651"/>
    <w:rsid w:val="004A4E9B"/>
    <w:rsid w:val="004A6A2C"/>
    <w:rsid w:val="004B4EA7"/>
    <w:rsid w:val="004B514F"/>
    <w:rsid w:val="004C3880"/>
    <w:rsid w:val="004C4C6E"/>
    <w:rsid w:val="004D0306"/>
    <w:rsid w:val="004D1B8E"/>
    <w:rsid w:val="004D31FD"/>
    <w:rsid w:val="004D388B"/>
    <w:rsid w:val="004D3A1C"/>
    <w:rsid w:val="004E50E2"/>
    <w:rsid w:val="004F2942"/>
    <w:rsid w:val="004F434C"/>
    <w:rsid w:val="004F60C3"/>
    <w:rsid w:val="00501EFA"/>
    <w:rsid w:val="0050402B"/>
    <w:rsid w:val="00505E7E"/>
    <w:rsid w:val="00507849"/>
    <w:rsid w:val="0051323B"/>
    <w:rsid w:val="0051534F"/>
    <w:rsid w:val="00517AB7"/>
    <w:rsid w:val="0052208C"/>
    <w:rsid w:val="00525CEF"/>
    <w:rsid w:val="005262D4"/>
    <w:rsid w:val="00526868"/>
    <w:rsid w:val="0053644A"/>
    <w:rsid w:val="00537E9C"/>
    <w:rsid w:val="005403B7"/>
    <w:rsid w:val="005437C5"/>
    <w:rsid w:val="00543B56"/>
    <w:rsid w:val="00550A4B"/>
    <w:rsid w:val="0055215E"/>
    <w:rsid w:val="00553AFA"/>
    <w:rsid w:val="005542D9"/>
    <w:rsid w:val="0056107E"/>
    <w:rsid w:val="005629AE"/>
    <w:rsid w:val="00564941"/>
    <w:rsid w:val="00564A06"/>
    <w:rsid w:val="00565421"/>
    <w:rsid w:val="00567743"/>
    <w:rsid w:val="00571320"/>
    <w:rsid w:val="005725F6"/>
    <w:rsid w:val="00572C3F"/>
    <w:rsid w:val="00575D92"/>
    <w:rsid w:val="005761FF"/>
    <w:rsid w:val="00586035"/>
    <w:rsid w:val="00591027"/>
    <w:rsid w:val="00592D70"/>
    <w:rsid w:val="005947D9"/>
    <w:rsid w:val="00595090"/>
    <w:rsid w:val="00595CFB"/>
    <w:rsid w:val="005971EE"/>
    <w:rsid w:val="00597278"/>
    <w:rsid w:val="005974BD"/>
    <w:rsid w:val="005A3651"/>
    <w:rsid w:val="005B3670"/>
    <w:rsid w:val="005B5ACF"/>
    <w:rsid w:val="005B5D4A"/>
    <w:rsid w:val="005B7B63"/>
    <w:rsid w:val="005C4114"/>
    <w:rsid w:val="005C4B86"/>
    <w:rsid w:val="005D124C"/>
    <w:rsid w:val="005D1A59"/>
    <w:rsid w:val="005D4C82"/>
    <w:rsid w:val="005D5A39"/>
    <w:rsid w:val="005E2A9F"/>
    <w:rsid w:val="005E3DAD"/>
    <w:rsid w:val="005E54F3"/>
    <w:rsid w:val="005E5A0D"/>
    <w:rsid w:val="005F536A"/>
    <w:rsid w:val="005F6075"/>
    <w:rsid w:val="00605F57"/>
    <w:rsid w:val="006060C8"/>
    <w:rsid w:val="00606671"/>
    <w:rsid w:val="00606774"/>
    <w:rsid w:val="006123C6"/>
    <w:rsid w:val="00614A96"/>
    <w:rsid w:val="006154DC"/>
    <w:rsid w:val="00627F2F"/>
    <w:rsid w:val="0063655E"/>
    <w:rsid w:val="00640445"/>
    <w:rsid w:val="00643381"/>
    <w:rsid w:val="006448D2"/>
    <w:rsid w:val="00647284"/>
    <w:rsid w:val="00647474"/>
    <w:rsid w:val="00652C7C"/>
    <w:rsid w:val="00655B50"/>
    <w:rsid w:val="006564ED"/>
    <w:rsid w:val="0067237A"/>
    <w:rsid w:val="00673BBF"/>
    <w:rsid w:val="00676EFB"/>
    <w:rsid w:val="00681563"/>
    <w:rsid w:val="006818EF"/>
    <w:rsid w:val="0068694A"/>
    <w:rsid w:val="006914AD"/>
    <w:rsid w:val="00692674"/>
    <w:rsid w:val="00694706"/>
    <w:rsid w:val="006947A0"/>
    <w:rsid w:val="006963B7"/>
    <w:rsid w:val="006968B0"/>
    <w:rsid w:val="006A2E40"/>
    <w:rsid w:val="006A3232"/>
    <w:rsid w:val="006A5629"/>
    <w:rsid w:val="006B0B26"/>
    <w:rsid w:val="006B2D75"/>
    <w:rsid w:val="006B3481"/>
    <w:rsid w:val="006B7A07"/>
    <w:rsid w:val="006C2509"/>
    <w:rsid w:val="006C261A"/>
    <w:rsid w:val="006C3086"/>
    <w:rsid w:val="006C4BA0"/>
    <w:rsid w:val="006D64CD"/>
    <w:rsid w:val="006E033B"/>
    <w:rsid w:val="006E1C3B"/>
    <w:rsid w:val="006E2911"/>
    <w:rsid w:val="006E3490"/>
    <w:rsid w:val="006E5226"/>
    <w:rsid w:val="006E5393"/>
    <w:rsid w:val="006F0BF0"/>
    <w:rsid w:val="006F1696"/>
    <w:rsid w:val="006F28A7"/>
    <w:rsid w:val="006F2D68"/>
    <w:rsid w:val="00701B5B"/>
    <w:rsid w:val="00702288"/>
    <w:rsid w:val="00703866"/>
    <w:rsid w:val="00710D5A"/>
    <w:rsid w:val="00711241"/>
    <w:rsid w:val="007127D0"/>
    <w:rsid w:val="00712C17"/>
    <w:rsid w:val="007134C5"/>
    <w:rsid w:val="00716C9C"/>
    <w:rsid w:val="00716FD1"/>
    <w:rsid w:val="0072155D"/>
    <w:rsid w:val="0072187F"/>
    <w:rsid w:val="00725537"/>
    <w:rsid w:val="007276BC"/>
    <w:rsid w:val="00731C94"/>
    <w:rsid w:val="00736B97"/>
    <w:rsid w:val="0074228D"/>
    <w:rsid w:val="00742F00"/>
    <w:rsid w:val="00750C29"/>
    <w:rsid w:val="0075176B"/>
    <w:rsid w:val="007531E7"/>
    <w:rsid w:val="00760EE8"/>
    <w:rsid w:val="007615CE"/>
    <w:rsid w:val="00766E2C"/>
    <w:rsid w:val="007676E7"/>
    <w:rsid w:val="00773B1F"/>
    <w:rsid w:val="00775648"/>
    <w:rsid w:val="00775DF8"/>
    <w:rsid w:val="0077616D"/>
    <w:rsid w:val="00786BE0"/>
    <w:rsid w:val="007900FE"/>
    <w:rsid w:val="00790369"/>
    <w:rsid w:val="007905D3"/>
    <w:rsid w:val="00790E1D"/>
    <w:rsid w:val="00790F22"/>
    <w:rsid w:val="00795B59"/>
    <w:rsid w:val="00795D82"/>
    <w:rsid w:val="00795D9D"/>
    <w:rsid w:val="007A0336"/>
    <w:rsid w:val="007A210E"/>
    <w:rsid w:val="007A349D"/>
    <w:rsid w:val="007A361D"/>
    <w:rsid w:val="007A4252"/>
    <w:rsid w:val="007A4564"/>
    <w:rsid w:val="007A55B8"/>
    <w:rsid w:val="007B0F2B"/>
    <w:rsid w:val="007B18F8"/>
    <w:rsid w:val="007B3FEA"/>
    <w:rsid w:val="007C03A0"/>
    <w:rsid w:val="007C2A4F"/>
    <w:rsid w:val="007C3585"/>
    <w:rsid w:val="007C6F5C"/>
    <w:rsid w:val="007D3B06"/>
    <w:rsid w:val="007E1DE6"/>
    <w:rsid w:val="007E5255"/>
    <w:rsid w:val="007E57E3"/>
    <w:rsid w:val="007E6F80"/>
    <w:rsid w:val="007F0118"/>
    <w:rsid w:val="007F33A6"/>
    <w:rsid w:val="007F653E"/>
    <w:rsid w:val="008007B8"/>
    <w:rsid w:val="008063C2"/>
    <w:rsid w:val="00811545"/>
    <w:rsid w:val="00814E8A"/>
    <w:rsid w:val="008221FA"/>
    <w:rsid w:val="008234F1"/>
    <w:rsid w:val="00823B58"/>
    <w:rsid w:val="00834D6E"/>
    <w:rsid w:val="0083661F"/>
    <w:rsid w:val="008373E2"/>
    <w:rsid w:val="00837F46"/>
    <w:rsid w:val="00840BBA"/>
    <w:rsid w:val="008423D5"/>
    <w:rsid w:val="008444EB"/>
    <w:rsid w:val="008501AB"/>
    <w:rsid w:val="00852F65"/>
    <w:rsid w:val="008542F8"/>
    <w:rsid w:val="00856AED"/>
    <w:rsid w:val="00857DA2"/>
    <w:rsid w:val="008615E5"/>
    <w:rsid w:val="00862FFA"/>
    <w:rsid w:val="00864838"/>
    <w:rsid w:val="00875180"/>
    <w:rsid w:val="00875947"/>
    <w:rsid w:val="00876C01"/>
    <w:rsid w:val="00877CE6"/>
    <w:rsid w:val="00884FE5"/>
    <w:rsid w:val="00886EEF"/>
    <w:rsid w:val="0089132F"/>
    <w:rsid w:val="00893344"/>
    <w:rsid w:val="008947C1"/>
    <w:rsid w:val="008955EA"/>
    <w:rsid w:val="008A161D"/>
    <w:rsid w:val="008A239F"/>
    <w:rsid w:val="008A29B9"/>
    <w:rsid w:val="008A2BBF"/>
    <w:rsid w:val="008A2BCD"/>
    <w:rsid w:val="008A3591"/>
    <w:rsid w:val="008A3E6D"/>
    <w:rsid w:val="008A5653"/>
    <w:rsid w:val="008A7E8F"/>
    <w:rsid w:val="008A7F56"/>
    <w:rsid w:val="008B0C7A"/>
    <w:rsid w:val="008B319B"/>
    <w:rsid w:val="008C1822"/>
    <w:rsid w:val="008C2236"/>
    <w:rsid w:val="008C250C"/>
    <w:rsid w:val="008C4C05"/>
    <w:rsid w:val="008C6973"/>
    <w:rsid w:val="008C7BED"/>
    <w:rsid w:val="008D0B7E"/>
    <w:rsid w:val="008D0FDB"/>
    <w:rsid w:val="008D3D7F"/>
    <w:rsid w:val="008D62B3"/>
    <w:rsid w:val="008E092A"/>
    <w:rsid w:val="008E5157"/>
    <w:rsid w:val="008F1104"/>
    <w:rsid w:val="008F29BF"/>
    <w:rsid w:val="008F2AA7"/>
    <w:rsid w:val="008F32AB"/>
    <w:rsid w:val="008F32EB"/>
    <w:rsid w:val="008F434E"/>
    <w:rsid w:val="009000AD"/>
    <w:rsid w:val="00901E12"/>
    <w:rsid w:val="009025F5"/>
    <w:rsid w:val="0090286A"/>
    <w:rsid w:val="00904037"/>
    <w:rsid w:val="009041F0"/>
    <w:rsid w:val="00915293"/>
    <w:rsid w:val="0091650E"/>
    <w:rsid w:val="009177C3"/>
    <w:rsid w:val="00917FDD"/>
    <w:rsid w:val="0092171D"/>
    <w:rsid w:val="00925084"/>
    <w:rsid w:val="00936931"/>
    <w:rsid w:val="009374A7"/>
    <w:rsid w:val="00940B54"/>
    <w:rsid w:val="009418AA"/>
    <w:rsid w:val="00944CDA"/>
    <w:rsid w:val="00945C3B"/>
    <w:rsid w:val="009503B2"/>
    <w:rsid w:val="00950BA0"/>
    <w:rsid w:val="00953D2B"/>
    <w:rsid w:val="00956969"/>
    <w:rsid w:val="00961783"/>
    <w:rsid w:val="009627D3"/>
    <w:rsid w:val="0096426D"/>
    <w:rsid w:val="009652F0"/>
    <w:rsid w:val="009654C8"/>
    <w:rsid w:val="00966A23"/>
    <w:rsid w:val="009677C0"/>
    <w:rsid w:val="009742B8"/>
    <w:rsid w:val="00974C81"/>
    <w:rsid w:val="00975216"/>
    <w:rsid w:val="0098067D"/>
    <w:rsid w:val="00980CB9"/>
    <w:rsid w:val="009829D4"/>
    <w:rsid w:val="009838D4"/>
    <w:rsid w:val="00984631"/>
    <w:rsid w:val="009847F4"/>
    <w:rsid w:val="00986B8E"/>
    <w:rsid w:val="00995F2A"/>
    <w:rsid w:val="00996637"/>
    <w:rsid w:val="009A1E82"/>
    <w:rsid w:val="009A2389"/>
    <w:rsid w:val="009A32B2"/>
    <w:rsid w:val="009A4DF7"/>
    <w:rsid w:val="009B02FD"/>
    <w:rsid w:val="009B06F7"/>
    <w:rsid w:val="009B1605"/>
    <w:rsid w:val="009B18BF"/>
    <w:rsid w:val="009B1B1F"/>
    <w:rsid w:val="009B76CA"/>
    <w:rsid w:val="009B7C32"/>
    <w:rsid w:val="009C0574"/>
    <w:rsid w:val="009C3E8A"/>
    <w:rsid w:val="009C7C70"/>
    <w:rsid w:val="009D0A2B"/>
    <w:rsid w:val="009D15D5"/>
    <w:rsid w:val="009D1BF6"/>
    <w:rsid w:val="009D25DA"/>
    <w:rsid w:val="009D31E0"/>
    <w:rsid w:val="009D3D3D"/>
    <w:rsid w:val="009D635A"/>
    <w:rsid w:val="009D6D76"/>
    <w:rsid w:val="009E29E8"/>
    <w:rsid w:val="009E2EE9"/>
    <w:rsid w:val="009E4B17"/>
    <w:rsid w:val="009F11AD"/>
    <w:rsid w:val="009F6C1E"/>
    <w:rsid w:val="00A045C1"/>
    <w:rsid w:val="00A07348"/>
    <w:rsid w:val="00A1161E"/>
    <w:rsid w:val="00A1206B"/>
    <w:rsid w:val="00A13EE7"/>
    <w:rsid w:val="00A14527"/>
    <w:rsid w:val="00A172E6"/>
    <w:rsid w:val="00A173FB"/>
    <w:rsid w:val="00A20E63"/>
    <w:rsid w:val="00A23D7F"/>
    <w:rsid w:val="00A2631E"/>
    <w:rsid w:val="00A26E76"/>
    <w:rsid w:val="00A27779"/>
    <w:rsid w:val="00A31039"/>
    <w:rsid w:val="00A33598"/>
    <w:rsid w:val="00A33C86"/>
    <w:rsid w:val="00A43F5B"/>
    <w:rsid w:val="00A507C5"/>
    <w:rsid w:val="00A50D3A"/>
    <w:rsid w:val="00A60D9C"/>
    <w:rsid w:val="00A62839"/>
    <w:rsid w:val="00A6457B"/>
    <w:rsid w:val="00A64C73"/>
    <w:rsid w:val="00A65395"/>
    <w:rsid w:val="00A66F10"/>
    <w:rsid w:val="00A73E40"/>
    <w:rsid w:val="00A75A8E"/>
    <w:rsid w:val="00A803C8"/>
    <w:rsid w:val="00A80593"/>
    <w:rsid w:val="00A87B1D"/>
    <w:rsid w:val="00A93111"/>
    <w:rsid w:val="00A9452D"/>
    <w:rsid w:val="00A97654"/>
    <w:rsid w:val="00AA4317"/>
    <w:rsid w:val="00AA4485"/>
    <w:rsid w:val="00AA4D2C"/>
    <w:rsid w:val="00AA5526"/>
    <w:rsid w:val="00AA59B4"/>
    <w:rsid w:val="00AA70D0"/>
    <w:rsid w:val="00AB1F89"/>
    <w:rsid w:val="00AB4BAB"/>
    <w:rsid w:val="00AB7B9F"/>
    <w:rsid w:val="00AC1712"/>
    <w:rsid w:val="00AC178E"/>
    <w:rsid w:val="00AC2937"/>
    <w:rsid w:val="00AC3EBE"/>
    <w:rsid w:val="00AC64E4"/>
    <w:rsid w:val="00AC6690"/>
    <w:rsid w:val="00AD457A"/>
    <w:rsid w:val="00AE0B1A"/>
    <w:rsid w:val="00AE435E"/>
    <w:rsid w:val="00AF56D2"/>
    <w:rsid w:val="00AF6D2B"/>
    <w:rsid w:val="00B0118C"/>
    <w:rsid w:val="00B03A3C"/>
    <w:rsid w:val="00B03C75"/>
    <w:rsid w:val="00B063EC"/>
    <w:rsid w:val="00B07253"/>
    <w:rsid w:val="00B22F7E"/>
    <w:rsid w:val="00B23689"/>
    <w:rsid w:val="00B25914"/>
    <w:rsid w:val="00B30105"/>
    <w:rsid w:val="00B31A2F"/>
    <w:rsid w:val="00B31CAF"/>
    <w:rsid w:val="00B35DF7"/>
    <w:rsid w:val="00B40998"/>
    <w:rsid w:val="00B452CF"/>
    <w:rsid w:val="00B47A37"/>
    <w:rsid w:val="00B500E1"/>
    <w:rsid w:val="00B56B9C"/>
    <w:rsid w:val="00B631F0"/>
    <w:rsid w:val="00B66E56"/>
    <w:rsid w:val="00B67F94"/>
    <w:rsid w:val="00B71978"/>
    <w:rsid w:val="00B808FE"/>
    <w:rsid w:val="00B80D86"/>
    <w:rsid w:val="00B826B9"/>
    <w:rsid w:val="00B86EBE"/>
    <w:rsid w:val="00B87336"/>
    <w:rsid w:val="00B87ECE"/>
    <w:rsid w:val="00BA0242"/>
    <w:rsid w:val="00BB00A5"/>
    <w:rsid w:val="00BB0B24"/>
    <w:rsid w:val="00BB0C92"/>
    <w:rsid w:val="00BB6D67"/>
    <w:rsid w:val="00BB702E"/>
    <w:rsid w:val="00BC07BE"/>
    <w:rsid w:val="00BC3AE6"/>
    <w:rsid w:val="00BC57D2"/>
    <w:rsid w:val="00BD0F49"/>
    <w:rsid w:val="00BD26E9"/>
    <w:rsid w:val="00BD36B1"/>
    <w:rsid w:val="00BD5035"/>
    <w:rsid w:val="00BD53B5"/>
    <w:rsid w:val="00BD5571"/>
    <w:rsid w:val="00BD5666"/>
    <w:rsid w:val="00BD6600"/>
    <w:rsid w:val="00BF1975"/>
    <w:rsid w:val="00BF418E"/>
    <w:rsid w:val="00BF53C3"/>
    <w:rsid w:val="00BF678B"/>
    <w:rsid w:val="00BF7767"/>
    <w:rsid w:val="00BF7AAE"/>
    <w:rsid w:val="00C00181"/>
    <w:rsid w:val="00C06521"/>
    <w:rsid w:val="00C06F35"/>
    <w:rsid w:val="00C10BC1"/>
    <w:rsid w:val="00C121DF"/>
    <w:rsid w:val="00C13F78"/>
    <w:rsid w:val="00C15D05"/>
    <w:rsid w:val="00C174BD"/>
    <w:rsid w:val="00C20301"/>
    <w:rsid w:val="00C20639"/>
    <w:rsid w:val="00C34962"/>
    <w:rsid w:val="00C352F0"/>
    <w:rsid w:val="00C36D72"/>
    <w:rsid w:val="00C374D5"/>
    <w:rsid w:val="00C43339"/>
    <w:rsid w:val="00C457C1"/>
    <w:rsid w:val="00C4594F"/>
    <w:rsid w:val="00C45B4B"/>
    <w:rsid w:val="00C6098D"/>
    <w:rsid w:val="00C62F74"/>
    <w:rsid w:val="00C667A2"/>
    <w:rsid w:val="00C72E46"/>
    <w:rsid w:val="00C74463"/>
    <w:rsid w:val="00C75533"/>
    <w:rsid w:val="00C770E3"/>
    <w:rsid w:val="00C801AE"/>
    <w:rsid w:val="00C815B5"/>
    <w:rsid w:val="00C847A3"/>
    <w:rsid w:val="00C85580"/>
    <w:rsid w:val="00C938DE"/>
    <w:rsid w:val="00C95156"/>
    <w:rsid w:val="00C967C9"/>
    <w:rsid w:val="00C97FEE"/>
    <w:rsid w:val="00CA299D"/>
    <w:rsid w:val="00CA29A1"/>
    <w:rsid w:val="00CA449A"/>
    <w:rsid w:val="00CA5F1F"/>
    <w:rsid w:val="00CB083B"/>
    <w:rsid w:val="00CB0C1C"/>
    <w:rsid w:val="00CB44E7"/>
    <w:rsid w:val="00CB7D3F"/>
    <w:rsid w:val="00CC2778"/>
    <w:rsid w:val="00CC5D26"/>
    <w:rsid w:val="00CC6579"/>
    <w:rsid w:val="00CC7322"/>
    <w:rsid w:val="00CD1390"/>
    <w:rsid w:val="00CD1CA8"/>
    <w:rsid w:val="00CD3305"/>
    <w:rsid w:val="00CD376D"/>
    <w:rsid w:val="00CD5526"/>
    <w:rsid w:val="00CD5A45"/>
    <w:rsid w:val="00CD7B54"/>
    <w:rsid w:val="00CE0137"/>
    <w:rsid w:val="00CE0A05"/>
    <w:rsid w:val="00CE49E2"/>
    <w:rsid w:val="00CE663B"/>
    <w:rsid w:val="00CF7B1B"/>
    <w:rsid w:val="00D05E51"/>
    <w:rsid w:val="00D06819"/>
    <w:rsid w:val="00D108FF"/>
    <w:rsid w:val="00D111D5"/>
    <w:rsid w:val="00D20C73"/>
    <w:rsid w:val="00D21879"/>
    <w:rsid w:val="00D251B5"/>
    <w:rsid w:val="00D25546"/>
    <w:rsid w:val="00D27BD9"/>
    <w:rsid w:val="00D343B5"/>
    <w:rsid w:val="00D36940"/>
    <w:rsid w:val="00D37750"/>
    <w:rsid w:val="00D41203"/>
    <w:rsid w:val="00D417B7"/>
    <w:rsid w:val="00D4185F"/>
    <w:rsid w:val="00D42E1B"/>
    <w:rsid w:val="00D43BC4"/>
    <w:rsid w:val="00D50043"/>
    <w:rsid w:val="00D50481"/>
    <w:rsid w:val="00D54483"/>
    <w:rsid w:val="00D555B6"/>
    <w:rsid w:val="00D56D08"/>
    <w:rsid w:val="00D63FDD"/>
    <w:rsid w:val="00D64FAA"/>
    <w:rsid w:val="00D719F4"/>
    <w:rsid w:val="00D72194"/>
    <w:rsid w:val="00D737D8"/>
    <w:rsid w:val="00D74932"/>
    <w:rsid w:val="00D766A3"/>
    <w:rsid w:val="00D76A4F"/>
    <w:rsid w:val="00D76BAE"/>
    <w:rsid w:val="00D77580"/>
    <w:rsid w:val="00D82AEB"/>
    <w:rsid w:val="00D84596"/>
    <w:rsid w:val="00D8589E"/>
    <w:rsid w:val="00D90DC6"/>
    <w:rsid w:val="00D91477"/>
    <w:rsid w:val="00D9249A"/>
    <w:rsid w:val="00DA2988"/>
    <w:rsid w:val="00DB04B5"/>
    <w:rsid w:val="00DB3195"/>
    <w:rsid w:val="00DB38A5"/>
    <w:rsid w:val="00DB50C7"/>
    <w:rsid w:val="00DB6BCA"/>
    <w:rsid w:val="00DC06A4"/>
    <w:rsid w:val="00DC496D"/>
    <w:rsid w:val="00DC62DF"/>
    <w:rsid w:val="00DD0C65"/>
    <w:rsid w:val="00DD35BF"/>
    <w:rsid w:val="00DD4AEC"/>
    <w:rsid w:val="00DE16AC"/>
    <w:rsid w:val="00DE1823"/>
    <w:rsid w:val="00DE3D11"/>
    <w:rsid w:val="00DE55FE"/>
    <w:rsid w:val="00DE5916"/>
    <w:rsid w:val="00DF33B7"/>
    <w:rsid w:val="00DF3752"/>
    <w:rsid w:val="00DF3F74"/>
    <w:rsid w:val="00DF541C"/>
    <w:rsid w:val="00DF6CA3"/>
    <w:rsid w:val="00DF7755"/>
    <w:rsid w:val="00E0185E"/>
    <w:rsid w:val="00E0692F"/>
    <w:rsid w:val="00E07514"/>
    <w:rsid w:val="00E17BB6"/>
    <w:rsid w:val="00E17F0B"/>
    <w:rsid w:val="00E232E0"/>
    <w:rsid w:val="00E242D2"/>
    <w:rsid w:val="00E305EB"/>
    <w:rsid w:val="00E31810"/>
    <w:rsid w:val="00E31BF0"/>
    <w:rsid w:val="00E34154"/>
    <w:rsid w:val="00E35090"/>
    <w:rsid w:val="00E4278F"/>
    <w:rsid w:val="00E43123"/>
    <w:rsid w:val="00E4314B"/>
    <w:rsid w:val="00E5025A"/>
    <w:rsid w:val="00E504B1"/>
    <w:rsid w:val="00E50B81"/>
    <w:rsid w:val="00E5325F"/>
    <w:rsid w:val="00E5494C"/>
    <w:rsid w:val="00E5754E"/>
    <w:rsid w:val="00E644E4"/>
    <w:rsid w:val="00E64C73"/>
    <w:rsid w:val="00E64F1A"/>
    <w:rsid w:val="00E701AB"/>
    <w:rsid w:val="00E706BD"/>
    <w:rsid w:val="00E77005"/>
    <w:rsid w:val="00E9491A"/>
    <w:rsid w:val="00EB09EC"/>
    <w:rsid w:val="00EB1F6A"/>
    <w:rsid w:val="00EB3563"/>
    <w:rsid w:val="00EB3D99"/>
    <w:rsid w:val="00EC027E"/>
    <w:rsid w:val="00EC1D8C"/>
    <w:rsid w:val="00EC5E2A"/>
    <w:rsid w:val="00ED673E"/>
    <w:rsid w:val="00ED73EC"/>
    <w:rsid w:val="00ED7A98"/>
    <w:rsid w:val="00EE017B"/>
    <w:rsid w:val="00EE1AE8"/>
    <w:rsid w:val="00EE206F"/>
    <w:rsid w:val="00EF57B3"/>
    <w:rsid w:val="00F05DE6"/>
    <w:rsid w:val="00F05F5A"/>
    <w:rsid w:val="00F12925"/>
    <w:rsid w:val="00F20AD9"/>
    <w:rsid w:val="00F25417"/>
    <w:rsid w:val="00F27158"/>
    <w:rsid w:val="00F32C7D"/>
    <w:rsid w:val="00F347DB"/>
    <w:rsid w:val="00F3642F"/>
    <w:rsid w:val="00F415B9"/>
    <w:rsid w:val="00F52C6D"/>
    <w:rsid w:val="00F576C8"/>
    <w:rsid w:val="00F64721"/>
    <w:rsid w:val="00F64AEB"/>
    <w:rsid w:val="00F71453"/>
    <w:rsid w:val="00F81B9D"/>
    <w:rsid w:val="00F85CB2"/>
    <w:rsid w:val="00F90239"/>
    <w:rsid w:val="00FA195A"/>
    <w:rsid w:val="00FA5137"/>
    <w:rsid w:val="00FB007D"/>
    <w:rsid w:val="00FB0B8C"/>
    <w:rsid w:val="00FB4A89"/>
    <w:rsid w:val="00FC1BBA"/>
    <w:rsid w:val="00FC39E9"/>
    <w:rsid w:val="00FC7F74"/>
    <w:rsid w:val="00FD0EC4"/>
    <w:rsid w:val="00FD14D4"/>
    <w:rsid w:val="00FD2110"/>
    <w:rsid w:val="00FD36B0"/>
    <w:rsid w:val="00FD5262"/>
    <w:rsid w:val="00FE1E69"/>
    <w:rsid w:val="00FE2B10"/>
    <w:rsid w:val="00FE3A08"/>
    <w:rsid w:val="00FE5E9E"/>
    <w:rsid w:val="00FF2AAA"/>
    <w:rsid w:val="00FF37CC"/>
    <w:rsid w:val="00FF446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1001E"/>
  <w15:docId w15:val="{C4F2AF95-625F-C24F-B5C8-D9B9382EA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imes New Roman" w:hAnsi="Georgia" w:cs="Times New Roman"/>
        <w:sz w:val="24"/>
        <w:szCs w:val="24"/>
        <w:lang w:val="en-US" w:eastAsia="en-US" w:bidi="ar-SA"/>
      </w:rPr>
    </w:rPrDefault>
    <w:pPrDefault>
      <w:pPr>
        <w:spacing w:after="320" w:line="320" w:lineRule="exact"/>
      </w:pPr>
    </w:pPrDefault>
  </w:docDefaults>
  <w:latentStyles w:defLockedState="1" w:defUIPriority="0" w:defSemiHidden="0" w:defUnhideWhenUsed="0" w:defQFormat="0" w:count="375">
    <w:lsdException w:name="Normal" w:locked="0" w:qFormat="1"/>
    <w:lsdException w:name="heading 1" w:locked="0" w:uiPriority="9" w:qFormat="1"/>
    <w:lsdException w:name="heading 2" w:locked="0" w:uiPriority="9" w:qFormat="1"/>
    <w:lsdException w:name="heading 3" w:locked="0" w:uiPriority="9" w:qFormat="1"/>
    <w:lsdException w:name="heading 4" w:locked="0" w:uiPriority="9" w:qFormat="1"/>
    <w:lsdException w:name="heading 5" w:locked="0"/>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lsdException w:name="toc 5" w:locked="0"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lsdException w:name="footnote text" w:locked="0" w:semiHidden="1" w:uiPriority="99" w:unhideWhenUsed="1" w:qFormat="1"/>
    <w:lsdException w:name="annotation text" w:semiHidden="1" w:uiPriority="99" w:unhideWhenUsed="1"/>
    <w:lsdException w:name="header" w:locked="0" w:semiHidden="1" w:uiPriority="99" w:unhideWhenUsed="1" w:qFormat="1"/>
    <w:lsdException w:name="footer" w:locked="0" w:semiHidden="1" w:uiPriority="99" w:unhideWhenUsed="1" w:qFormat="1"/>
    <w:lsdException w:name="index heading" w:semiHidden="1" w:unhideWhenUsed="1"/>
    <w:lsdException w:name="caption" w:locked="0"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iPriority="99" w:unhideWhenUsed="1"/>
    <w:lsdException w:name="endnote text" w:semiHidden="1" w:uiPriority="99" w:unhideWhenUsed="1" w:qFormat="1"/>
    <w:lsdException w:name="table of authorities" w:semiHidden="1" w:unhideWhenUsed="1"/>
    <w:lsdException w:name="macro" w:semiHidden="1" w:unhideWhenUsed="1"/>
    <w:lsdException w:name="toa heading" w:semiHidden="1" w:unhideWhenUsed="1"/>
    <w:lsdException w:name="List" w:locked="0" w:semiHidden="1" w:unhideWhenUsed="1"/>
    <w:lsdException w:name="List Bullet" w:locked="0" w:semiHidden="1" w:unhideWhenUsed="1" w:qFormat="1"/>
    <w:lsdException w:name="List Number" w:locked="0" w:qFormat="1"/>
    <w:lsdException w:name="List 2" w:semiHidden="1" w:unhideWhenUsed="1"/>
    <w:lsdException w:name="List 3" w:semiHidden="1" w:unhideWhenUsed="1"/>
    <w:lsdException w:name="List 4" w:semiHidden="1"/>
    <w:lsdException w:name="List 5" w:semiHidden="1"/>
    <w:lsdException w:name="List Bullet 2" w:locked="0" w:semiHidden="1" w:unhideWhenUsed="1" w:qFormat="1"/>
    <w:lsdException w:name="List Bullet 3" w:semiHidden="1" w:unhideWhenUsed="1"/>
    <w:lsdException w:name="List Bullet 4" w:semiHidden="1" w:unhideWhenUsed="1"/>
    <w:lsdException w:name="List Bullet 5" w:semiHidden="1" w:unhideWhenUsed="1"/>
    <w:lsdException w:name="List Number 2" w:locked="0" w:semiHidden="1" w:unhideWhenUsed="1" w:qFormat="1"/>
    <w:lsdException w:name="List Number 3" w:semiHidden="1" w:unhideWhenUsed="1"/>
    <w:lsdException w:name="List Number 4" w:semiHidden="1" w:unhideWhenUsed="1"/>
    <w:lsdException w:name="List Number 5" w:semiHidden="1" w:unhideWhenUsed="1"/>
    <w:lsdException w:name="Title" w:locked="0" w:semiHidden="1"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locked="0" w:semiHidden="1" w:unhideWhenUsed="1"/>
    <w:lsdException w:name="List Continue 2" w:locked="0"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locked="0" w:qFormat="1"/>
    <w:lsdException w:name="Body Text First Indent" w:semiHidden="1"/>
    <w:lsdException w:name="Body Text First Indent 2" w:semiHidden="1" w:unhideWhenUsed="1"/>
    <w:lsdException w:name="Note Heading" w:locked="0"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locked="0" w:semiHidden="1" w:uiPriority="99" w:unhideWhenUsed="1"/>
    <w:lsdException w:name="Strong" w:semiHidden="1" w:uiPriority="22" w:qFormat="1"/>
    <w:lsdException w:name="Emphasis" w:locked="0" w:uiPriority="20" w:qFormat="1"/>
    <w:lsdException w:name="Document Map" w:semiHidden="1" w:uiPriority="99" w:unhideWhenUsed="1"/>
    <w:lsdException w:name="Plain Text" w:locked="0"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locked="0" w:semiHidden="1"/>
    <w:lsdException w:name="No Spacing" w:semiHidden="1" w:uiPriority="99"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semiHidden="1" w:uiPriority="99"/>
    <w:lsdException w:name="List Paragraph" w:locked="0" w:uiPriority="34" w:qFormat="1"/>
    <w:lsdException w:name="Quote" w:locked="0"/>
    <w:lsdException w:name="Intense Quote" w:semiHidden="1"/>
    <w:lsdException w:name="Medium List 2 Accent 1"/>
    <w:lsdException w:name="Medium Grid 1 Accent 1" w:uiPriority="62"/>
    <w:lsdException w:name="Medium Grid 2 Accent 1"/>
    <w:lsdException w:name="Medium Grid 3 Accent 1"/>
    <w:lsdException w:name="Dark List Accent 1" w:uiPriority="65"/>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EF57B3"/>
    <w:pPr>
      <w:spacing w:before="120" w:after="200" w:line="320" w:lineRule="atLeast"/>
    </w:pPr>
    <w:rPr>
      <w:rFonts w:ascii="Helvetica" w:hAnsi="Helvetica"/>
      <w:color w:val="232F3E"/>
    </w:rPr>
  </w:style>
  <w:style w:type="paragraph" w:styleId="Heading1">
    <w:name w:val="heading 1"/>
    <w:basedOn w:val="Normal"/>
    <w:next w:val="Normal"/>
    <w:link w:val="Heading1Char"/>
    <w:uiPriority w:val="9"/>
    <w:qFormat/>
    <w:rsid w:val="00EF57B3"/>
    <w:pPr>
      <w:keepNext/>
      <w:spacing w:before="360" w:after="160" w:line="560" w:lineRule="atLeast"/>
      <w:outlineLvl w:val="0"/>
    </w:pPr>
    <w:rPr>
      <w:rFonts w:cs="Arial"/>
      <w:color w:val="FF9900"/>
      <w:sz w:val="44"/>
      <w:szCs w:val="44"/>
    </w:rPr>
  </w:style>
  <w:style w:type="paragraph" w:styleId="Heading2">
    <w:name w:val="heading 2"/>
    <w:basedOn w:val="Normal"/>
    <w:next w:val="Normal"/>
    <w:link w:val="Heading2Char"/>
    <w:uiPriority w:val="9"/>
    <w:qFormat/>
    <w:rsid w:val="00EF57B3"/>
    <w:pPr>
      <w:keepNext/>
      <w:keepLines/>
      <w:spacing w:before="240" w:after="160" w:line="480" w:lineRule="atLeast"/>
      <w:outlineLvl w:val="1"/>
    </w:pPr>
    <w:rPr>
      <w:rFonts w:eastAsiaTheme="majorEastAsia" w:cstheme="majorBidi"/>
      <w:b/>
      <w:bCs/>
      <w:sz w:val="36"/>
      <w:szCs w:val="26"/>
    </w:rPr>
  </w:style>
  <w:style w:type="paragraph" w:styleId="Heading3">
    <w:name w:val="heading 3"/>
    <w:basedOn w:val="Normal"/>
    <w:next w:val="Normal"/>
    <w:link w:val="Heading3Char"/>
    <w:uiPriority w:val="9"/>
    <w:qFormat/>
    <w:rsid w:val="00EF57B3"/>
    <w:pPr>
      <w:keepNext/>
      <w:keepLines/>
      <w:spacing w:before="360" w:after="120"/>
      <w:outlineLvl w:val="2"/>
    </w:pPr>
    <w:rPr>
      <w:rFonts w:eastAsiaTheme="majorEastAsia" w:cstheme="majorBidi"/>
      <w:b/>
      <w:bCs/>
      <w:sz w:val="28"/>
    </w:rPr>
  </w:style>
  <w:style w:type="paragraph" w:styleId="Heading4">
    <w:name w:val="heading 4"/>
    <w:basedOn w:val="Normal"/>
    <w:next w:val="Normal"/>
    <w:link w:val="Heading4Char"/>
    <w:uiPriority w:val="9"/>
    <w:qFormat/>
    <w:rsid w:val="00EF57B3"/>
    <w:pPr>
      <w:keepNext/>
      <w:keepLines/>
      <w:spacing w:before="280" w:after="40" w:line="280" w:lineRule="exact"/>
      <w:outlineLvl w:val="3"/>
    </w:pPr>
    <w:rPr>
      <w:rFonts w:cs="Arial"/>
      <w:b/>
      <w:bCs/>
      <w:iCs/>
    </w:rPr>
  </w:style>
  <w:style w:type="paragraph" w:styleId="Heading5">
    <w:name w:val="heading 5"/>
    <w:basedOn w:val="Normal"/>
    <w:next w:val="Normal"/>
    <w:link w:val="Heading5Char"/>
    <w:unhideWhenUsed/>
    <w:rsid w:val="00EF57B3"/>
    <w:pPr>
      <w:keepNext/>
      <w:keepLines/>
      <w:spacing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rsid w:val="00EF57B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F57B3"/>
  </w:style>
  <w:style w:type="character" w:customStyle="1" w:styleId="Heading1Char">
    <w:name w:val="Heading 1 Char"/>
    <w:basedOn w:val="DefaultParagraphFont"/>
    <w:link w:val="Heading1"/>
    <w:uiPriority w:val="9"/>
    <w:rsid w:val="00EF57B3"/>
    <w:rPr>
      <w:rFonts w:ascii="Helvetica" w:hAnsi="Helvetica" w:cs="Arial"/>
      <w:color w:val="FF9900"/>
      <w:sz w:val="44"/>
      <w:szCs w:val="44"/>
    </w:rPr>
  </w:style>
  <w:style w:type="character" w:customStyle="1" w:styleId="Heading2Char">
    <w:name w:val="Heading 2 Char"/>
    <w:basedOn w:val="DefaultParagraphFont"/>
    <w:link w:val="Heading2"/>
    <w:uiPriority w:val="9"/>
    <w:rsid w:val="00EF57B3"/>
    <w:rPr>
      <w:rFonts w:ascii="Helvetica" w:eastAsiaTheme="majorEastAsia" w:hAnsi="Helvetica" w:cstheme="majorBidi"/>
      <w:b/>
      <w:bCs/>
      <w:color w:val="232F3E"/>
      <w:sz w:val="36"/>
      <w:szCs w:val="26"/>
    </w:rPr>
  </w:style>
  <w:style w:type="character" w:customStyle="1" w:styleId="Heading3Char">
    <w:name w:val="Heading 3 Char"/>
    <w:basedOn w:val="DefaultParagraphFont"/>
    <w:link w:val="Heading3"/>
    <w:uiPriority w:val="9"/>
    <w:rsid w:val="00EF57B3"/>
    <w:rPr>
      <w:rFonts w:ascii="Helvetica" w:eastAsiaTheme="majorEastAsia" w:hAnsi="Helvetica" w:cstheme="majorBidi"/>
      <w:b/>
      <w:bCs/>
      <w:color w:val="232F3E"/>
      <w:sz w:val="28"/>
    </w:rPr>
  </w:style>
  <w:style w:type="character" w:customStyle="1" w:styleId="Heading4Char">
    <w:name w:val="Heading 4 Char"/>
    <w:basedOn w:val="DefaultParagraphFont"/>
    <w:link w:val="Heading4"/>
    <w:uiPriority w:val="9"/>
    <w:rsid w:val="00EF57B3"/>
    <w:rPr>
      <w:rFonts w:ascii="Helvetica" w:hAnsi="Helvetica" w:cs="Arial"/>
      <w:b/>
      <w:bCs/>
      <w:iCs/>
      <w:color w:val="232F3E"/>
    </w:rPr>
  </w:style>
  <w:style w:type="character" w:customStyle="1" w:styleId="Heading5Char">
    <w:name w:val="Heading 5 Char"/>
    <w:basedOn w:val="DefaultParagraphFont"/>
    <w:link w:val="Heading5"/>
    <w:rsid w:val="00EF57B3"/>
    <w:rPr>
      <w:rFonts w:ascii="Helvetica" w:eastAsiaTheme="majorEastAsia" w:hAnsi="Helvetica" w:cstheme="majorBidi"/>
      <w:color w:val="243F60" w:themeColor="accent1" w:themeShade="7F"/>
    </w:rPr>
  </w:style>
  <w:style w:type="paragraph" w:customStyle="1" w:styleId="Body">
    <w:name w:val="Body"/>
    <w:basedOn w:val="Normal"/>
    <w:link w:val="BodyChar"/>
    <w:semiHidden/>
    <w:qFormat/>
    <w:rsid w:val="00EF57B3"/>
    <w:rPr>
      <w:rFonts w:cs="Arial"/>
      <w:color w:val="262626" w:themeColor="text1" w:themeTint="D9"/>
      <w:szCs w:val="22"/>
    </w:rPr>
  </w:style>
  <w:style w:type="character" w:customStyle="1" w:styleId="BodyChar">
    <w:name w:val="Body Char"/>
    <w:basedOn w:val="DefaultParagraphFont"/>
    <w:link w:val="Body"/>
    <w:semiHidden/>
    <w:rsid w:val="00EF57B3"/>
    <w:rPr>
      <w:rFonts w:ascii="Helvetica" w:hAnsi="Helvetica" w:cs="Arial"/>
      <w:color w:val="262626" w:themeColor="text1" w:themeTint="D9"/>
      <w:szCs w:val="22"/>
    </w:rPr>
  </w:style>
  <w:style w:type="paragraph" w:styleId="Header">
    <w:name w:val="header"/>
    <w:basedOn w:val="Normal"/>
    <w:link w:val="HeaderChar"/>
    <w:uiPriority w:val="99"/>
    <w:qFormat/>
    <w:rsid w:val="00EF57B3"/>
    <w:pPr>
      <w:tabs>
        <w:tab w:val="right" w:pos="9360"/>
      </w:tabs>
      <w:spacing w:before="280"/>
    </w:pPr>
    <w:rPr>
      <w:i/>
      <w:kern w:val="28"/>
      <w:sz w:val="20"/>
    </w:rPr>
  </w:style>
  <w:style w:type="character" w:customStyle="1" w:styleId="HeaderChar">
    <w:name w:val="Header Char"/>
    <w:basedOn w:val="DefaultParagraphFont"/>
    <w:link w:val="Header"/>
    <w:uiPriority w:val="99"/>
    <w:rsid w:val="00EF57B3"/>
    <w:rPr>
      <w:rFonts w:ascii="Helvetica" w:hAnsi="Helvetica"/>
      <w:i/>
      <w:color w:val="232F3E"/>
      <w:kern w:val="28"/>
      <w:sz w:val="20"/>
    </w:rPr>
  </w:style>
  <w:style w:type="paragraph" w:styleId="Footer">
    <w:name w:val="footer"/>
    <w:basedOn w:val="Normal"/>
    <w:link w:val="FooterChar"/>
    <w:uiPriority w:val="99"/>
    <w:qFormat/>
    <w:rsid w:val="00EF57B3"/>
    <w:pPr>
      <w:tabs>
        <w:tab w:val="right" w:pos="9360"/>
      </w:tabs>
      <w:spacing w:before="480" w:after="0"/>
    </w:pPr>
    <w:rPr>
      <w:kern w:val="28"/>
      <w:sz w:val="20"/>
      <w:szCs w:val="20"/>
    </w:rPr>
  </w:style>
  <w:style w:type="character" w:customStyle="1" w:styleId="FooterChar">
    <w:name w:val="Footer Char"/>
    <w:basedOn w:val="DefaultParagraphFont"/>
    <w:link w:val="Footer"/>
    <w:uiPriority w:val="99"/>
    <w:rsid w:val="00EF57B3"/>
    <w:rPr>
      <w:rFonts w:ascii="Helvetica" w:hAnsi="Helvetica"/>
      <w:color w:val="232F3E"/>
      <w:kern w:val="28"/>
      <w:sz w:val="20"/>
      <w:szCs w:val="20"/>
    </w:rPr>
  </w:style>
  <w:style w:type="table" w:styleId="TableGrid">
    <w:name w:val="Table Grid"/>
    <w:basedOn w:val="TableNormal"/>
    <w:uiPriority w:val="39"/>
    <w:locked/>
    <w:rsid w:val="00EF57B3"/>
    <w:tblPr>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115" w:type="dxa"/>
        <w:right w:w="115" w:type="dxa"/>
      </w:tblCellMar>
    </w:tblPr>
    <w:trPr>
      <w:tblHeader/>
      <w:tblCellSpacing w:w="7" w:type="dxa"/>
    </w:trPr>
  </w:style>
  <w:style w:type="table" w:customStyle="1" w:styleId="AmazonTable">
    <w:name w:val="Amazon Table"/>
    <w:basedOn w:val="TableGrid"/>
    <w:qFormat/>
    <w:rsid w:val="00EF57B3"/>
    <w:rPr>
      <w:rFonts w:asciiTheme="minorHAnsi" w:hAnsiTheme="minorHAnsi"/>
      <w:sz w:val="22"/>
    </w:rPr>
    <w:tblPr>
      <w:tblStyleRowBandSize w:val="1"/>
    </w:tbl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Normal"/>
    <w:qFormat/>
    <w:rsid w:val="00EF57B3"/>
    <w:pPr>
      <w:pBdr>
        <w:top w:val="single" w:sz="2" w:space="10" w:color="FFFFFF" w:themeColor="background1"/>
        <w:left w:val="single" w:sz="2" w:space="12" w:color="FFFFFF" w:themeColor="background1"/>
        <w:bottom w:val="single" w:sz="2" w:space="12" w:color="FFFFFF" w:themeColor="background1"/>
        <w:right w:val="single" w:sz="2" w:space="10" w:color="FFFFFF" w:themeColor="background1"/>
      </w:pBdr>
      <w:shd w:val="clear" w:color="auto" w:fill="E6E7E8"/>
      <w:spacing w:line="280" w:lineRule="atLeast"/>
      <w:ind w:left="360" w:right="144"/>
      <w:contextualSpacing/>
    </w:pPr>
    <w:rPr>
      <w:rFonts w:ascii="Courier New" w:hAnsi="Courier New"/>
      <w:sz w:val="22"/>
    </w:rPr>
  </w:style>
  <w:style w:type="paragraph" w:customStyle="1" w:styleId="Bullet1">
    <w:name w:val="Bullet1"/>
    <w:link w:val="Bullet1Char"/>
    <w:autoRedefine/>
    <w:semiHidden/>
    <w:qFormat/>
    <w:rsid w:val="00EF57B3"/>
    <w:pPr>
      <w:numPr>
        <w:numId w:val="2"/>
      </w:numPr>
      <w:spacing w:after="120"/>
    </w:pPr>
    <w:rPr>
      <w:rFonts w:asciiTheme="minorHAnsi" w:eastAsia="Batang" w:hAnsiTheme="minorHAnsi" w:cs="Arial"/>
      <w:color w:val="262626" w:themeColor="text1" w:themeTint="D9"/>
      <w:sz w:val="22"/>
      <w:lang w:eastAsia="ko-KR"/>
    </w:rPr>
  </w:style>
  <w:style w:type="character" w:customStyle="1" w:styleId="Bullet1Char">
    <w:name w:val="Bullet1 Char"/>
    <w:basedOn w:val="DefaultParagraphFont"/>
    <w:link w:val="Bullet1"/>
    <w:semiHidden/>
    <w:rsid w:val="00EF57B3"/>
    <w:rPr>
      <w:rFonts w:asciiTheme="minorHAnsi" w:eastAsia="Batang" w:hAnsiTheme="minorHAnsi" w:cs="Arial"/>
      <w:color w:val="262626" w:themeColor="text1" w:themeTint="D9"/>
      <w:sz w:val="22"/>
      <w:lang w:eastAsia="ko-KR"/>
    </w:rPr>
  </w:style>
  <w:style w:type="paragraph" w:customStyle="1" w:styleId="Bullet2">
    <w:name w:val="Bullet2"/>
    <w:basedOn w:val="Bullet1"/>
    <w:link w:val="Bullet2Char"/>
    <w:semiHidden/>
    <w:qFormat/>
    <w:rsid w:val="00EF57B3"/>
    <w:pPr>
      <w:numPr>
        <w:ilvl w:val="1"/>
        <w:numId w:val="1"/>
      </w:numPr>
    </w:pPr>
  </w:style>
  <w:style w:type="character" w:customStyle="1" w:styleId="Bullet2Char">
    <w:name w:val="Bullet2 Char"/>
    <w:basedOn w:val="Bullet1Char"/>
    <w:link w:val="Bullet2"/>
    <w:semiHidden/>
    <w:rsid w:val="00EF57B3"/>
    <w:rPr>
      <w:rFonts w:asciiTheme="minorHAnsi" w:eastAsia="Batang" w:hAnsiTheme="minorHAnsi" w:cs="Arial"/>
      <w:color w:val="262626" w:themeColor="text1" w:themeTint="D9"/>
      <w:sz w:val="22"/>
      <w:lang w:eastAsia="ko-KR"/>
    </w:rPr>
  </w:style>
  <w:style w:type="paragraph" w:styleId="BalloonText">
    <w:name w:val="Balloon Text"/>
    <w:basedOn w:val="Normal"/>
    <w:link w:val="BalloonTextChar"/>
    <w:uiPriority w:val="99"/>
    <w:semiHidden/>
    <w:locked/>
    <w:rsid w:val="00EF57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57B3"/>
    <w:rPr>
      <w:rFonts w:ascii="Tahoma" w:hAnsi="Tahoma" w:cs="Tahoma"/>
      <w:color w:val="232F3E"/>
      <w:sz w:val="16"/>
      <w:szCs w:val="16"/>
    </w:rPr>
  </w:style>
  <w:style w:type="paragraph" w:customStyle="1" w:styleId="Cover-Title">
    <w:name w:val="Cover - Title"/>
    <w:basedOn w:val="Normal"/>
    <w:next w:val="Cover-Subtitle"/>
    <w:qFormat/>
    <w:rsid w:val="00EF57B3"/>
    <w:pPr>
      <w:spacing w:before="2200" w:after="160" w:line="720" w:lineRule="exact"/>
      <w:jc w:val="center"/>
    </w:pPr>
    <w:rPr>
      <w:rFonts w:eastAsiaTheme="majorEastAsia" w:cstheme="majorBidi"/>
      <w:bCs/>
      <w:color w:val="FF9900"/>
      <w:kern w:val="28"/>
      <w:sz w:val="64"/>
      <w:szCs w:val="32"/>
    </w:rPr>
  </w:style>
  <w:style w:type="paragraph" w:customStyle="1" w:styleId="Cover-Subtitle">
    <w:name w:val="Cover - Subtitle"/>
    <w:basedOn w:val="Normal"/>
    <w:next w:val="Normal"/>
    <w:qFormat/>
    <w:rsid w:val="00EF57B3"/>
    <w:pPr>
      <w:spacing w:after="960" w:line="480" w:lineRule="exact"/>
      <w:jc w:val="center"/>
    </w:pPr>
    <w:rPr>
      <w:rFonts w:eastAsiaTheme="majorEastAsia" w:cstheme="majorBidi"/>
      <w:bCs/>
      <w:kern w:val="28"/>
      <w:sz w:val="32"/>
      <w:szCs w:val="32"/>
    </w:rPr>
  </w:style>
  <w:style w:type="paragraph" w:customStyle="1" w:styleId="InsetQuote">
    <w:name w:val="Inset Quote"/>
    <w:basedOn w:val="Normal"/>
    <w:next w:val="Normal"/>
    <w:qFormat/>
    <w:rsid w:val="00EF57B3"/>
    <w:pPr>
      <w:pBdr>
        <w:top w:val="wave" w:sz="6" w:space="10" w:color="FFFFFF" w:themeColor="background1"/>
        <w:left w:val="wave" w:sz="6" w:space="12" w:color="FFFFFF" w:themeColor="background1"/>
        <w:bottom w:val="wave" w:sz="6" w:space="12" w:color="FFFFFF" w:themeColor="background1"/>
        <w:right w:val="wave" w:sz="6" w:space="10" w:color="FFFFFF" w:themeColor="background1"/>
      </w:pBdr>
      <w:shd w:val="clear" w:color="auto" w:fill="E6E7E8"/>
      <w:spacing w:line="240" w:lineRule="auto"/>
      <w:ind w:left="360" w:right="360"/>
    </w:pPr>
    <w:rPr>
      <w:rFonts w:cs="Arial"/>
      <w:szCs w:val="22"/>
    </w:rPr>
  </w:style>
  <w:style w:type="paragraph" w:customStyle="1" w:styleId="FigureCaption">
    <w:name w:val="Figure Caption"/>
    <w:next w:val="Body"/>
    <w:semiHidden/>
    <w:qFormat/>
    <w:rsid w:val="00EF57B3"/>
    <w:pPr>
      <w:spacing w:before="120" w:after="240"/>
      <w:ind w:left="1008" w:right="1008"/>
      <w:jc w:val="center"/>
    </w:pPr>
    <w:rPr>
      <w:rFonts w:asciiTheme="minorHAnsi" w:hAnsiTheme="minorHAnsi" w:cs="Arial"/>
      <w:i/>
      <w:color w:val="262626" w:themeColor="text1" w:themeTint="D9"/>
      <w:kern w:val="28"/>
      <w:sz w:val="16"/>
      <w:szCs w:val="22"/>
    </w:rPr>
  </w:style>
  <w:style w:type="character" w:styleId="Hyperlink">
    <w:name w:val="Hyperlink"/>
    <w:basedOn w:val="DefaultParagraphFont"/>
    <w:uiPriority w:val="99"/>
    <w:unhideWhenUsed/>
    <w:qFormat/>
    <w:locked/>
    <w:rsid w:val="00EF57B3"/>
    <w:rPr>
      <w:color w:val="007DBC"/>
      <w:u w:val="single"/>
    </w:rPr>
  </w:style>
  <w:style w:type="character" w:styleId="Emphasis">
    <w:name w:val="Emphasis"/>
    <w:basedOn w:val="DefaultParagraphFont"/>
    <w:uiPriority w:val="20"/>
    <w:semiHidden/>
    <w:qFormat/>
    <w:rsid w:val="00EF57B3"/>
    <w:rPr>
      <w:i/>
      <w:iCs/>
    </w:rPr>
  </w:style>
  <w:style w:type="paragraph" w:styleId="FootnoteText">
    <w:name w:val="footnote text"/>
    <w:basedOn w:val="Normal"/>
    <w:link w:val="FootnoteTextChar"/>
    <w:uiPriority w:val="99"/>
    <w:semiHidden/>
    <w:qFormat/>
    <w:rsid w:val="00EF57B3"/>
    <w:pPr>
      <w:spacing w:after="80" w:line="280" w:lineRule="atLeast"/>
      <w:ind w:left="101" w:hanging="101"/>
    </w:pPr>
    <w:rPr>
      <w:rFonts w:eastAsia="Calibri"/>
      <w:spacing w:val="4"/>
      <w:sz w:val="22"/>
      <w:szCs w:val="20"/>
    </w:rPr>
  </w:style>
  <w:style w:type="character" w:customStyle="1" w:styleId="FootnoteTextChar">
    <w:name w:val="Footnote Text Char"/>
    <w:basedOn w:val="DefaultParagraphFont"/>
    <w:link w:val="FootnoteText"/>
    <w:uiPriority w:val="99"/>
    <w:semiHidden/>
    <w:rsid w:val="00EF57B3"/>
    <w:rPr>
      <w:rFonts w:ascii="Helvetica" w:eastAsia="Calibri" w:hAnsi="Helvetica"/>
      <w:color w:val="232F3E"/>
      <w:spacing w:val="4"/>
      <w:sz w:val="22"/>
      <w:szCs w:val="20"/>
    </w:rPr>
  </w:style>
  <w:style w:type="character" w:styleId="FootnoteReference">
    <w:name w:val="footnote reference"/>
    <w:basedOn w:val="DefaultParagraphFont"/>
    <w:uiPriority w:val="99"/>
    <w:semiHidden/>
    <w:rsid w:val="00EF57B3"/>
    <w:rPr>
      <w:vertAlign w:val="superscript"/>
    </w:rPr>
  </w:style>
  <w:style w:type="character" w:styleId="FollowedHyperlink">
    <w:name w:val="FollowedHyperlink"/>
    <w:basedOn w:val="DefaultParagraphFont"/>
    <w:uiPriority w:val="99"/>
    <w:semiHidden/>
    <w:rsid w:val="00EF57B3"/>
    <w:rPr>
      <w:color w:val="800080"/>
      <w:u w:val="single"/>
    </w:rPr>
  </w:style>
  <w:style w:type="paragraph" w:styleId="Caption">
    <w:name w:val="caption"/>
    <w:basedOn w:val="Normal"/>
    <w:next w:val="Normal"/>
    <w:uiPriority w:val="99"/>
    <w:qFormat/>
    <w:rsid w:val="00EF57B3"/>
    <w:pPr>
      <w:spacing w:before="160"/>
      <w:jc w:val="center"/>
    </w:pPr>
    <w:rPr>
      <w:rFonts w:eastAsia="Calibri"/>
      <w:bCs/>
      <w:i/>
      <w:color w:val="auto"/>
      <w:sz w:val="22"/>
      <w:szCs w:val="18"/>
    </w:rPr>
  </w:style>
  <w:style w:type="table" w:customStyle="1" w:styleId="IntenseQuote1">
    <w:name w:val="Intense Quote1"/>
    <w:basedOn w:val="TableNormal"/>
    <w:uiPriority w:val="60"/>
    <w:qFormat/>
    <w:rsid w:val="00EF57B3"/>
    <w:rPr>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locked/>
    <w:rsid w:val="00EF57B3"/>
    <w:rPr>
      <w:rFonts w:ascii="Calibri" w:eastAsia="Calibri" w:hAnsi="Calibri"/>
      <w:color w:val="000000"/>
      <w:sz w:val="20"/>
      <w:szCs w:val="20"/>
    </w:rPr>
    <w:tblPr>
      <w:tblStyleRowBandSize w:val="1"/>
      <w:tblStyleColBandSize w:val="1"/>
      <w:tblBorders>
        <w:top w:val="single" w:sz="8" w:space="0" w:color="4F81BD"/>
        <w:bottom w:val="single" w:sz="8" w:space="0" w:color="4F81BD"/>
      </w:tblBorders>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locked/>
    <w:rsid w:val="00EF57B3"/>
    <w:rPr>
      <w:rFonts w:ascii="Calibri" w:eastAsia="Calibri" w:hAnsi="Calibri"/>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rsid w:val="00EF57B3"/>
    <w:rPr>
      <w:rFonts w:ascii="Calibri" w:eastAsia="Calibri" w:hAnsi="Calibri"/>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locked/>
    <w:rsid w:val="00EF57B3"/>
    <w:rPr>
      <w:rFonts w:ascii="Calibri" w:eastAsia="Calibri" w:hAnsi="Calibri"/>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rsid w:val="00EF57B3"/>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rsid w:val="00EF57B3"/>
    <w:pPr>
      <w:tabs>
        <w:tab w:val="right" w:leader="dot" w:pos="9360"/>
      </w:tabs>
      <w:spacing w:after="140"/>
    </w:pPr>
    <w:rPr>
      <w:rFonts w:eastAsia="Calibri"/>
      <w:szCs w:val="22"/>
    </w:rPr>
  </w:style>
  <w:style w:type="paragraph" w:styleId="TOC2">
    <w:name w:val="toc 2"/>
    <w:basedOn w:val="Normal"/>
    <w:next w:val="Normal"/>
    <w:autoRedefine/>
    <w:uiPriority w:val="39"/>
    <w:unhideWhenUsed/>
    <w:qFormat/>
    <w:rsid w:val="00EF57B3"/>
    <w:pPr>
      <w:tabs>
        <w:tab w:val="right" w:leader="dot" w:pos="9360"/>
      </w:tabs>
      <w:spacing w:after="140"/>
      <w:ind w:left="216"/>
    </w:pPr>
    <w:rPr>
      <w:rFonts w:eastAsia="Calibri"/>
      <w:szCs w:val="22"/>
    </w:rPr>
  </w:style>
  <w:style w:type="character" w:customStyle="1" w:styleId="caps">
    <w:name w:val="caps"/>
    <w:basedOn w:val="DefaultParagraphFont"/>
    <w:semiHidden/>
    <w:rsid w:val="00EF57B3"/>
  </w:style>
  <w:style w:type="paragraph" w:styleId="ListParagraph">
    <w:name w:val="List Paragraph"/>
    <w:basedOn w:val="Normal"/>
    <w:uiPriority w:val="34"/>
    <w:qFormat/>
    <w:rsid w:val="00EF57B3"/>
    <w:pPr>
      <w:keepLines/>
      <w:spacing w:after="160"/>
      <w:ind w:left="792"/>
    </w:pPr>
  </w:style>
  <w:style w:type="paragraph" w:styleId="Revision">
    <w:name w:val="Revision"/>
    <w:hidden/>
    <w:uiPriority w:val="99"/>
    <w:rsid w:val="00EF57B3"/>
    <w:rPr>
      <w:rFonts w:ascii="Calibri" w:eastAsia="Calibri" w:hAnsi="Calibri"/>
      <w:sz w:val="22"/>
      <w:szCs w:val="22"/>
    </w:rPr>
  </w:style>
  <w:style w:type="paragraph" w:customStyle="1" w:styleId="Bullet3">
    <w:name w:val="Bullet 3"/>
    <w:basedOn w:val="Normal"/>
    <w:autoRedefine/>
    <w:semiHidden/>
    <w:rsid w:val="00EF57B3"/>
    <w:pPr>
      <w:spacing w:after="0"/>
      <w:ind w:left="1440" w:hanging="360"/>
    </w:pPr>
    <w:rPr>
      <w:rFonts w:ascii="Verdana" w:hAnsi="Verdana"/>
      <w:i/>
      <w:sz w:val="20"/>
      <w:szCs w:val="20"/>
      <w:lang w:eastAsia="ja-JP"/>
    </w:rPr>
  </w:style>
  <w:style w:type="character" w:customStyle="1" w:styleId="contributornametrigger">
    <w:name w:val="contributornametrigger"/>
    <w:basedOn w:val="DefaultParagraphFont"/>
    <w:semiHidden/>
    <w:rsid w:val="00EF57B3"/>
  </w:style>
  <w:style w:type="table" w:styleId="LightGrid-Accent1">
    <w:name w:val="Light Grid Accent 1"/>
    <w:basedOn w:val="TableNormal"/>
    <w:locked/>
    <w:rsid w:val="00EF57B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Run-inhead">
    <w:name w:val="Run-in head"/>
    <w:basedOn w:val="DefaultParagraphFont"/>
    <w:uiPriority w:val="1"/>
    <w:qFormat/>
    <w:rsid w:val="00EF57B3"/>
    <w:rPr>
      <w:rFonts w:ascii="Helvetica" w:hAnsi="Helvetica"/>
      <w:b/>
      <w:color w:val="232F3E"/>
    </w:rPr>
  </w:style>
  <w:style w:type="paragraph" w:styleId="ListNumber">
    <w:name w:val="List Number"/>
    <w:basedOn w:val="Normal"/>
    <w:qFormat/>
    <w:rsid w:val="00EF57B3"/>
    <w:pPr>
      <w:keepLines/>
      <w:numPr>
        <w:numId w:val="15"/>
      </w:numPr>
      <w:spacing w:after="140"/>
      <w:ind w:left="792" w:hanging="432"/>
    </w:pPr>
  </w:style>
  <w:style w:type="paragraph" w:styleId="ListBullet">
    <w:name w:val="List Bullet"/>
    <w:basedOn w:val="Normal"/>
    <w:qFormat/>
    <w:rsid w:val="00EF57B3"/>
    <w:pPr>
      <w:keepLines/>
      <w:numPr>
        <w:numId w:val="3"/>
      </w:numPr>
      <w:spacing w:after="160"/>
      <w:ind w:left="792" w:hanging="432"/>
    </w:pPr>
  </w:style>
  <w:style w:type="paragraph" w:styleId="ListBullet2">
    <w:name w:val="List Bullet 2"/>
    <w:basedOn w:val="ListBullet"/>
    <w:qFormat/>
    <w:rsid w:val="00EF57B3"/>
    <w:pPr>
      <w:numPr>
        <w:numId w:val="4"/>
      </w:numPr>
      <w:ind w:left="1224" w:hanging="432"/>
    </w:pPr>
  </w:style>
  <w:style w:type="paragraph" w:styleId="Date">
    <w:name w:val="Date"/>
    <w:aliases w:val="Cover - Date"/>
    <w:basedOn w:val="Normal"/>
    <w:next w:val="Normal"/>
    <w:link w:val="DateChar"/>
    <w:qFormat/>
    <w:rsid w:val="00EF57B3"/>
    <w:pPr>
      <w:spacing w:before="280"/>
      <w:jc w:val="center"/>
    </w:pPr>
    <w:rPr>
      <w:i/>
    </w:rPr>
  </w:style>
  <w:style w:type="character" w:customStyle="1" w:styleId="DateChar">
    <w:name w:val="Date Char"/>
    <w:aliases w:val="Cover - Date Char"/>
    <w:basedOn w:val="DefaultParagraphFont"/>
    <w:link w:val="Date"/>
    <w:rsid w:val="00EF57B3"/>
    <w:rPr>
      <w:rFonts w:ascii="Helvetica" w:hAnsi="Helvetica"/>
      <w:i/>
      <w:color w:val="232F3E"/>
    </w:rPr>
  </w:style>
  <w:style w:type="paragraph" w:customStyle="1" w:styleId="TitlePagenote">
    <w:name w:val="Title Page note"/>
    <w:basedOn w:val="Normal"/>
    <w:semiHidden/>
    <w:qFormat/>
    <w:rsid w:val="00EF57B3"/>
    <w:pPr>
      <w:spacing w:before="420" w:after="0"/>
      <w:ind w:left="-1800"/>
      <w:jc w:val="center"/>
    </w:pPr>
    <w:rPr>
      <w:rFonts w:eastAsiaTheme="majorEastAsia"/>
    </w:rPr>
  </w:style>
  <w:style w:type="table" w:styleId="ColorfulShading-Accent1">
    <w:name w:val="Colorful Shading Accent 1"/>
    <w:basedOn w:val="TableNormal"/>
    <w:locked/>
    <w:rsid w:val="00EF57B3"/>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Normal"/>
    <w:link w:val="TabletextChar"/>
    <w:qFormat/>
    <w:rsid w:val="00EF57B3"/>
    <w:pPr>
      <w:spacing w:before="60" w:after="60" w:line="280" w:lineRule="atLeast"/>
    </w:pPr>
    <w:rPr>
      <w:rFonts w:cs="Arial"/>
      <w:szCs w:val="22"/>
    </w:rPr>
  </w:style>
  <w:style w:type="character" w:customStyle="1" w:styleId="TabletextChar">
    <w:name w:val="Table text Char"/>
    <w:basedOn w:val="BodyChar"/>
    <w:link w:val="Tabletext"/>
    <w:rsid w:val="00EF57B3"/>
    <w:rPr>
      <w:rFonts w:ascii="Helvetica" w:hAnsi="Helvetica" w:cs="Arial"/>
      <w:color w:val="232F3E"/>
      <w:szCs w:val="22"/>
    </w:rPr>
  </w:style>
  <w:style w:type="paragraph" w:customStyle="1" w:styleId="Tablerow">
    <w:name w:val="Table row"/>
    <w:basedOn w:val="Tabletext"/>
    <w:semiHidden/>
    <w:qFormat/>
    <w:locked/>
    <w:rsid w:val="00EF57B3"/>
  </w:style>
  <w:style w:type="paragraph" w:styleId="ListNumber2">
    <w:name w:val="List Number 2"/>
    <w:basedOn w:val="ListNumber"/>
    <w:qFormat/>
    <w:rsid w:val="00EF57B3"/>
    <w:pPr>
      <w:numPr>
        <w:numId w:val="17"/>
      </w:numPr>
      <w:ind w:left="1224" w:hanging="432"/>
    </w:pPr>
  </w:style>
  <w:style w:type="table" w:styleId="LightList-Accent1">
    <w:name w:val="Light List Accent 1"/>
    <w:basedOn w:val="TableNormal"/>
    <w:locked/>
    <w:rsid w:val="00EF57B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AWS">
    <w:name w:val="AWS"/>
    <w:basedOn w:val="TableNormal"/>
    <w:uiPriority w:val="99"/>
    <w:rsid w:val="00EF57B3"/>
    <w:pPr>
      <w:keepLines/>
      <w:spacing w:before="80" w:after="80" w:line="260" w:lineRule="atLeast"/>
    </w:pPr>
    <w:rPr>
      <w:rFonts w:ascii="Amazon Ember" w:hAnsi="Amazon Ember"/>
      <w:sz w:val="22"/>
    </w:rPr>
    <w:tblPr>
      <w:tblStyleRowBandSize w:val="1"/>
      <w:tblStyleColBandSize w:val="1"/>
      <w:tblInd w:w="144" w:type="dxa"/>
      <w:tblBorders>
        <w:top w:val="single" w:sz="8" w:space="0" w:color="808080" w:themeColor="background1" w:themeShade="80"/>
        <w:bottom w:val="single" w:sz="8" w:space="0" w:color="808080" w:themeColor="background1" w:themeShade="80"/>
        <w:insideH w:val="single" w:sz="8" w:space="0" w:color="808080" w:themeColor="background1" w:themeShade="80"/>
      </w:tblBorders>
      <w:tblCellMar>
        <w:top w:w="29" w:type="dxa"/>
        <w:left w:w="115" w:type="dxa"/>
        <w:bottom w:w="29" w:type="dxa"/>
        <w:right w:w="115" w:type="dxa"/>
      </w:tblCellMar>
    </w:tblPr>
    <w:trPr>
      <w:cantSplit/>
    </w:trPr>
    <w:tblStylePr w:type="firstRow">
      <w:pPr>
        <w:jc w:val="left"/>
      </w:pPr>
      <w:rPr>
        <w:rFonts w:ascii="Amazon Ember" w:hAnsi="Amazon Ember"/>
        <w:b/>
      </w:rPr>
      <w:tblPr/>
      <w:trPr>
        <w:cantSplit w:val="0"/>
        <w:tblHeader/>
      </w:trPr>
      <w:tcPr>
        <w:shd w:val="clear" w:color="auto" w:fill="D9D9D9" w:themeFill="background1" w:themeFillShade="D9"/>
        <w:vAlign w:val="bottom"/>
      </w:tcPr>
    </w:tblStylePr>
    <w:tblStylePr w:type="lastRow">
      <w:tblPr/>
      <w:tcPr>
        <w:tcBorders>
          <w:insideH w:val="nil"/>
        </w:tcBorders>
      </w:tcPr>
    </w:tblStylePr>
    <w:tblStylePr w:type="firstCol">
      <w:rPr>
        <w:rFonts w:ascii="Amazon Ember" w:hAnsi="Amazon Ember"/>
        <w:b/>
      </w:rPr>
    </w:tblStylePr>
    <w:tblStylePr w:type="lastCol">
      <w:rPr>
        <w:rFonts w:ascii="Amazon Ember" w:hAnsi="Amazon Ember"/>
      </w:rPr>
    </w:tblStylePr>
  </w:style>
  <w:style w:type="table" w:styleId="LightList-Accent5">
    <w:name w:val="Light List Accent 5"/>
    <w:basedOn w:val="TableNormal"/>
    <w:locked/>
    <w:rsid w:val="00EF57B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CommentText">
    <w:name w:val="annotation text"/>
    <w:basedOn w:val="Normal"/>
    <w:link w:val="CommentTextChar"/>
    <w:uiPriority w:val="99"/>
    <w:semiHidden/>
    <w:locked/>
    <w:rsid w:val="00EF57B3"/>
    <w:pPr>
      <w:spacing w:line="240" w:lineRule="auto"/>
    </w:pPr>
    <w:rPr>
      <w:sz w:val="20"/>
      <w:szCs w:val="20"/>
    </w:rPr>
  </w:style>
  <w:style w:type="character" w:customStyle="1" w:styleId="CommentTextChar">
    <w:name w:val="Comment Text Char"/>
    <w:basedOn w:val="DefaultParagraphFont"/>
    <w:link w:val="CommentText"/>
    <w:uiPriority w:val="99"/>
    <w:semiHidden/>
    <w:rsid w:val="00EF57B3"/>
    <w:rPr>
      <w:rFonts w:ascii="Helvetica" w:hAnsi="Helvetica"/>
      <w:color w:val="232F3E"/>
      <w:sz w:val="20"/>
      <w:szCs w:val="20"/>
    </w:rPr>
  </w:style>
  <w:style w:type="character" w:styleId="CommentReference">
    <w:name w:val="annotation reference"/>
    <w:basedOn w:val="DefaultParagraphFont"/>
    <w:uiPriority w:val="99"/>
    <w:semiHidden/>
    <w:locked/>
    <w:rsid w:val="00EF57B3"/>
    <w:rPr>
      <w:sz w:val="16"/>
      <w:szCs w:val="16"/>
    </w:rPr>
  </w:style>
  <w:style w:type="paragraph" w:styleId="TOCHeading">
    <w:name w:val="TOC Heading"/>
    <w:basedOn w:val="Heading1"/>
    <w:next w:val="Normal"/>
    <w:uiPriority w:val="39"/>
    <w:semiHidden/>
    <w:unhideWhenUsed/>
    <w:qFormat/>
    <w:locked/>
    <w:rsid w:val="00EF57B3"/>
    <w:pPr>
      <w:spacing w:before="480" w:after="0" w:line="276" w:lineRule="auto"/>
      <w:outlineLvl w:val="9"/>
    </w:pPr>
    <w:rPr>
      <w:rFonts w:asciiTheme="majorHAnsi" w:hAnsiTheme="majorHAnsi"/>
      <w:b/>
      <w:color w:val="365F91" w:themeColor="accent1" w:themeShade="BF"/>
      <w:sz w:val="28"/>
      <w:szCs w:val="28"/>
      <w:lang w:eastAsia="ja-JP"/>
    </w:rPr>
  </w:style>
  <w:style w:type="paragraph" w:styleId="CommentSubject">
    <w:name w:val="annotation subject"/>
    <w:basedOn w:val="CommentText"/>
    <w:next w:val="CommentText"/>
    <w:link w:val="CommentSubjectChar"/>
    <w:uiPriority w:val="99"/>
    <w:semiHidden/>
    <w:locked/>
    <w:rsid w:val="00EF57B3"/>
    <w:rPr>
      <w:b/>
      <w:bCs/>
    </w:rPr>
  </w:style>
  <w:style w:type="character" w:customStyle="1" w:styleId="CommentSubjectChar">
    <w:name w:val="Comment Subject Char"/>
    <w:basedOn w:val="CommentTextChar"/>
    <w:link w:val="CommentSubject"/>
    <w:uiPriority w:val="99"/>
    <w:semiHidden/>
    <w:rsid w:val="00EF57B3"/>
    <w:rPr>
      <w:rFonts w:ascii="Helvetica" w:hAnsi="Helvetica"/>
      <w:b/>
      <w:bCs/>
      <w:color w:val="232F3E"/>
      <w:sz w:val="20"/>
      <w:szCs w:val="20"/>
    </w:rPr>
  </w:style>
  <w:style w:type="paragraph" w:customStyle="1" w:styleId="InsetText">
    <w:name w:val="Inset Text"/>
    <w:basedOn w:val="InsetQuote"/>
    <w:qFormat/>
    <w:rsid w:val="00EF57B3"/>
    <w:pPr>
      <w:keepLines/>
      <w:pBdr>
        <w:top w:val="single" w:sz="8" w:space="10" w:color="D5DBDB"/>
        <w:left w:val="single" w:sz="8" w:space="10" w:color="D5DBDB"/>
        <w:bottom w:val="single" w:sz="8" w:space="12" w:color="D5DBDB"/>
        <w:right w:val="single" w:sz="8" w:space="10" w:color="D5DBDB"/>
      </w:pBdr>
      <w:shd w:val="clear" w:color="auto" w:fill="D5DBDB"/>
      <w:ind w:left="720" w:right="720"/>
    </w:pPr>
  </w:style>
  <w:style w:type="table" w:customStyle="1" w:styleId="Style1">
    <w:name w:val="Style1"/>
    <w:basedOn w:val="TableNormal"/>
    <w:uiPriority w:val="99"/>
    <w:rsid w:val="00EF57B3"/>
    <w:tblPr>
      <w:tblInd w:w="-2880" w:type="dxa"/>
    </w:tblPr>
  </w:style>
  <w:style w:type="paragraph" w:styleId="Subtitle">
    <w:name w:val="Subtitle"/>
    <w:basedOn w:val="Normal"/>
    <w:next w:val="Normal"/>
    <w:link w:val="SubtitleChar"/>
    <w:uiPriority w:val="11"/>
    <w:semiHidden/>
    <w:qFormat/>
    <w:locked/>
    <w:rsid w:val="00EF57B3"/>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EF57B3"/>
    <w:rPr>
      <w:rFonts w:asciiTheme="majorHAnsi" w:eastAsiaTheme="majorEastAsia" w:hAnsiTheme="majorHAnsi" w:cstheme="majorBidi"/>
      <w:i/>
      <w:iCs/>
      <w:color w:val="4F81BD" w:themeColor="accent1"/>
      <w:spacing w:val="15"/>
    </w:rPr>
  </w:style>
  <w:style w:type="paragraph" w:styleId="EndnoteText">
    <w:name w:val="endnote text"/>
    <w:basedOn w:val="Normal"/>
    <w:link w:val="EndnoteTextChar"/>
    <w:uiPriority w:val="99"/>
    <w:qFormat/>
    <w:locked/>
    <w:rsid w:val="00EF57B3"/>
    <w:pPr>
      <w:spacing w:after="120"/>
      <w:ind w:left="173" w:hanging="173"/>
    </w:pPr>
    <w:rPr>
      <w:szCs w:val="20"/>
    </w:rPr>
  </w:style>
  <w:style w:type="character" w:customStyle="1" w:styleId="EndnoteTextChar">
    <w:name w:val="Endnote Text Char"/>
    <w:basedOn w:val="DefaultParagraphFont"/>
    <w:link w:val="EndnoteText"/>
    <w:uiPriority w:val="99"/>
    <w:rsid w:val="00EF57B3"/>
    <w:rPr>
      <w:rFonts w:ascii="Helvetica" w:hAnsi="Helvetica"/>
      <w:color w:val="232F3E"/>
      <w:szCs w:val="20"/>
    </w:rPr>
  </w:style>
  <w:style w:type="character" w:styleId="EndnoteReference">
    <w:name w:val="endnote reference"/>
    <w:basedOn w:val="DefaultParagraphFont"/>
    <w:uiPriority w:val="99"/>
    <w:semiHidden/>
    <w:locked/>
    <w:rsid w:val="00EF57B3"/>
    <w:rPr>
      <w:vertAlign w:val="superscript"/>
    </w:rPr>
  </w:style>
  <w:style w:type="paragraph" w:customStyle="1" w:styleId="Picture">
    <w:name w:val="Picture"/>
    <w:basedOn w:val="Normal"/>
    <w:next w:val="Caption"/>
    <w:qFormat/>
    <w:rsid w:val="00EF57B3"/>
    <w:pPr>
      <w:keepNext/>
      <w:keepLines/>
      <w:spacing w:before="140" w:after="140" w:line="240" w:lineRule="atLeast"/>
      <w:jc w:val="center"/>
    </w:pPr>
  </w:style>
  <w:style w:type="paragraph" w:styleId="HTMLPreformatted">
    <w:name w:val="HTML Preformatted"/>
    <w:basedOn w:val="Normal"/>
    <w:link w:val="HTMLPreformattedChar"/>
    <w:uiPriority w:val="99"/>
    <w:semiHidden/>
    <w:unhideWhenUsed/>
    <w:locked/>
    <w:rsid w:val="00EF5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F57B3"/>
    <w:rPr>
      <w:rFonts w:ascii="Courier New" w:hAnsi="Courier New" w:cs="Courier New"/>
      <w:color w:val="232F3E"/>
      <w:sz w:val="20"/>
      <w:szCs w:val="20"/>
    </w:rPr>
  </w:style>
  <w:style w:type="character" w:styleId="PlaceholderText">
    <w:name w:val="Placeholder Text"/>
    <w:basedOn w:val="DefaultParagraphFont"/>
    <w:semiHidden/>
    <w:rsid w:val="00EF57B3"/>
    <w:rPr>
      <w:color w:val="808080"/>
    </w:rPr>
  </w:style>
  <w:style w:type="paragraph" w:customStyle="1" w:styleId="ListParagraph2">
    <w:name w:val="List Paragraph 2"/>
    <w:basedOn w:val="ListParagraph"/>
    <w:qFormat/>
    <w:rsid w:val="00EF57B3"/>
    <w:pPr>
      <w:ind w:left="1224"/>
    </w:pPr>
  </w:style>
  <w:style w:type="character" w:customStyle="1" w:styleId="Code">
    <w:name w:val="Code"/>
    <w:basedOn w:val="DefaultParagraphFont"/>
    <w:uiPriority w:val="1"/>
    <w:qFormat/>
    <w:rsid w:val="00EF57B3"/>
    <w:rPr>
      <w:rFonts w:ascii="Courier New" w:hAnsi="Courier New" w:cs="Courier New"/>
      <w:spacing w:val="-14"/>
      <w:sz w:val="25"/>
      <w:szCs w:val="25"/>
    </w:rPr>
  </w:style>
  <w:style w:type="paragraph" w:customStyle="1" w:styleId="Picture-NoCaption">
    <w:name w:val="Picture - No Caption"/>
    <w:basedOn w:val="Picture"/>
    <w:qFormat/>
    <w:rsid w:val="00EF57B3"/>
    <w:pPr>
      <w:keepNext w:val="0"/>
      <w:spacing w:after="240"/>
    </w:pPr>
  </w:style>
  <w:style w:type="paragraph" w:customStyle="1" w:styleId="FrontMatterH1">
    <w:name w:val="FrontMatterH1"/>
    <w:basedOn w:val="Heading1"/>
    <w:qFormat/>
    <w:rsid w:val="00EF57B3"/>
    <w:pPr>
      <w:outlineLvl w:val="9"/>
    </w:pPr>
  </w:style>
  <w:style w:type="paragraph" w:customStyle="1" w:styleId="Copyright">
    <w:name w:val="Copyright"/>
    <w:basedOn w:val="Normal"/>
    <w:qFormat/>
    <w:rsid w:val="00EF57B3"/>
    <w:pPr>
      <w:spacing w:before="800"/>
    </w:pPr>
  </w:style>
  <w:style w:type="character" w:styleId="UnresolvedMention">
    <w:name w:val="Unresolved Mention"/>
    <w:basedOn w:val="DefaultParagraphFont"/>
    <w:uiPriority w:val="99"/>
    <w:semiHidden/>
    <w:unhideWhenUsed/>
    <w:rsid w:val="00EF57B3"/>
    <w:rPr>
      <w:color w:val="605E5C"/>
      <w:shd w:val="clear" w:color="auto" w:fill="E1DFDD"/>
    </w:rPr>
  </w:style>
  <w:style w:type="paragraph" w:customStyle="1" w:styleId="AWSLogo">
    <w:name w:val="AWS Logo"/>
    <w:basedOn w:val="Picture"/>
    <w:qFormat/>
    <w:rsid w:val="00EF57B3"/>
    <w:pPr>
      <w:spacing w:before="3600" w:after="120"/>
    </w:pPr>
  </w:style>
  <w:style w:type="character" w:customStyle="1" w:styleId="X-Ref">
    <w:name w:val="X-Ref"/>
    <w:basedOn w:val="DefaultParagraphFont"/>
    <w:uiPriority w:val="1"/>
    <w:qFormat/>
    <w:rsid w:val="00EF57B3"/>
    <w:rPr>
      <w:i/>
      <w:color w:val="007DBC"/>
    </w:rPr>
  </w:style>
  <w:style w:type="paragraph" w:styleId="NormalWeb">
    <w:name w:val="Normal (Web)"/>
    <w:basedOn w:val="Normal"/>
    <w:uiPriority w:val="99"/>
    <w:semiHidden/>
    <w:unhideWhenUsed/>
    <w:locked/>
    <w:rsid w:val="000E41AD"/>
    <w:pPr>
      <w:spacing w:before="100" w:beforeAutospacing="1" w:after="100" w:afterAutospacing="1"/>
    </w:pPr>
  </w:style>
  <w:style w:type="character" w:styleId="Strong">
    <w:name w:val="Strong"/>
    <w:basedOn w:val="DefaultParagraphFont"/>
    <w:uiPriority w:val="22"/>
    <w:qFormat/>
    <w:locked/>
    <w:rsid w:val="000E41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03320">
      <w:bodyDiv w:val="1"/>
      <w:marLeft w:val="0"/>
      <w:marRight w:val="0"/>
      <w:marTop w:val="0"/>
      <w:marBottom w:val="0"/>
      <w:divBdr>
        <w:top w:val="none" w:sz="0" w:space="0" w:color="auto"/>
        <w:left w:val="none" w:sz="0" w:space="0" w:color="auto"/>
        <w:bottom w:val="none" w:sz="0" w:space="0" w:color="auto"/>
        <w:right w:val="none" w:sz="0" w:space="0" w:color="auto"/>
      </w:divBdr>
    </w:div>
    <w:div w:id="150558626">
      <w:bodyDiv w:val="1"/>
      <w:marLeft w:val="0"/>
      <w:marRight w:val="0"/>
      <w:marTop w:val="0"/>
      <w:marBottom w:val="0"/>
      <w:divBdr>
        <w:top w:val="none" w:sz="0" w:space="0" w:color="auto"/>
        <w:left w:val="none" w:sz="0" w:space="0" w:color="auto"/>
        <w:bottom w:val="none" w:sz="0" w:space="0" w:color="auto"/>
        <w:right w:val="none" w:sz="0" w:space="0" w:color="auto"/>
      </w:divBdr>
    </w:div>
    <w:div w:id="290870809">
      <w:bodyDiv w:val="1"/>
      <w:marLeft w:val="0"/>
      <w:marRight w:val="0"/>
      <w:marTop w:val="0"/>
      <w:marBottom w:val="0"/>
      <w:divBdr>
        <w:top w:val="none" w:sz="0" w:space="0" w:color="auto"/>
        <w:left w:val="none" w:sz="0" w:space="0" w:color="auto"/>
        <w:bottom w:val="none" w:sz="0" w:space="0" w:color="auto"/>
        <w:right w:val="none" w:sz="0" w:space="0" w:color="auto"/>
      </w:divBdr>
    </w:div>
    <w:div w:id="403379191">
      <w:bodyDiv w:val="1"/>
      <w:marLeft w:val="0"/>
      <w:marRight w:val="0"/>
      <w:marTop w:val="0"/>
      <w:marBottom w:val="0"/>
      <w:divBdr>
        <w:top w:val="none" w:sz="0" w:space="0" w:color="auto"/>
        <w:left w:val="none" w:sz="0" w:space="0" w:color="auto"/>
        <w:bottom w:val="none" w:sz="0" w:space="0" w:color="auto"/>
        <w:right w:val="none" w:sz="0" w:space="0" w:color="auto"/>
      </w:divBdr>
    </w:div>
    <w:div w:id="515577651">
      <w:bodyDiv w:val="1"/>
      <w:marLeft w:val="0"/>
      <w:marRight w:val="0"/>
      <w:marTop w:val="0"/>
      <w:marBottom w:val="0"/>
      <w:divBdr>
        <w:top w:val="none" w:sz="0" w:space="0" w:color="auto"/>
        <w:left w:val="none" w:sz="0" w:space="0" w:color="auto"/>
        <w:bottom w:val="none" w:sz="0" w:space="0" w:color="auto"/>
        <w:right w:val="none" w:sz="0" w:space="0" w:color="auto"/>
      </w:divBdr>
    </w:div>
    <w:div w:id="562561993">
      <w:bodyDiv w:val="1"/>
      <w:marLeft w:val="0"/>
      <w:marRight w:val="0"/>
      <w:marTop w:val="0"/>
      <w:marBottom w:val="0"/>
      <w:divBdr>
        <w:top w:val="none" w:sz="0" w:space="0" w:color="auto"/>
        <w:left w:val="none" w:sz="0" w:space="0" w:color="auto"/>
        <w:bottom w:val="none" w:sz="0" w:space="0" w:color="auto"/>
        <w:right w:val="none" w:sz="0" w:space="0" w:color="auto"/>
      </w:divBdr>
    </w:div>
    <w:div w:id="645361643">
      <w:bodyDiv w:val="1"/>
      <w:marLeft w:val="0"/>
      <w:marRight w:val="0"/>
      <w:marTop w:val="0"/>
      <w:marBottom w:val="0"/>
      <w:divBdr>
        <w:top w:val="none" w:sz="0" w:space="0" w:color="auto"/>
        <w:left w:val="none" w:sz="0" w:space="0" w:color="auto"/>
        <w:bottom w:val="none" w:sz="0" w:space="0" w:color="auto"/>
        <w:right w:val="none" w:sz="0" w:space="0" w:color="auto"/>
      </w:divBdr>
    </w:div>
    <w:div w:id="863904181">
      <w:bodyDiv w:val="1"/>
      <w:marLeft w:val="0"/>
      <w:marRight w:val="0"/>
      <w:marTop w:val="0"/>
      <w:marBottom w:val="0"/>
      <w:divBdr>
        <w:top w:val="none" w:sz="0" w:space="0" w:color="auto"/>
        <w:left w:val="none" w:sz="0" w:space="0" w:color="auto"/>
        <w:bottom w:val="none" w:sz="0" w:space="0" w:color="auto"/>
        <w:right w:val="none" w:sz="0" w:space="0" w:color="auto"/>
      </w:divBdr>
    </w:div>
    <w:div w:id="1247420311">
      <w:bodyDiv w:val="1"/>
      <w:marLeft w:val="0"/>
      <w:marRight w:val="0"/>
      <w:marTop w:val="0"/>
      <w:marBottom w:val="0"/>
      <w:divBdr>
        <w:top w:val="none" w:sz="0" w:space="0" w:color="auto"/>
        <w:left w:val="none" w:sz="0" w:space="0" w:color="auto"/>
        <w:bottom w:val="none" w:sz="0" w:space="0" w:color="auto"/>
        <w:right w:val="none" w:sz="0" w:space="0" w:color="auto"/>
      </w:divBdr>
    </w:div>
    <w:div w:id="1285306866">
      <w:bodyDiv w:val="1"/>
      <w:marLeft w:val="0"/>
      <w:marRight w:val="0"/>
      <w:marTop w:val="0"/>
      <w:marBottom w:val="0"/>
      <w:divBdr>
        <w:top w:val="none" w:sz="0" w:space="0" w:color="auto"/>
        <w:left w:val="none" w:sz="0" w:space="0" w:color="auto"/>
        <w:bottom w:val="none" w:sz="0" w:space="0" w:color="auto"/>
        <w:right w:val="none" w:sz="0" w:space="0" w:color="auto"/>
      </w:divBdr>
    </w:div>
    <w:div w:id="1300068882">
      <w:bodyDiv w:val="1"/>
      <w:marLeft w:val="0"/>
      <w:marRight w:val="0"/>
      <w:marTop w:val="0"/>
      <w:marBottom w:val="0"/>
      <w:divBdr>
        <w:top w:val="none" w:sz="0" w:space="0" w:color="auto"/>
        <w:left w:val="none" w:sz="0" w:space="0" w:color="auto"/>
        <w:bottom w:val="none" w:sz="0" w:space="0" w:color="auto"/>
        <w:right w:val="none" w:sz="0" w:space="0" w:color="auto"/>
      </w:divBdr>
    </w:div>
    <w:div w:id="1735197671">
      <w:bodyDiv w:val="1"/>
      <w:marLeft w:val="0"/>
      <w:marRight w:val="0"/>
      <w:marTop w:val="0"/>
      <w:marBottom w:val="0"/>
      <w:divBdr>
        <w:top w:val="none" w:sz="0" w:space="0" w:color="auto"/>
        <w:left w:val="none" w:sz="0" w:space="0" w:color="auto"/>
        <w:bottom w:val="none" w:sz="0" w:space="0" w:color="auto"/>
        <w:right w:val="none" w:sz="0" w:space="0" w:color="auto"/>
      </w:divBdr>
    </w:div>
    <w:div w:id="1753887384">
      <w:bodyDiv w:val="1"/>
      <w:marLeft w:val="0"/>
      <w:marRight w:val="0"/>
      <w:marTop w:val="0"/>
      <w:marBottom w:val="0"/>
      <w:divBdr>
        <w:top w:val="none" w:sz="0" w:space="0" w:color="auto"/>
        <w:left w:val="none" w:sz="0" w:space="0" w:color="auto"/>
        <w:bottom w:val="none" w:sz="0" w:space="0" w:color="auto"/>
        <w:right w:val="none" w:sz="0" w:space="0" w:color="auto"/>
      </w:divBdr>
    </w:div>
    <w:div w:id="1799100661">
      <w:bodyDiv w:val="1"/>
      <w:marLeft w:val="0"/>
      <w:marRight w:val="0"/>
      <w:marTop w:val="0"/>
      <w:marBottom w:val="0"/>
      <w:divBdr>
        <w:top w:val="none" w:sz="0" w:space="0" w:color="auto"/>
        <w:left w:val="none" w:sz="0" w:space="0" w:color="auto"/>
        <w:bottom w:val="none" w:sz="0" w:space="0" w:color="auto"/>
        <w:right w:val="none" w:sz="0" w:space="0" w:color="auto"/>
      </w:divBdr>
    </w:div>
    <w:div w:id="2065332354">
      <w:bodyDiv w:val="1"/>
      <w:marLeft w:val="0"/>
      <w:marRight w:val="0"/>
      <w:marTop w:val="0"/>
      <w:marBottom w:val="0"/>
      <w:divBdr>
        <w:top w:val="none" w:sz="0" w:space="0" w:color="auto"/>
        <w:left w:val="none" w:sz="0" w:space="0" w:color="auto"/>
        <w:bottom w:val="none" w:sz="0" w:space="0" w:color="auto"/>
        <w:right w:val="none" w:sz="0" w:space="0" w:color="auto"/>
      </w:divBdr>
    </w:div>
    <w:div w:id="210706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httpd.apache.org/docs/2.4/programs/ab.htm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hyperlink" Target="https://www.httrack.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jmeter.apache.org/" TargetMode="External"/><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65.png"/></Relationships>
</file>

<file path=word/_rels/footer3.xml.rels><?xml version="1.0" encoding="UTF-8" standalone="yes"?>
<Relationships xmlns="http://schemas.openxmlformats.org/package/2006/relationships"><Relationship Id="rId1"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neting/Downloads/White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D919320ECE955498EAA1FF4BACA5E27" ma:contentTypeVersion="0" ma:contentTypeDescription="Create a new document." ma:contentTypeScope="" ma:versionID="62045c689b06d1cc61867120ba9a5be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C26CC-3E9C-4D2F-BD69-8510C2378AA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49D05E4-B920-4EDD-B603-7D683DD83EE3}">
  <ds:schemaRefs>
    <ds:schemaRef ds:uri="http://schemas.microsoft.com/sharepoint/v3/contenttype/forms"/>
  </ds:schemaRefs>
</ds:datastoreItem>
</file>

<file path=customXml/itemProps3.xml><?xml version="1.0" encoding="utf-8"?>
<ds:datastoreItem xmlns:ds="http://schemas.openxmlformats.org/officeDocument/2006/customXml" ds:itemID="{C636A039-E833-413D-8685-09E14C124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BB66B98-67BF-D04E-8FA7-3F32579AF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WhitepaperTemplate.dotx</Template>
  <TotalTime>140</TotalTime>
  <Pages>43</Pages>
  <Words>3558</Words>
  <Characters>20283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Whitepaper Title</vt:lpstr>
    </vt:vector>
  </TitlesOfParts>
  <Manager/>
  <Company>Amazon.com</Company>
  <LinksUpToDate>false</LinksUpToDate>
  <CharactersWithSpaces>23794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Whitepaper Title</dc:title>
  <dc:subject/>
  <dc:creator>Microsoft Office User</dc:creator>
  <cp:keywords/>
  <dc:description/>
  <cp:lastModifiedBy>Microsoft Office User</cp:lastModifiedBy>
  <cp:revision>19</cp:revision>
  <cp:lastPrinted>2019-01-16T18:23:00Z</cp:lastPrinted>
  <dcterms:created xsi:type="dcterms:W3CDTF">2019-06-14T20:25:00Z</dcterms:created>
  <dcterms:modified xsi:type="dcterms:W3CDTF">2019-06-21T06:01:00Z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TC102580251033</vt:lpwstr>
  </property>
  <property fmtid="{D5CDD505-2E9C-101B-9397-08002B2CF9AE}" pid="3" name="ContentTypeId">
    <vt:lpwstr>0x010100BD919320ECE955498EAA1FF4BACA5E27</vt:lpwstr>
  </property>
</Properties>
</file>